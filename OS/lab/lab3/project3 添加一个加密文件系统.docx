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E1BA7" w14:textId="2CD0784A" w:rsidR="002B44F2" w:rsidRPr="00D21612" w:rsidRDefault="008A6A77" w:rsidP="00F125BA">
      <w:pPr>
        <w:pStyle w:val="1"/>
        <w:jc w:val="center"/>
        <w:rPr>
          <w:rFonts w:ascii="宋体" w:hAnsi="宋体"/>
        </w:rPr>
      </w:pPr>
      <w:r w:rsidRPr="00D21612">
        <w:rPr>
          <w:rFonts w:ascii="宋体" w:hAnsi="宋体" w:hint="eastAsia"/>
        </w:rPr>
        <w:t>添加一个</w:t>
      </w:r>
      <w:r w:rsidR="00250F2A" w:rsidRPr="00D21612">
        <w:rPr>
          <w:rFonts w:ascii="宋体" w:hAnsi="宋体" w:hint="eastAsia"/>
        </w:rPr>
        <w:t>加密</w:t>
      </w:r>
      <w:r w:rsidR="002B44F2" w:rsidRPr="00D21612">
        <w:rPr>
          <w:rFonts w:ascii="宋体" w:hAnsi="宋体" w:hint="eastAsia"/>
        </w:rPr>
        <w:t>文件系统</w:t>
      </w:r>
    </w:p>
    <w:p w14:paraId="1D07B32E" w14:textId="77777777" w:rsidR="006B72A2" w:rsidRPr="00D21612" w:rsidRDefault="006B72A2" w:rsidP="00A72C81">
      <w:pPr>
        <w:pStyle w:val="1"/>
        <w:rPr>
          <w:rFonts w:ascii="宋体" w:hAnsi="宋体"/>
          <w:sz w:val="32"/>
          <w:szCs w:val="36"/>
        </w:rPr>
      </w:pPr>
      <w:r w:rsidRPr="00D21612">
        <w:rPr>
          <w:rFonts w:ascii="宋体" w:hAnsi="宋体" w:hint="eastAsia"/>
          <w:sz w:val="32"/>
          <w:szCs w:val="36"/>
        </w:rPr>
        <w:t>实验目的</w:t>
      </w:r>
    </w:p>
    <w:p w14:paraId="4B71B990" w14:textId="77777777" w:rsidR="006B72A2" w:rsidRPr="00D06AB7" w:rsidRDefault="006B72A2" w:rsidP="004C5D61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文件系统是操作系统中最直观的部分，因为用户可以通过文件直接地和操作系统交互，操作系统也必须为</w:t>
      </w:r>
      <w:r w:rsidR="009677C2" w:rsidRPr="00D06AB7">
        <w:rPr>
          <w:rFonts w:ascii="宋体" w:hAnsi="宋体" w:hint="eastAsia"/>
        </w:rPr>
        <w:t>用户</w:t>
      </w:r>
      <w:r w:rsidRPr="00D06AB7">
        <w:rPr>
          <w:rFonts w:ascii="宋体" w:hAnsi="宋体" w:hint="eastAsia"/>
        </w:rPr>
        <w:t>提供数据计算、数据存储的功能。本实验通过添加一个文件系统，进一步理解Linux</w:t>
      </w:r>
      <w:r w:rsidR="009677C2" w:rsidRPr="00D06AB7">
        <w:rPr>
          <w:rFonts w:ascii="宋体" w:hAnsi="宋体" w:hint="eastAsia"/>
        </w:rPr>
        <w:t>中</w:t>
      </w:r>
      <w:r w:rsidRPr="00D06AB7">
        <w:rPr>
          <w:rFonts w:ascii="宋体" w:hAnsi="宋体" w:hint="eastAsia"/>
        </w:rPr>
        <w:t>的文件系统</w:t>
      </w:r>
      <w:r w:rsidR="00F13447" w:rsidRPr="00D06AB7">
        <w:rPr>
          <w:rFonts w:ascii="宋体" w:hAnsi="宋体" w:hint="eastAsia"/>
        </w:rPr>
        <w:t>原理</w:t>
      </w:r>
      <w:r w:rsidRPr="00D06AB7">
        <w:rPr>
          <w:rFonts w:ascii="宋体" w:hAnsi="宋体" w:hint="eastAsia"/>
        </w:rPr>
        <w:t>及其实现。</w:t>
      </w:r>
    </w:p>
    <w:p w14:paraId="64E89896" w14:textId="77777777" w:rsidR="006B72A2" w:rsidRPr="00D06AB7" w:rsidRDefault="006B72A2" w:rsidP="006B72A2">
      <w:pPr>
        <w:rPr>
          <w:rFonts w:ascii="宋体" w:hAnsi="宋体"/>
        </w:rPr>
      </w:pPr>
    </w:p>
    <w:p w14:paraId="4A329313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深入理解操作系统文件系统原理</w:t>
      </w:r>
    </w:p>
    <w:p w14:paraId="11411EEA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</w:t>
      </w:r>
      <w:r w:rsidR="00EF3874" w:rsidRPr="00D06AB7">
        <w:rPr>
          <w:rFonts w:ascii="宋体" w:hAnsi="宋体" w:hint="eastAsia"/>
        </w:rPr>
        <w:t>的VFS</w:t>
      </w:r>
      <w:r w:rsidRPr="00D06AB7">
        <w:rPr>
          <w:rFonts w:ascii="宋体" w:hAnsi="宋体" w:hint="eastAsia"/>
        </w:rPr>
        <w:t>文件系统管理技术</w:t>
      </w:r>
    </w:p>
    <w:p w14:paraId="0A4BB6C7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学习理解Linux的ext2文件系统实现技术</w:t>
      </w:r>
    </w:p>
    <w:p w14:paraId="15AF9383" w14:textId="77777777" w:rsidR="006B72A2" w:rsidRPr="00D06AB7" w:rsidRDefault="005E3E7E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设计和实现加密</w:t>
      </w:r>
      <w:r w:rsidR="006B72A2" w:rsidRPr="00D06AB7">
        <w:rPr>
          <w:rFonts w:ascii="宋体" w:hAnsi="宋体" w:hint="eastAsia"/>
        </w:rPr>
        <w:t>文件系统</w:t>
      </w:r>
    </w:p>
    <w:p w14:paraId="0BBACA4E" w14:textId="77777777" w:rsidR="006B72A2" w:rsidRPr="00D06AB7" w:rsidRDefault="006B72A2" w:rsidP="006B72A2">
      <w:pPr>
        <w:rPr>
          <w:rFonts w:ascii="宋体" w:hAnsi="宋体"/>
        </w:rPr>
      </w:pPr>
    </w:p>
    <w:p w14:paraId="17EFD147" w14:textId="77777777" w:rsidR="006B72A2" w:rsidRPr="00D21612" w:rsidRDefault="006B72A2" w:rsidP="00A72C81">
      <w:pPr>
        <w:pStyle w:val="1"/>
        <w:rPr>
          <w:rFonts w:ascii="宋体" w:hAnsi="宋体"/>
          <w:sz w:val="32"/>
        </w:rPr>
      </w:pPr>
      <w:r w:rsidRPr="00D21612">
        <w:rPr>
          <w:rFonts w:ascii="宋体" w:hAnsi="宋体" w:hint="eastAsia"/>
          <w:sz w:val="32"/>
        </w:rPr>
        <w:t>实验内容</w:t>
      </w:r>
    </w:p>
    <w:p w14:paraId="663C5A72" w14:textId="5C454FBB" w:rsidR="007779CE" w:rsidRPr="00D06AB7" w:rsidRDefault="007779CE" w:rsidP="007779CE">
      <w:pPr>
        <w:spacing w:line="360" w:lineRule="auto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添加一个类似于ext2</w:t>
      </w:r>
      <w:r w:rsidR="005E3E7E" w:rsidRPr="00D06AB7">
        <w:rPr>
          <w:rFonts w:ascii="宋体" w:hAnsi="宋体" w:hint="eastAsia"/>
        </w:rPr>
        <w:t>，但对磁盘上的数据块进行加密的</w:t>
      </w:r>
      <w:r w:rsidRPr="00D06AB7">
        <w:rPr>
          <w:rFonts w:ascii="宋体" w:hAnsi="宋体" w:hint="eastAsia"/>
        </w:rPr>
        <w:t>文件系统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2。实验主要内容：</w:t>
      </w:r>
    </w:p>
    <w:p w14:paraId="3466B675" w14:textId="14DECC59" w:rsidR="007779CE" w:rsidRPr="00D06AB7" w:rsidRDefault="005D4417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添加一个</w:t>
      </w:r>
      <w:r w:rsidR="006C66E0">
        <w:rPr>
          <w:rFonts w:ascii="宋体" w:hAnsi="宋体" w:hint="eastAsia"/>
        </w:rPr>
        <w:t>类似</w:t>
      </w:r>
      <w:r w:rsidR="007779CE" w:rsidRPr="00D06AB7">
        <w:rPr>
          <w:rFonts w:ascii="宋体" w:hAnsi="宋体" w:hint="eastAsia"/>
        </w:rPr>
        <w:t>ext2的文件系统</w:t>
      </w:r>
      <w:r w:rsidR="00D06AB7">
        <w:rPr>
          <w:rFonts w:ascii="宋体" w:hAnsi="宋体" w:hint="eastAsia"/>
        </w:rPr>
        <w:t>myext</w:t>
      </w:r>
      <w:r w:rsidR="007779CE" w:rsidRPr="00D06AB7">
        <w:rPr>
          <w:rFonts w:ascii="宋体" w:hAnsi="宋体" w:hint="eastAsia"/>
        </w:rPr>
        <w:t>2</w:t>
      </w:r>
    </w:p>
    <w:p w14:paraId="637287AF" w14:textId="56238BF9" w:rsidR="007779CE" w:rsidRPr="00D06AB7" w:rsidRDefault="007779CE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修改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2的magic number</w:t>
      </w:r>
    </w:p>
    <w:p w14:paraId="7E8B238B" w14:textId="77777777" w:rsidR="00604F42" w:rsidRPr="00D06AB7" w:rsidRDefault="00604F42" w:rsidP="00604F42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添加文件系统创建工具</w:t>
      </w:r>
    </w:p>
    <w:p w14:paraId="3BCC34F8" w14:textId="77777777" w:rsidR="006B72A2" w:rsidRPr="00D06AB7" w:rsidRDefault="00A440AC" w:rsidP="00DA6957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</w:t>
      </w:r>
      <w:r w:rsidR="005E3E7E" w:rsidRPr="00D06AB7">
        <w:rPr>
          <w:rFonts w:ascii="宋体" w:hAnsi="宋体" w:hint="eastAsia"/>
        </w:rPr>
        <w:t>加密</w:t>
      </w:r>
      <w:r w:rsidR="00DA6957" w:rsidRPr="00D06AB7">
        <w:rPr>
          <w:rFonts w:ascii="宋体" w:hAnsi="宋体" w:hint="eastAsia"/>
        </w:rPr>
        <w:t>文件系统操作</w:t>
      </w:r>
      <w:r w:rsidR="005E3E7E" w:rsidRPr="00D06AB7">
        <w:rPr>
          <w:rFonts w:ascii="宋体" w:hAnsi="宋体" w:hint="eastAsia"/>
        </w:rPr>
        <w:t>，包括</w:t>
      </w:r>
      <w:proofErr w:type="spellStart"/>
      <w:r w:rsidR="005E3E7E" w:rsidRPr="00D06AB7">
        <w:rPr>
          <w:rFonts w:ascii="宋体" w:hAnsi="宋体" w:hint="eastAsia"/>
        </w:rPr>
        <w:t>read</w:t>
      </w:r>
      <w:r w:rsidR="0069593B" w:rsidRPr="00D06AB7">
        <w:rPr>
          <w:rFonts w:ascii="宋体" w:hAnsi="宋体" w:hint="eastAsia"/>
        </w:rPr>
        <w:t>_crypt</w:t>
      </w:r>
      <w:proofErr w:type="spellEnd"/>
      <w:r w:rsidR="005E3E7E" w:rsidRPr="00D06AB7">
        <w:rPr>
          <w:rFonts w:ascii="宋体" w:hAnsi="宋体" w:hint="eastAsia"/>
        </w:rPr>
        <w:t xml:space="preserve">, </w:t>
      </w:r>
      <w:proofErr w:type="spellStart"/>
      <w:r w:rsidR="005E3E7E" w:rsidRPr="00D06AB7">
        <w:rPr>
          <w:rFonts w:ascii="宋体" w:hAnsi="宋体" w:hint="eastAsia"/>
        </w:rPr>
        <w:t>write</w:t>
      </w:r>
      <w:r w:rsidR="0069593B" w:rsidRPr="00D06AB7">
        <w:rPr>
          <w:rFonts w:ascii="宋体" w:hAnsi="宋体"/>
        </w:rPr>
        <w:t>_crypt</w:t>
      </w:r>
      <w:proofErr w:type="spellEnd"/>
      <w:r w:rsidR="005E3E7E" w:rsidRPr="00D06AB7">
        <w:rPr>
          <w:rFonts w:ascii="宋体" w:hAnsi="宋体" w:hint="eastAsia"/>
        </w:rPr>
        <w:t>，</w:t>
      </w:r>
      <w:r w:rsidR="005E3E7E" w:rsidRPr="00D06AB7">
        <w:rPr>
          <w:rFonts w:ascii="宋体" w:hAnsi="宋体"/>
        </w:rPr>
        <w:t>使其</w:t>
      </w:r>
      <w:r w:rsidR="005E3E7E" w:rsidRPr="00D06AB7">
        <w:rPr>
          <w:rFonts w:ascii="宋体" w:hAnsi="宋体" w:hint="eastAsia"/>
        </w:rPr>
        <w:t>增加</w:t>
      </w:r>
      <w:r w:rsidR="005E3E7E" w:rsidRPr="00D06AB7">
        <w:rPr>
          <w:rFonts w:ascii="宋体" w:hAnsi="宋体"/>
        </w:rPr>
        <w:t>对加密数据的读写</w:t>
      </w:r>
      <w:r w:rsidR="0069593B" w:rsidRPr="00D06AB7">
        <w:rPr>
          <w:rFonts w:ascii="宋体" w:hAnsi="宋体"/>
        </w:rPr>
        <w:t>。</w:t>
      </w:r>
    </w:p>
    <w:p w14:paraId="676D3130" w14:textId="77777777" w:rsidR="002B44F2" w:rsidRPr="00D21612" w:rsidRDefault="006B72A2" w:rsidP="00C82B67">
      <w:pPr>
        <w:pStyle w:val="1"/>
        <w:rPr>
          <w:rFonts w:ascii="宋体" w:hAnsi="宋体"/>
          <w:sz w:val="32"/>
        </w:rPr>
      </w:pPr>
      <w:r w:rsidRPr="00D21612">
        <w:rPr>
          <w:rFonts w:ascii="宋体" w:hAnsi="宋体" w:hint="eastAsia"/>
          <w:sz w:val="32"/>
        </w:rPr>
        <w:t>实验指导</w:t>
      </w:r>
    </w:p>
    <w:p w14:paraId="6304F0B4" w14:textId="77777777" w:rsidR="002B44F2" w:rsidRPr="00D21612" w:rsidRDefault="00C82B67" w:rsidP="002B44F2">
      <w:pPr>
        <w:pStyle w:val="3"/>
        <w:rPr>
          <w:rFonts w:ascii="宋体" w:hAnsi="宋体"/>
          <w:sz w:val="28"/>
        </w:rPr>
      </w:pPr>
      <w:r w:rsidRPr="00D21612">
        <w:rPr>
          <w:rFonts w:ascii="宋体" w:hAnsi="宋体" w:hint="eastAsia"/>
          <w:sz w:val="28"/>
        </w:rPr>
        <w:t>1.</w:t>
      </w:r>
      <w:r w:rsidR="007F0E9E" w:rsidRPr="00D21612">
        <w:rPr>
          <w:rFonts w:ascii="宋体" w:hAnsi="宋体" w:hint="eastAsia"/>
          <w:sz w:val="28"/>
        </w:rPr>
        <w:t xml:space="preserve"> </w:t>
      </w:r>
      <w:r w:rsidR="002B44F2" w:rsidRPr="00D21612">
        <w:rPr>
          <w:rFonts w:ascii="宋体" w:hAnsi="宋体" w:hint="eastAsia"/>
          <w:sz w:val="28"/>
        </w:rPr>
        <w:t>问题描述</w:t>
      </w:r>
    </w:p>
    <w:p w14:paraId="4F93034E" w14:textId="2E1DDCDC" w:rsidR="002B44F2" w:rsidRPr="00D06AB7" w:rsidRDefault="00C82B67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本</w:t>
      </w:r>
      <w:r w:rsidR="002B44F2" w:rsidRPr="00D06AB7">
        <w:rPr>
          <w:rFonts w:ascii="宋体" w:hAnsi="宋体" w:hint="eastAsia"/>
        </w:rPr>
        <w:t>实验的内容是要添加一个类似于ext2的自定义文件系统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</w:t>
      </w:r>
      <w:r w:rsidR="009E0DBA" w:rsidRPr="00D06AB7">
        <w:rPr>
          <w:rFonts w:ascii="宋体" w:hAnsi="宋体" w:hint="eastAsia"/>
        </w:rPr>
        <w:t>。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2文件系统的描述如下：</w:t>
      </w:r>
    </w:p>
    <w:p w14:paraId="55F29FFA" w14:textId="0D08FB74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1、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2文件系统的物理格式定义与ext2基本一致，</w:t>
      </w:r>
      <w:r w:rsidR="00C94E97" w:rsidRPr="00D06AB7">
        <w:rPr>
          <w:rFonts w:ascii="宋体" w:hAnsi="宋体" w:hint="eastAsia"/>
        </w:rPr>
        <w:t>但</w:t>
      </w:r>
      <w:r w:rsidR="00C94E97" w:rsidRPr="00D06AB7">
        <w:rPr>
          <w:rFonts w:ascii="宋体" w:hAnsi="宋体"/>
        </w:rPr>
        <w:t xml:space="preserve"> 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2的magic number是0x6666，而ext2的magic number是</w:t>
      </w:r>
      <w:bookmarkStart w:id="0" w:name="OLE_LINK6"/>
      <w:bookmarkStart w:id="1" w:name="OLE_LINK7"/>
      <w:r w:rsidRPr="00D06AB7">
        <w:rPr>
          <w:rFonts w:ascii="宋体" w:hAnsi="宋体" w:hint="eastAsia"/>
        </w:rPr>
        <w:t>0xEF53</w:t>
      </w:r>
      <w:bookmarkEnd w:id="0"/>
      <w:bookmarkEnd w:id="1"/>
      <w:r w:rsidRPr="00D06AB7">
        <w:rPr>
          <w:rFonts w:ascii="宋体" w:hAnsi="宋体" w:hint="eastAsia"/>
        </w:rPr>
        <w:t>。</w:t>
      </w:r>
    </w:p>
    <w:p w14:paraId="57F00F16" w14:textId="1004C222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2、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2是ext2</w:t>
      </w:r>
      <w:r w:rsidR="00C94E97" w:rsidRPr="00D06AB7">
        <w:rPr>
          <w:rFonts w:ascii="宋体" w:hAnsi="宋体" w:hint="eastAsia"/>
        </w:rPr>
        <w:t>的定制版本，它不但</w:t>
      </w:r>
      <w:r w:rsidRPr="00D06AB7">
        <w:rPr>
          <w:rFonts w:ascii="宋体" w:hAnsi="宋体" w:hint="eastAsia"/>
        </w:rPr>
        <w:t>支持原来ext2</w:t>
      </w:r>
      <w:r w:rsidR="00C94E97" w:rsidRPr="00D06AB7">
        <w:rPr>
          <w:rFonts w:ascii="宋体" w:hAnsi="宋体" w:hint="eastAsia"/>
        </w:rPr>
        <w:t>文件系统的部分操作，还</w:t>
      </w:r>
      <w:r w:rsidR="00C94E97" w:rsidRPr="00D06AB7">
        <w:rPr>
          <w:rFonts w:ascii="宋体" w:hAnsi="宋体"/>
        </w:rPr>
        <w:t>添加了</w:t>
      </w:r>
      <w:r w:rsidR="00C94E97" w:rsidRPr="00D06AB7">
        <w:rPr>
          <w:rFonts w:ascii="宋体" w:hAnsi="宋体" w:hint="eastAsia"/>
        </w:rPr>
        <w:lastRenderedPageBreak/>
        <w:t>用加密数据</w:t>
      </w:r>
      <w:r w:rsidR="00C94E97" w:rsidRPr="00D06AB7">
        <w:rPr>
          <w:rFonts w:ascii="宋体" w:hAnsi="宋体"/>
        </w:rPr>
        <w:t>进行读写的</w:t>
      </w:r>
      <w:r w:rsidRPr="00D06AB7">
        <w:rPr>
          <w:rFonts w:ascii="宋体" w:hAnsi="宋体" w:hint="eastAsia"/>
        </w:rPr>
        <w:t>操作。</w:t>
      </w:r>
    </w:p>
    <w:p w14:paraId="2F7FB3F5" w14:textId="77777777" w:rsidR="002B44F2" w:rsidRPr="00D06AB7" w:rsidRDefault="002B44F2" w:rsidP="00C04AA2">
      <w:pPr>
        <w:pStyle w:val="af"/>
        <w:ind w:firstLine="420"/>
        <w:rPr>
          <w:rFonts w:ascii="宋体" w:hAnsi="宋体"/>
        </w:rPr>
      </w:pPr>
    </w:p>
    <w:p w14:paraId="5127863C" w14:textId="77777777" w:rsidR="00497268" w:rsidRPr="00D21612" w:rsidRDefault="00C82B67" w:rsidP="003F65FB">
      <w:pPr>
        <w:pStyle w:val="3"/>
        <w:rPr>
          <w:sz w:val="28"/>
        </w:rPr>
      </w:pPr>
      <w:r w:rsidRPr="00D21612">
        <w:rPr>
          <w:rFonts w:hint="eastAsia"/>
          <w:sz w:val="28"/>
        </w:rPr>
        <w:t>2.</w:t>
      </w:r>
      <w:r w:rsidR="007F0E9E" w:rsidRPr="00D21612">
        <w:rPr>
          <w:rFonts w:hint="eastAsia"/>
          <w:sz w:val="28"/>
        </w:rPr>
        <w:t xml:space="preserve"> </w:t>
      </w:r>
      <w:r w:rsidR="009E0DBA" w:rsidRPr="00D21612">
        <w:rPr>
          <w:rFonts w:hint="eastAsia"/>
          <w:sz w:val="28"/>
        </w:rPr>
        <w:t>实验步骤</w:t>
      </w:r>
    </w:p>
    <w:p w14:paraId="74558988" w14:textId="77777777" w:rsidR="00B6280F" w:rsidRPr="00D06AB7" w:rsidRDefault="00B6280F" w:rsidP="00B6280F">
      <w:pPr>
        <w:rPr>
          <w:sz w:val="20"/>
        </w:rPr>
      </w:pPr>
      <w:r w:rsidRPr="00D06AB7">
        <w:rPr>
          <w:rFonts w:ascii="宋体" w:hAnsi="宋体" w:hint="eastAsia"/>
          <w:sz w:val="22"/>
        </w:rPr>
        <w:t>提示：下面的操作步骤以</w:t>
      </w:r>
      <w:r w:rsidR="008461D4" w:rsidRPr="00D06AB7">
        <w:rPr>
          <w:rFonts w:ascii="宋体" w:hAnsi="宋体" w:hint="eastAsia"/>
          <w:sz w:val="22"/>
        </w:rPr>
        <w:t>3.18.24</w:t>
      </w:r>
      <w:r w:rsidRPr="00D06AB7">
        <w:rPr>
          <w:rFonts w:ascii="宋体" w:hAnsi="宋体" w:hint="eastAsia"/>
          <w:sz w:val="22"/>
        </w:rPr>
        <w:t>版本的内核为例，</w:t>
      </w:r>
      <w:r w:rsidR="00BC7618" w:rsidRPr="00D06AB7">
        <w:rPr>
          <w:rFonts w:ascii="宋体" w:hAnsi="宋体" w:hint="eastAsia"/>
          <w:sz w:val="22"/>
        </w:rPr>
        <w:t>其它版本内核可能会有所区别</w:t>
      </w:r>
      <w:r w:rsidRPr="00D06AB7">
        <w:rPr>
          <w:rFonts w:ascii="宋体" w:hAnsi="宋体" w:hint="eastAsia"/>
          <w:sz w:val="22"/>
        </w:rPr>
        <w:t>。</w:t>
      </w:r>
      <w:r w:rsidR="00621940" w:rsidRPr="00D06AB7">
        <w:rPr>
          <w:rFonts w:ascii="宋体" w:hAnsi="宋体" w:hint="eastAsia"/>
          <w:sz w:val="22"/>
        </w:rPr>
        <w:t>下面的操作用户需要root权限</w:t>
      </w:r>
    </w:p>
    <w:p w14:paraId="108A092A" w14:textId="39ACE01B" w:rsidR="002B44F2" w:rsidRPr="00D06AB7" w:rsidRDefault="00C82B67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2.1</w:t>
      </w:r>
      <w:r w:rsidR="007F0E9E" w:rsidRPr="00D06AB7">
        <w:rPr>
          <w:rFonts w:ascii="宋体" w:eastAsia="宋体" w:hAnsi="宋体" w:hint="eastAsia"/>
          <w:b w:val="0"/>
        </w:rPr>
        <w:t xml:space="preserve"> </w:t>
      </w:r>
      <w:r w:rsidR="007C5812">
        <w:rPr>
          <w:rFonts w:ascii="宋体" w:eastAsia="宋体" w:hAnsi="宋体" w:hint="eastAsia"/>
          <w:b w:val="0"/>
        </w:rPr>
        <w:t>添加一个</w:t>
      </w:r>
      <w:r w:rsidR="006C66E0">
        <w:rPr>
          <w:rFonts w:ascii="宋体" w:eastAsia="宋体" w:hAnsi="宋体" w:hint="eastAsia"/>
          <w:b w:val="0"/>
        </w:rPr>
        <w:t>类似</w:t>
      </w:r>
      <w:r w:rsidR="002B44F2" w:rsidRPr="00D06AB7">
        <w:rPr>
          <w:rFonts w:ascii="宋体" w:eastAsia="宋体" w:hAnsi="宋体" w:hint="eastAsia"/>
          <w:b w:val="0"/>
        </w:rPr>
        <w:t>ext2的文件系统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</w:t>
      </w:r>
    </w:p>
    <w:p w14:paraId="1A8E5352" w14:textId="7CC19EB5" w:rsidR="0076630C" w:rsidRPr="00D06AB7" w:rsidRDefault="007C5812" w:rsidP="00C00A88">
      <w:pPr>
        <w:pStyle w:val="af"/>
        <w:ind w:firstLine="420"/>
        <w:rPr>
          <w:rFonts w:ascii="宋体" w:hAnsi="宋体"/>
        </w:rPr>
      </w:pPr>
      <w:r>
        <w:rPr>
          <w:rFonts w:hint="eastAsia"/>
        </w:rPr>
        <w:t>要添加一个</w:t>
      </w:r>
      <w:r w:rsidR="006C66E0">
        <w:rPr>
          <w:rFonts w:hint="eastAsia"/>
        </w:rPr>
        <w:t>类似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="002B44F2" w:rsidRPr="00D06AB7">
        <w:rPr>
          <w:rFonts w:hint="eastAsia"/>
        </w:rPr>
        <w:t>2</w:t>
      </w:r>
      <w:r w:rsidR="002B44F2" w:rsidRPr="00D06AB7">
        <w:rPr>
          <w:rFonts w:hint="eastAsia"/>
        </w:rPr>
        <w:t>，首先是确定实现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文件系统的内核源码是由哪些文件组成。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源代码结构很清楚地</w:t>
      </w:r>
      <w:proofErr w:type="spellStart"/>
      <w:r w:rsidR="00D06AB7">
        <w:rPr>
          <w:rFonts w:hint="eastAsia"/>
        </w:rPr>
        <w:t>myext</w:t>
      </w:r>
      <w:proofErr w:type="spellEnd"/>
      <w:r w:rsidR="002B44F2" w:rsidRPr="00D06AB7">
        <w:rPr>
          <w:rFonts w:hint="eastAsia"/>
        </w:rPr>
        <w:t>告诉我们：</w:t>
      </w:r>
      <w:proofErr w:type="spellStart"/>
      <w:r w:rsidR="002B44F2" w:rsidRPr="00D06AB7">
        <w:rPr>
          <w:rFonts w:hint="eastAsia"/>
        </w:rPr>
        <w:t>fs</w:t>
      </w:r>
      <w:proofErr w:type="spellEnd"/>
      <w:r w:rsidR="002B44F2" w:rsidRPr="00D06AB7">
        <w:rPr>
          <w:rFonts w:hint="eastAsia"/>
        </w:rPr>
        <w:t>/ext2</w:t>
      </w:r>
      <w:r w:rsidR="002B44F2" w:rsidRPr="00D06AB7">
        <w:rPr>
          <w:rFonts w:hint="eastAsia"/>
        </w:rPr>
        <w:t>目录下的所有文件是属于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文件系统的。再检查一下这些文件所包含的头文件，可以初步总结出来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源代码中属于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文件系统的有：</w:t>
      </w:r>
    </w:p>
    <w:p w14:paraId="611F3A11" w14:textId="77777777" w:rsidR="001F79CD" w:rsidRPr="00D06AB7" w:rsidRDefault="001F79CD" w:rsidP="00C04AA2">
      <w:pPr>
        <w:pStyle w:val="codestart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acl.c</w:t>
      </w:r>
      <w:proofErr w:type="spellEnd"/>
    </w:p>
    <w:p w14:paraId="060390BF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acl.h</w:t>
      </w:r>
      <w:proofErr w:type="spellEnd"/>
    </w:p>
    <w:p w14:paraId="51D49872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balloc.c</w:t>
      </w:r>
      <w:proofErr w:type="spellEnd"/>
    </w:p>
    <w:p w14:paraId="63E93BEE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bitmap.c</w:t>
      </w:r>
      <w:proofErr w:type="spellEnd"/>
    </w:p>
    <w:p w14:paraId="05AD1698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dir.c</w:t>
      </w:r>
      <w:proofErr w:type="spellEnd"/>
    </w:p>
    <w:p w14:paraId="5C4885BB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/ext2/ext2.h</w:t>
      </w:r>
    </w:p>
    <w:p w14:paraId="653F3FD5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file.c</w:t>
      </w:r>
      <w:proofErr w:type="spellEnd"/>
    </w:p>
    <w:p w14:paraId="4680B39B" w14:textId="77777777" w:rsidR="009E0DBA" w:rsidRPr="00D06AB7" w:rsidRDefault="009E0DBA" w:rsidP="0076630C">
      <w:pPr>
        <w:pStyle w:val="code"/>
        <w:rPr>
          <w:rFonts w:ascii="宋体" w:hAnsi="宋体"/>
        </w:rPr>
      </w:pPr>
      <w:r w:rsidRPr="00D06AB7">
        <w:rPr>
          <w:rFonts w:ascii="宋体" w:hAnsi="宋体"/>
        </w:rPr>
        <w:t>……</w:t>
      </w:r>
    </w:p>
    <w:p w14:paraId="52772A5B" w14:textId="77777777" w:rsidR="002B44F2" w:rsidRPr="00D06AB7" w:rsidRDefault="002B44F2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/ext2_fs.h</w:t>
      </w:r>
    </w:p>
    <w:p w14:paraId="40A0D839" w14:textId="77777777" w:rsidR="002B44F2" w:rsidRPr="00D06AB7" w:rsidRDefault="002B44F2" w:rsidP="003F65FB">
      <w:pPr>
        <w:pStyle w:val="codeend"/>
        <w:rPr>
          <w:rFonts w:ascii="宋体" w:hAnsi="宋体"/>
        </w:rPr>
      </w:pPr>
    </w:p>
    <w:p w14:paraId="7593E383" w14:textId="5B58481A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接下来开始添加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2文件系统的源代码到Linux源代码。把ext2部分的源代码克隆到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2去，即复制一份以上所列的ext2源代码文件给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2用。按照Linux</w:t>
      </w:r>
      <w:r w:rsidR="009E0DBA" w:rsidRPr="00D06AB7">
        <w:rPr>
          <w:rFonts w:ascii="宋体" w:hAnsi="宋体" w:hint="eastAsia"/>
        </w:rPr>
        <w:t>源代码的组织结构，</w:t>
      </w:r>
      <w:r w:rsidRPr="00D06AB7">
        <w:rPr>
          <w:rFonts w:ascii="宋体" w:hAnsi="宋体" w:hint="eastAsia"/>
        </w:rPr>
        <w:t>把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2文件系统的源代码存放到</w:t>
      </w: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2下，头文件放到include/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下。在Linux的shell下，执行如下操作：</w:t>
      </w:r>
    </w:p>
    <w:p w14:paraId="458C0C81" w14:textId="77777777" w:rsidR="002B44F2" w:rsidRPr="00D06AB7" w:rsidRDefault="002B44F2" w:rsidP="00C04AA2">
      <w:pPr>
        <w:rPr>
          <w:rFonts w:ascii="宋体" w:hAnsi="宋体"/>
          <w:sz w:val="24"/>
        </w:rPr>
      </w:pPr>
    </w:p>
    <w:p w14:paraId="28C88AB4" w14:textId="77777777" w:rsidR="002B44F2" w:rsidRPr="00D06AB7" w:rsidRDefault="00BA6B17" w:rsidP="00C04AA2">
      <w:pPr>
        <w:pStyle w:val="codestart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>#cd ~/</w:t>
      </w:r>
      <w:r w:rsidR="008461D4" w:rsidRPr="00D06AB7">
        <w:rPr>
          <w:rFonts w:ascii="宋体" w:hAnsi="宋体" w:hint="eastAsia"/>
          <w:sz w:val="21"/>
          <w:szCs w:val="21"/>
          <w:lang w:val="pt-BR"/>
        </w:rPr>
        <w:t>linux-3.18.24</w:t>
      </w:r>
      <w:r w:rsidR="003F65FB" w:rsidRPr="00D06AB7">
        <w:rPr>
          <w:rFonts w:ascii="宋体" w:hAnsi="宋体" w:hint="eastAsia"/>
          <w:sz w:val="21"/>
          <w:szCs w:val="21"/>
          <w:lang w:val="pt-BR"/>
        </w:rPr>
        <w:t xml:space="preserve"> </w:t>
      </w:r>
      <w:r w:rsidR="003F65FB" w:rsidRPr="00D06AB7">
        <w:rPr>
          <w:rFonts w:ascii="宋体" w:hAnsi="宋体" w:hint="eastAsia"/>
          <w:sz w:val="21"/>
          <w:szCs w:val="21"/>
        </w:rPr>
        <w:t xml:space="preserve"> </w:t>
      </w:r>
      <w:r w:rsidR="006E03BC" w:rsidRPr="00D06AB7">
        <w:rPr>
          <w:rFonts w:ascii="宋体" w:hAnsi="宋体" w:hint="eastAsia"/>
          <w:sz w:val="21"/>
          <w:szCs w:val="21"/>
        </w:rPr>
        <w:t>/* 内核源代码目录</w:t>
      </w:r>
      <w:r w:rsidR="003F65FB" w:rsidRPr="00D06AB7">
        <w:rPr>
          <w:rFonts w:ascii="宋体" w:hAnsi="宋体" w:hint="eastAsia"/>
          <w:sz w:val="21"/>
          <w:szCs w:val="21"/>
        </w:rPr>
        <w:t>，假设内核源代码解压在主目录的</w:t>
      </w:r>
      <w:r w:rsidR="008461D4" w:rsidRPr="00D06AB7">
        <w:rPr>
          <w:rFonts w:ascii="宋体" w:hAnsi="宋体" w:hint="eastAsia"/>
          <w:sz w:val="21"/>
          <w:szCs w:val="21"/>
        </w:rPr>
        <w:t>Linux-3.18.24</w:t>
      </w:r>
      <w:r w:rsidR="003938D7" w:rsidRPr="00D06AB7">
        <w:rPr>
          <w:rFonts w:ascii="宋体" w:hAnsi="宋体" w:hint="eastAsia"/>
          <w:sz w:val="21"/>
          <w:szCs w:val="21"/>
        </w:rPr>
        <w:t>子</w:t>
      </w:r>
      <w:r w:rsidR="003F65FB" w:rsidRPr="00D06AB7">
        <w:rPr>
          <w:rFonts w:ascii="宋体" w:hAnsi="宋体" w:hint="eastAsia"/>
          <w:sz w:val="21"/>
          <w:szCs w:val="21"/>
        </w:rPr>
        <w:t>目录中</w:t>
      </w:r>
      <w:r w:rsidR="006E03BC" w:rsidRPr="00D06AB7">
        <w:rPr>
          <w:rFonts w:ascii="宋体" w:hAnsi="宋体" w:hint="eastAsia"/>
          <w:sz w:val="21"/>
          <w:szCs w:val="21"/>
        </w:rPr>
        <w:t>*/</w:t>
      </w:r>
    </w:p>
    <w:p w14:paraId="307DED10" w14:textId="77777777" w:rsidR="002B44F2" w:rsidRPr="00D06AB7" w:rsidRDefault="002B44F2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 xml:space="preserve">#cd </w:t>
      </w:r>
      <w:proofErr w:type="spellStart"/>
      <w:r w:rsidRPr="00D06AB7">
        <w:rPr>
          <w:rFonts w:ascii="宋体" w:hAnsi="宋体" w:hint="eastAsia"/>
          <w:sz w:val="21"/>
          <w:szCs w:val="21"/>
        </w:rPr>
        <w:t>fs</w:t>
      </w:r>
      <w:proofErr w:type="spellEnd"/>
    </w:p>
    <w:p w14:paraId="69FC5833" w14:textId="4372F56C" w:rsidR="002B44F2" w:rsidRPr="00D06AB7" w:rsidRDefault="002B44F2" w:rsidP="00C04AA2">
      <w:pPr>
        <w:pStyle w:val="code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 xml:space="preserve">#cp –R ext2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>2</w:t>
      </w:r>
      <w:r w:rsidR="002F1216" w:rsidRPr="00D06AB7">
        <w:rPr>
          <w:rFonts w:ascii="宋体" w:hAnsi="宋体" w:hint="eastAsia"/>
          <w:sz w:val="21"/>
          <w:szCs w:val="21"/>
          <w:lang w:val="pt-BR"/>
        </w:rPr>
        <w:t xml:space="preserve">  </w:t>
      </w:r>
    </w:p>
    <w:p w14:paraId="10D0911E" w14:textId="63EFC2BE" w:rsidR="00B269CB" w:rsidRPr="00D06AB7" w:rsidRDefault="00B269CB" w:rsidP="00B269CB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 xml:space="preserve">#cd </w:t>
      </w:r>
      <w:r w:rsidRPr="00D06AB7">
        <w:rPr>
          <w:rFonts w:ascii="宋体" w:hAnsi="宋体" w:hint="eastAsia"/>
          <w:sz w:val="21"/>
          <w:szCs w:val="21"/>
          <w:lang w:val="pt-BR"/>
        </w:rPr>
        <w:t>~/</w:t>
      </w:r>
      <w:r w:rsidR="008461D4" w:rsidRPr="00D06AB7">
        <w:rPr>
          <w:rFonts w:ascii="宋体" w:hAnsi="宋体" w:hint="eastAsia"/>
          <w:sz w:val="21"/>
          <w:szCs w:val="21"/>
          <w:lang w:val="pt-BR"/>
        </w:rPr>
        <w:t>linux-3.18.24</w:t>
      </w:r>
      <w:r w:rsidRPr="00D06AB7">
        <w:rPr>
          <w:rFonts w:ascii="宋体" w:hAnsi="宋体" w:hint="eastAsia"/>
          <w:sz w:val="21"/>
          <w:szCs w:val="21"/>
        </w:rPr>
        <w:t>/</w:t>
      </w:r>
      <w:proofErr w:type="spellStart"/>
      <w:r w:rsidRPr="00D06AB7">
        <w:rPr>
          <w:rFonts w:ascii="宋体" w:hAnsi="宋体" w:hint="eastAsia"/>
          <w:sz w:val="21"/>
          <w:szCs w:val="21"/>
        </w:rPr>
        <w:t>fs</w:t>
      </w:r>
      <w:proofErr w:type="spellEnd"/>
      <w:r w:rsidRPr="00D06AB7">
        <w:rPr>
          <w:rFonts w:ascii="宋体" w:hAnsi="宋体" w:hint="eastAsia"/>
          <w:sz w:val="21"/>
          <w:szCs w:val="21"/>
        </w:rPr>
        <w:t>/</w:t>
      </w:r>
      <w:r w:rsidR="00D06AB7">
        <w:rPr>
          <w:rFonts w:ascii="宋体" w:hAnsi="宋体" w:hint="eastAsia"/>
          <w:sz w:val="21"/>
          <w:szCs w:val="21"/>
        </w:rPr>
        <w:t>myext</w:t>
      </w:r>
      <w:r w:rsidRPr="00D06AB7">
        <w:rPr>
          <w:rFonts w:ascii="宋体" w:hAnsi="宋体" w:hint="eastAsia"/>
          <w:sz w:val="21"/>
          <w:szCs w:val="21"/>
        </w:rPr>
        <w:t>2</w:t>
      </w:r>
    </w:p>
    <w:p w14:paraId="2C5BF7A7" w14:textId="57931561" w:rsidR="00B269CB" w:rsidRPr="00D06AB7" w:rsidRDefault="00B269CB" w:rsidP="00B269CB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 xml:space="preserve">#mv ext2.h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 xml:space="preserve">2.h </w:t>
      </w:r>
    </w:p>
    <w:p w14:paraId="5F388DA5" w14:textId="77777777" w:rsidR="00C96810" w:rsidRPr="00D06AB7" w:rsidRDefault="00C96810" w:rsidP="00B269CB">
      <w:pPr>
        <w:pStyle w:val="codeend"/>
        <w:rPr>
          <w:rFonts w:ascii="宋体" w:hAnsi="宋体"/>
          <w:sz w:val="21"/>
          <w:szCs w:val="21"/>
          <w:lang w:val="pt-BR"/>
        </w:rPr>
      </w:pPr>
    </w:p>
    <w:p w14:paraId="179ED3D4" w14:textId="77777777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 xml:space="preserve">#cd /lib/modules/$(uname -r)/build /include/linux </w:t>
      </w:r>
    </w:p>
    <w:p w14:paraId="43311A2C" w14:textId="0C772720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 xml:space="preserve">#cp ext2_fs.h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Pr="00D06AB7">
        <w:rPr>
          <w:rFonts w:ascii="宋体" w:hAnsi="宋体"/>
          <w:sz w:val="21"/>
          <w:szCs w:val="21"/>
          <w:lang w:val="pt-BR"/>
        </w:rPr>
        <w:t xml:space="preserve">2_fs.h </w:t>
      </w:r>
    </w:p>
    <w:p w14:paraId="4DC5DFA0" w14:textId="77777777" w:rsidR="00C96810" w:rsidRPr="00D06AB7" w:rsidRDefault="00201D35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#cd /lib/modules/$(</w:t>
      </w:r>
      <w:r w:rsidR="00C96810" w:rsidRPr="00D06AB7">
        <w:rPr>
          <w:rFonts w:ascii="宋体" w:hAnsi="宋体"/>
          <w:sz w:val="21"/>
          <w:szCs w:val="21"/>
          <w:lang w:val="pt-BR"/>
        </w:rPr>
        <w:t>uname -r)/build /include/asm-generic/bitops</w:t>
      </w:r>
    </w:p>
    <w:p w14:paraId="3B20EE91" w14:textId="63597C38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r w:rsidR="00C96810" w:rsidRPr="00D06AB7">
        <w:rPr>
          <w:rFonts w:ascii="宋体" w:hAnsi="宋体"/>
          <w:sz w:val="21"/>
          <w:szCs w:val="21"/>
          <w:lang w:val="pt-BR"/>
        </w:rPr>
        <w:t xml:space="preserve">cp ext2-atomic.h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2-atomic.h</w:t>
      </w:r>
    </w:p>
    <w:p w14:paraId="796D0AA9" w14:textId="320F593E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r w:rsidR="00C96810" w:rsidRPr="00D06AB7">
        <w:rPr>
          <w:rFonts w:ascii="宋体" w:hAnsi="宋体"/>
          <w:sz w:val="21"/>
          <w:szCs w:val="21"/>
          <w:lang w:val="pt-BR"/>
        </w:rPr>
        <w:t xml:space="preserve">cp ext2-atomic-setbit.h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2-atomic-setbit.h</w:t>
      </w:r>
    </w:p>
    <w:p w14:paraId="673EFB5D" w14:textId="77777777" w:rsidR="003F65FB" w:rsidRPr="00D06AB7" w:rsidRDefault="00B879E0" w:rsidP="003F65FB">
      <w:pPr>
        <w:pStyle w:val="code"/>
        <w:rPr>
          <w:rFonts w:ascii="宋体" w:hAnsi="宋体"/>
          <w:sz w:val="21"/>
          <w:szCs w:val="21"/>
          <w:lang w:val="fr-FR"/>
        </w:rPr>
      </w:pPr>
      <w:r w:rsidRPr="00D06AB7">
        <w:rPr>
          <w:rFonts w:ascii="宋体" w:hAnsi="宋体" w:hint="eastAsia"/>
          <w:sz w:val="21"/>
          <w:szCs w:val="21"/>
          <w:lang w:val="fr-FR"/>
        </w:rPr>
        <w:t xml:space="preserve">    </w:t>
      </w:r>
    </w:p>
    <w:p w14:paraId="763E164B" w14:textId="444E4152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lastRenderedPageBreak/>
        <w:t>这样就完成了克隆文件系统工作的第一步——源代码复制。对于克隆文件系统来说，这样当然还远远不够，因为文件里面的数据结构名、函数名、以及相关的</w:t>
      </w:r>
      <w:proofErr w:type="gramStart"/>
      <w:r w:rsidRPr="00D06AB7">
        <w:rPr>
          <w:rFonts w:ascii="宋体" w:hAnsi="宋体" w:hint="eastAsia"/>
        </w:rPr>
        <w:t>一些宏</w:t>
      </w:r>
      <w:proofErr w:type="gramEnd"/>
      <w:r w:rsidRPr="00D06AB7">
        <w:rPr>
          <w:rFonts w:ascii="宋体" w:hAnsi="宋体" w:hint="eastAsia"/>
        </w:rPr>
        <w:t>等内容还没有根据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2改掉，连编译都通不过。</w:t>
      </w:r>
    </w:p>
    <w:p w14:paraId="46EA3095" w14:textId="77777777" w:rsidR="007C5171" w:rsidRPr="00D06AB7" w:rsidRDefault="007C5171" w:rsidP="00C04AA2">
      <w:pPr>
        <w:pStyle w:val="af"/>
        <w:ind w:firstLine="420"/>
        <w:rPr>
          <w:rFonts w:ascii="宋体" w:hAnsi="宋体"/>
        </w:rPr>
      </w:pPr>
    </w:p>
    <w:p w14:paraId="2156AF5A" w14:textId="5F07A7F6" w:rsidR="00CC0367" w:rsidRPr="00D06AB7" w:rsidRDefault="002B44F2" w:rsidP="007C5171">
      <w:pPr>
        <w:pStyle w:val="af"/>
        <w:ind w:firstLine="420"/>
        <w:rPr>
          <w:rFonts w:ascii="宋体" w:hAnsi="宋体"/>
        </w:rPr>
      </w:pPr>
      <w:r w:rsidRPr="00D06AB7">
        <w:rPr>
          <w:rFonts w:hint="eastAsia"/>
        </w:rPr>
        <w:t>下面开始克</w:t>
      </w:r>
      <w:r w:rsidR="009E0DBA" w:rsidRPr="00D06AB7">
        <w:rPr>
          <w:rFonts w:hint="eastAsia"/>
        </w:rPr>
        <w:t>隆文件系统的第二步：修改上面添加的文件的内容。为了简单起见，</w:t>
      </w:r>
      <w:r w:rsidRPr="00D06AB7">
        <w:rPr>
          <w:rFonts w:hint="eastAsia"/>
        </w:rPr>
        <w:t>做了一个最简单的替换：将原来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；将原来的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。</w:t>
      </w:r>
    </w:p>
    <w:p w14:paraId="1591E6C4" w14:textId="3A14177F" w:rsidR="00C04AA2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对于</w:t>
      </w: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2下面文件中字符串的替换，</w:t>
      </w:r>
      <w:r w:rsidR="00680F01" w:rsidRPr="00D06AB7">
        <w:rPr>
          <w:rFonts w:ascii="宋体" w:hAnsi="宋体" w:hint="eastAsia"/>
        </w:rPr>
        <w:t>也</w:t>
      </w:r>
      <w:r w:rsidRPr="00D06AB7">
        <w:rPr>
          <w:rFonts w:ascii="宋体" w:hAnsi="宋体" w:hint="eastAsia"/>
        </w:rPr>
        <w:t>可以使用下面的脚本：</w:t>
      </w:r>
    </w:p>
    <w:p w14:paraId="194EA33B" w14:textId="77777777" w:rsidR="00CC0367" w:rsidRPr="00D06AB7" w:rsidRDefault="00CC0367" w:rsidP="00C04AA2">
      <w:pPr>
        <w:pStyle w:val="codestart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#!/</w:t>
      </w:r>
      <w:proofErr w:type="gramEnd"/>
      <w:r w:rsidRPr="00D06AB7">
        <w:rPr>
          <w:rFonts w:ascii="宋体" w:hAnsi="宋体"/>
          <w:sz w:val="21"/>
          <w:szCs w:val="21"/>
        </w:rPr>
        <w:t>bin/</w:t>
      </w:r>
      <w:r w:rsidR="005A7D07" w:rsidRPr="00D06AB7">
        <w:rPr>
          <w:rFonts w:ascii="宋体" w:hAnsi="宋体" w:hint="eastAsia"/>
          <w:sz w:val="21"/>
          <w:szCs w:val="21"/>
        </w:rPr>
        <w:t>ba</w:t>
      </w:r>
      <w:r w:rsidRPr="00D06AB7">
        <w:rPr>
          <w:rFonts w:ascii="宋体" w:hAnsi="宋体"/>
          <w:sz w:val="21"/>
          <w:szCs w:val="21"/>
        </w:rPr>
        <w:t>sh</w:t>
      </w:r>
    </w:p>
    <w:p w14:paraId="78D8C07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2E5D3BC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SCRIPT=substitute.sh</w:t>
      </w:r>
    </w:p>
    <w:p w14:paraId="49CAF5F8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0A4AF92C" w14:textId="77777777" w:rsidR="00CC0367" w:rsidRPr="00D06AB7" w:rsidRDefault="00E1375E" w:rsidP="00C04AA2">
      <w:pPr>
        <w:pStyle w:val="code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for</w:t>
      </w:r>
      <w:proofErr w:type="gramEnd"/>
      <w:r w:rsidRPr="00D06AB7">
        <w:rPr>
          <w:rFonts w:ascii="宋体" w:hAnsi="宋体"/>
          <w:sz w:val="21"/>
          <w:szCs w:val="21"/>
        </w:rPr>
        <w:t xml:space="preserve"> f in *</w:t>
      </w:r>
      <w:r w:rsidRPr="00D06AB7">
        <w:rPr>
          <w:rFonts w:ascii="宋体" w:hAnsi="宋体" w:hint="eastAsia"/>
          <w:sz w:val="21"/>
          <w:szCs w:val="21"/>
        </w:rPr>
        <w:t xml:space="preserve"> </w:t>
      </w:r>
    </w:p>
    <w:p w14:paraId="7945CAC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do</w:t>
      </w:r>
      <w:proofErr w:type="gramEnd"/>
      <w:r w:rsidRPr="00D06AB7">
        <w:rPr>
          <w:rFonts w:ascii="宋体" w:hAnsi="宋体"/>
          <w:sz w:val="21"/>
          <w:szCs w:val="21"/>
        </w:rPr>
        <w:t xml:space="preserve"> </w:t>
      </w:r>
    </w:p>
    <w:p w14:paraId="0581EEB2" w14:textId="77777777" w:rsidR="00E1375E" w:rsidRPr="00D06AB7" w:rsidRDefault="00E1375E" w:rsidP="00E1375E">
      <w:pPr>
        <w:pStyle w:val="code"/>
        <w:ind w:firstLine="420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if</w:t>
      </w:r>
      <w:proofErr w:type="gramEnd"/>
      <w:r w:rsidRPr="00D06AB7">
        <w:rPr>
          <w:rFonts w:ascii="宋体" w:hAnsi="宋体"/>
          <w:sz w:val="21"/>
          <w:szCs w:val="21"/>
        </w:rPr>
        <w:t xml:space="preserve"> [ $f = $SCRIPT ]</w:t>
      </w:r>
    </w:p>
    <w:p w14:paraId="64AEDC6F" w14:textId="77777777" w:rsidR="00CC0367" w:rsidRPr="00D06AB7" w:rsidRDefault="00CC0367" w:rsidP="00E1375E">
      <w:pPr>
        <w:pStyle w:val="code"/>
        <w:ind w:firstLine="420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then</w:t>
      </w:r>
      <w:proofErr w:type="gramEnd"/>
    </w:p>
    <w:p w14:paraId="234B69E3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"skip $f"</w:t>
      </w:r>
    </w:p>
    <w:p w14:paraId="1F2A01F5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</w:t>
      </w:r>
      <w:proofErr w:type="gramStart"/>
      <w:r w:rsidRPr="00D06AB7">
        <w:rPr>
          <w:rFonts w:ascii="宋体" w:hAnsi="宋体"/>
          <w:sz w:val="21"/>
          <w:szCs w:val="21"/>
        </w:rPr>
        <w:t>continue</w:t>
      </w:r>
      <w:proofErr w:type="gramEnd"/>
    </w:p>
    <w:p w14:paraId="2999DB5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fi</w:t>
      </w:r>
      <w:proofErr w:type="gramEnd"/>
    </w:p>
    <w:p w14:paraId="0E8049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6A809879" w14:textId="45EBB72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62663EBC" w14:textId="2B29C62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cat</w:t>
      </w:r>
      <w:proofErr w:type="gramEnd"/>
      <w:r w:rsidRPr="00D06AB7">
        <w:rPr>
          <w:rFonts w:ascii="宋体" w:hAnsi="宋体"/>
          <w:sz w:val="21"/>
          <w:szCs w:val="21"/>
        </w:rPr>
        <w:t xml:space="preserve"> $f | </w:t>
      </w:r>
      <w:proofErr w:type="spellStart"/>
      <w:r w:rsidRPr="00D06AB7">
        <w:rPr>
          <w:rFonts w:ascii="宋体" w:hAnsi="宋体"/>
          <w:sz w:val="21"/>
          <w:szCs w:val="21"/>
        </w:rPr>
        <w:t>sed</w:t>
      </w:r>
      <w:proofErr w:type="spellEnd"/>
      <w:r w:rsidRPr="00D06AB7">
        <w:rPr>
          <w:rFonts w:ascii="宋体" w:hAnsi="宋体"/>
          <w:sz w:val="21"/>
          <w:szCs w:val="21"/>
        </w:rPr>
        <w:t xml:space="preserve">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078197E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mv</w:t>
      </w:r>
      <w:proofErr w:type="gramEnd"/>
      <w:r w:rsidRPr="00D06AB7">
        <w:rPr>
          <w:rFonts w:ascii="宋体" w:hAnsi="宋体"/>
          <w:sz w:val="21"/>
          <w:szCs w:val="21"/>
        </w:rPr>
        <w:t xml:space="preserve">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11AD38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"done"</w:t>
      </w:r>
    </w:p>
    <w:p w14:paraId="3D4D5C30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BD6801E" w14:textId="1C57F58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4EFDE134" w14:textId="55EB4C8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cat</w:t>
      </w:r>
      <w:proofErr w:type="gramEnd"/>
      <w:r w:rsidRPr="00D06AB7">
        <w:rPr>
          <w:rFonts w:ascii="宋体" w:hAnsi="宋体"/>
          <w:sz w:val="21"/>
          <w:szCs w:val="21"/>
        </w:rPr>
        <w:t xml:space="preserve"> $f | </w:t>
      </w:r>
      <w:proofErr w:type="spellStart"/>
      <w:r w:rsidRPr="00D06AB7">
        <w:rPr>
          <w:rFonts w:ascii="宋体" w:hAnsi="宋体"/>
          <w:sz w:val="21"/>
          <w:szCs w:val="21"/>
        </w:rPr>
        <w:t>sed</w:t>
      </w:r>
      <w:proofErr w:type="spellEnd"/>
      <w:r w:rsidRPr="00D06AB7">
        <w:rPr>
          <w:rFonts w:ascii="宋体" w:hAnsi="宋体"/>
          <w:sz w:val="21"/>
          <w:szCs w:val="21"/>
        </w:rPr>
        <w:t xml:space="preserve">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7CB56DB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mv</w:t>
      </w:r>
      <w:proofErr w:type="gramEnd"/>
      <w:r w:rsidRPr="00D06AB7">
        <w:rPr>
          <w:rFonts w:ascii="宋体" w:hAnsi="宋体"/>
          <w:sz w:val="21"/>
          <w:szCs w:val="21"/>
        </w:rPr>
        <w:t xml:space="preserve">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573EFFEA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"done"</w:t>
      </w:r>
    </w:p>
    <w:p w14:paraId="26EC865B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AEB1C6F" w14:textId="77777777" w:rsidR="00CC0367" w:rsidRPr="00D06AB7" w:rsidRDefault="00CC0367" w:rsidP="00C04AA2">
      <w:pPr>
        <w:pStyle w:val="codeend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done</w:t>
      </w:r>
      <w:proofErr w:type="gramEnd"/>
    </w:p>
    <w:p w14:paraId="08AEC431" w14:textId="77777777" w:rsidR="00CC0367" w:rsidRPr="00D06AB7" w:rsidRDefault="00CC0367" w:rsidP="00CC0367">
      <w:pPr>
        <w:rPr>
          <w:rFonts w:ascii="宋体" w:hAnsi="宋体"/>
        </w:rPr>
      </w:pPr>
    </w:p>
    <w:p w14:paraId="33A93490" w14:textId="2CD7A479" w:rsidR="00CC0367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把这个脚本命名为substitute.sh，放在</w:t>
      </w:r>
      <w:proofErr w:type="spellStart"/>
      <w:r w:rsidR="002B6CE2" w:rsidRPr="00D06AB7">
        <w:rPr>
          <w:rFonts w:ascii="宋体" w:hAnsi="宋体" w:hint="eastAsia"/>
        </w:rPr>
        <w:t>fs</w:t>
      </w:r>
      <w:proofErr w:type="spellEnd"/>
      <w:r w:rsidR="002B6CE2" w:rsidRPr="00D06AB7">
        <w:rPr>
          <w:rFonts w:ascii="宋体" w:hAnsi="宋体" w:hint="eastAsia"/>
        </w:rPr>
        <w:t>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2下面，加上可执行权限，运行之后就可以把当前目录里所有文件里面的“ext2”和“EXT2”都替换成对应的“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2”和“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2”。</w:t>
      </w:r>
    </w:p>
    <w:p w14:paraId="7D524AF4" w14:textId="77777777" w:rsidR="00AD0647" w:rsidRPr="006C66E0" w:rsidRDefault="00AD0647" w:rsidP="00AD0647">
      <w:pPr>
        <w:rPr>
          <w:rFonts w:ascii="楷体_GB2312" w:eastAsia="楷体_GB2312" w:hAnsi="宋体"/>
          <w:szCs w:val="21"/>
        </w:rPr>
      </w:pPr>
      <w:r w:rsidRPr="006C66E0">
        <w:rPr>
          <w:rFonts w:ascii="楷体_GB2312" w:eastAsia="楷体_GB2312" w:hAnsi="宋体" w:hint="eastAsia"/>
          <w:szCs w:val="21"/>
        </w:rPr>
        <w:t>特别提示：</w:t>
      </w:r>
    </w:p>
    <w:p w14:paraId="59128041" w14:textId="77777777" w:rsidR="00AD0647" w:rsidRPr="006C66E0" w:rsidRDefault="00AD0647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不要拷贝word文档中的substitute.sh脚本，在Linux环境下重新输入一遍，substitute.sh脚本程序只能运行一次。</w:t>
      </w:r>
      <w:proofErr w:type="spellStart"/>
      <w:r w:rsidR="00AD3EFD" w:rsidRPr="006C66E0">
        <w:rPr>
          <w:rFonts w:ascii="楷体" w:eastAsia="楷体" w:hAnsi="楷体" w:hint="eastAsia"/>
          <w:szCs w:val="21"/>
        </w:rPr>
        <w:t>ubuntu</w:t>
      </w:r>
      <w:proofErr w:type="spellEnd"/>
      <w:r w:rsidR="0062545F" w:rsidRPr="006C66E0">
        <w:rPr>
          <w:rFonts w:ascii="楷体" w:eastAsia="楷体" w:hAnsi="楷体" w:hint="eastAsia"/>
          <w:szCs w:val="21"/>
        </w:rPr>
        <w:t>环境：</w:t>
      </w:r>
      <w:proofErr w:type="spellStart"/>
      <w:r w:rsidR="0062545F" w:rsidRPr="006C66E0">
        <w:rPr>
          <w:rFonts w:ascii="楷体" w:eastAsia="楷体" w:hAnsi="楷体" w:hint="eastAsia"/>
          <w:szCs w:val="21"/>
        </w:rPr>
        <w:t>sudo</w:t>
      </w:r>
      <w:proofErr w:type="spellEnd"/>
      <w:r w:rsidR="0062545F" w:rsidRPr="006C66E0">
        <w:rPr>
          <w:rFonts w:ascii="楷体" w:eastAsia="楷体" w:hAnsi="楷体" w:hint="eastAsia"/>
          <w:szCs w:val="21"/>
        </w:rPr>
        <w:t xml:space="preserve"> bash substitute.sh。</w:t>
      </w:r>
    </w:p>
    <w:p w14:paraId="35CF2324" w14:textId="51D93063" w:rsidR="00B46879" w:rsidRPr="006C66E0" w:rsidRDefault="00751BDB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先</w:t>
      </w:r>
      <w:r w:rsidR="00B46879" w:rsidRPr="006C66E0">
        <w:rPr>
          <w:rFonts w:ascii="楷体" w:eastAsia="楷体" w:hAnsi="楷体" w:hint="eastAsia"/>
          <w:szCs w:val="21"/>
        </w:rPr>
        <w:t>删除</w:t>
      </w:r>
      <w:proofErr w:type="spellStart"/>
      <w:r w:rsidR="002B6CE2" w:rsidRPr="006C66E0">
        <w:rPr>
          <w:rFonts w:ascii="楷体" w:eastAsia="楷体" w:hAnsi="楷体" w:hint="eastAsia"/>
          <w:szCs w:val="21"/>
        </w:rPr>
        <w:t>fs</w:t>
      </w:r>
      <w:proofErr w:type="spellEnd"/>
      <w:r w:rsidR="002B6CE2" w:rsidRPr="006C66E0">
        <w:rPr>
          <w:rFonts w:ascii="楷体" w:eastAsia="楷体" w:hAnsi="楷体" w:hint="eastAsia"/>
          <w:szCs w:val="21"/>
        </w:rPr>
        <w:t>/</w:t>
      </w:r>
      <w:r w:rsidR="00D06AB7" w:rsidRPr="006C66E0">
        <w:rPr>
          <w:rFonts w:ascii="楷体" w:eastAsia="楷体" w:hAnsi="楷体" w:hint="eastAsia"/>
          <w:szCs w:val="21"/>
        </w:rPr>
        <w:t>myext</w:t>
      </w:r>
      <w:r w:rsidR="00B46879" w:rsidRPr="006C66E0">
        <w:rPr>
          <w:rFonts w:ascii="楷体" w:eastAsia="楷体" w:hAnsi="楷体" w:hint="eastAsia"/>
          <w:szCs w:val="21"/>
        </w:rPr>
        <w:t>2目录下的 *.o文件</w:t>
      </w:r>
      <w:r w:rsidRPr="006C66E0">
        <w:rPr>
          <w:rFonts w:ascii="楷体" w:eastAsia="楷体" w:hAnsi="楷体" w:hint="eastAsia"/>
          <w:szCs w:val="21"/>
        </w:rPr>
        <w:t>，再运行脚本程序</w:t>
      </w:r>
      <w:r w:rsidR="00B46879" w:rsidRPr="006C66E0">
        <w:rPr>
          <w:rFonts w:ascii="楷体" w:eastAsia="楷体" w:hAnsi="楷体" w:hint="eastAsia"/>
          <w:szCs w:val="21"/>
        </w:rPr>
        <w:t>。</w:t>
      </w:r>
    </w:p>
    <w:p w14:paraId="6683FAA3" w14:textId="77777777" w:rsidR="00AD0647" w:rsidRPr="00D06AB7" w:rsidRDefault="00AD0647" w:rsidP="006C66E0">
      <w:pPr>
        <w:numPr>
          <w:ilvl w:val="0"/>
          <w:numId w:val="9"/>
        </w:numPr>
        <w:rPr>
          <w:rFonts w:ascii="楷体" w:eastAsia="楷体" w:hAnsi="楷体"/>
          <w:strike/>
          <w:sz w:val="22"/>
          <w:szCs w:val="28"/>
        </w:rPr>
      </w:pPr>
      <w:r w:rsidRPr="006C66E0">
        <w:rPr>
          <w:rFonts w:ascii="楷体" w:eastAsia="楷体" w:hAnsi="楷体" w:hint="eastAsia"/>
          <w:szCs w:val="21"/>
        </w:rPr>
        <w:t>在下面的替换或修改内核代码时可以使用</w:t>
      </w:r>
      <w:proofErr w:type="spellStart"/>
      <w:r w:rsidRPr="006C66E0">
        <w:rPr>
          <w:rFonts w:ascii="楷体" w:eastAsia="楷体" w:hAnsi="楷体" w:hint="eastAsia"/>
          <w:szCs w:val="21"/>
        </w:rPr>
        <w:t>gedit</w:t>
      </w:r>
      <w:proofErr w:type="spellEnd"/>
      <w:r w:rsidRPr="006C66E0">
        <w:rPr>
          <w:rFonts w:ascii="楷体" w:eastAsia="楷体" w:hAnsi="楷体" w:hint="eastAsia"/>
          <w:szCs w:val="21"/>
        </w:rPr>
        <w:t>编辑器，要注意大小写。</w:t>
      </w:r>
    </w:p>
    <w:p w14:paraId="703321E5" w14:textId="77777777" w:rsidR="00496615" w:rsidRPr="00D06AB7" w:rsidRDefault="00496615" w:rsidP="00CC0367">
      <w:pPr>
        <w:rPr>
          <w:rFonts w:ascii="宋体" w:hAnsi="宋体"/>
          <w:shd w:val="pct15" w:color="auto" w:fill="FFFFFF"/>
        </w:rPr>
      </w:pPr>
    </w:p>
    <w:p w14:paraId="74A8307F" w14:textId="23785552" w:rsidR="006E03BC" w:rsidRPr="00D06AB7" w:rsidRDefault="00017215" w:rsidP="005B09E4">
      <w:pPr>
        <w:ind w:firstLine="420"/>
      </w:pPr>
      <w:r w:rsidRPr="00D06AB7">
        <w:rPr>
          <w:rFonts w:ascii="宋体" w:hAnsi="宋体" w:hint="eastAsia"/>
          <w:sz w:val="22"/>
        </w:rPr>
        <w:t>用</w:t>
      </w:r>
      <w:r w:rsidRPr="00D06AB7">
        <w:rPr>
          <w:rFonts w:ascii="宋体" w:hAnsi="宋体" w:hint="eastAsia"/>
        </w:rPr>
        <w:t>编辑器的替换功能</w:t>
      </w:r>
      <w:r w:rsidR="00AD0647" w:rsidRPr="00D06AB7">
        <w:rPr>
          <w:rFonts w:ascii="宋体" w:hAnsi="宋体" w:hint="eastAsia"/>
        </w:rPr>
        <w:t>，把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 w:hint="eastAsia"/>
        </w:rPr>
        <w:t>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/>
        </w:rPr>
        <w:t>myext</w:t>
      </w:r>
      <w:r w:rsidR="006E03BC" w:rsidRPr="00D06AB7">
        <w:rPr>
          <w:rFonts w:ascii="宋体" w:hAnsi="宋体"/>
        </w:rPr>
        <w:t>2_fs.h</w:t>
      </w:r>
      <w:r w:rsidR="00B6280F" w:rsidRPr="00D06AB7">
        <w:rPr>
          <w:rFonts w:ascii="宋体" w:hAnsi="宋体" w:hint="eastAsia"/>
        </w:rPr>
        <w:t xml:space="preserve"> </w:t>
      </w:r>
      <w:r w:rsidR="006E03BC" w:rsidRPr="00D06AB7">
        <w:rPr>
          <w:rFonts w:ascii="宋体" w:hAnsi="宋体"/>
        </w:rPr>
        <w:t>,</w:t>
      </w:r>
      <w:r w:rsidRPr="00D06AB7">
        <w:rPr>
          <w:rFonts w:ascii="宋体" w:hAnsi="宋体" w:hint="eastAsia"/>
        </w:rPr>
        <w:t>和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A87965" w:rsidRPr="00D06AB7">
        <w:rPr>
          <w:rFonts w:ascii="宋体" w:hAnsi="宋体"/>
          <w:szCs w:val="21"/>
        </w:rPr>
        <w:t>uname</w:t>
      </w:r>
      <w:proofErr w:type="spellEnd"/>
      <w:r w:rsidR="00A87965" w:rsidRPr="00D06AB7">
        <w:rPr>
          <w:rFonts w:ascii="宋体" w:hAnsi="宋体" w:hint="eastAsia"/>
          <w:szCs w:val="21"/>
        </w:rPr>
        <w:t xml:space="preserve"> </w:t>
      </w:r>
      <w:r w:rsidR="003266B1" w:rsidRPr="00D06AB7">
        <w:rPr>
          <w:rFonts w:ascii="宋体" w:hAnsi="宋体"/>
          <w:szCs w:val="21"/>
        </w:rPr>
        <w:t>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/>
        </w:rPr>
        <w:t>include/</w:t>
      </w:r>
      <w:proofErr w:type="spellStart"/>
      <w:r w:rsidRPr="00D06AB7">
        <w:rPr>
          <w:rFonts w:ascii="宋体" w:hAnsi="宋体"/>
        </w:rPr>
        <w:t>asm</w:t>
      </w:r>
      <w:proofErr w:type="spellEnd"/>
      <w:r w:rsidRPr="00D06AB7">
        <w:rPr>
          <w:rFonts w:ascii="宋体" w:hAnsi="宋体" w:hint="eastAsia"/>
        </w:rPr>
        <w:t>-</w:t>
      </w:r>
      <w:r w:rsidRPr="00D06AB7">
        <w:rPr>
          <w:rFonts w:ascii="宋体" w:hAnsi="宋体"/>
        </w:rPr>
        <w:t>generic/</w:t>
      </w:r>
      <w:proofErr w:type="spellStart"/>
      <w:r w:rsidRPr="00D06AB7">
        <w:rPr>
          <w:rFonts w:ascii="宋体" w:hAnsi="宋体"/>
        </w:rPr>
        <w:t>bitops</w:t>
      </w:r>
      <w:proofErr w:type="spellEnd"/>
      <w:r w:rsidRPr="00D06AB7">
        <w:rPr>
          <w:rFonts w:ascii="宋体" w:hAnsi="宋体" w:hint="eastAsia"/>
        </w:rPr>
        <w:t>/</w:t>
      </w:r>
      <w:r w:rsidR="008E4BA1" w:rsidRPr="00D06AB7">
        <w:rPr>
          <w:rFonts w:ascii="宋体" w:hAnsi="宋体" w:hint="eastAsia"/>
        </w:rPr>
        <w:t>下的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2-atomic.h</w:t>
      </w:r>
      <w:r w:rsidR="00996D6B" w:rsidRPr="00D06AB7">
        <w:rPr>
          <w:rFonts w:ascii="宋体" w:hAnsi="宋体" w:hint="eastAsia"/>
        </w:rPr>
        <w:t>与</w:t>
      </w:r>
      <w:r w:rsidR="00D06AB7">
        <w:rPr>
          <w:rFonts w:ascii="宋体" w:hAnsi="宋体"/>
        </w:rPr>
        <w:t>myext</w:t>
      </w:r>
      <w:r w:rsidR="00615AAE" w:rsidRPr="00D06AB7">
        <w:rPr>
          <w:rFonts w:ascii="宋体" w:hAnsi="宋体"/>
        </w:rPr>
        <w:t>2</w:t>
      </w:r>
      <w:r w:rsidR="0029369D" w:rsidRPr="00D06AB7">
        <w:rPr>
          <w:rFonts w:ascii="宋体" w:hAnsi="宋体"/>
        </w:rPr>
        <w:t>-atomic</w:t>
      </w:r>
      <w:r w:rsidR="0029369D" w:rsidRPr="00D06AB7">
        <w:rPr>
          <w:rFonts w:ascii="宋体" w:hAnsi="宋体" w:hint="eastAsia"/>
        </w:rPr>
        <w:t>-setbit</w:t>
      </w:r>
      <w:r w:rsidR="0029369D" w:rsidRPr="00D06AB7">
        <w:rPr>
          <w:rFonts w:ascii="宋体" w:hAnsi="宋体"/>
        </w:rPr>
        <w:t>.h</w:t>
      </w:r>
      <w:r w:rsidR="00AD0647" w:rsidRPr="00D06AB7">
        <w:rPr>
          <w:rFonts w:ascii="宋体" w:hAnsi="宋体" w:hint="eastAsia"/>
        </w:rPr>
        <w:t>文件中的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分别替换成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</w:p>
    <w:p w14:paraId="73595DF6" w14:textId="77777777" w:rsidR="00744BE9" w:rsidRPr="00D06AB7" w:rsidRDefault="00744BE9" w:rsidP="005B09E4">
      <w:pPr>
        <w:ind w:firstLine="420"/>
        <w:rPr>
          <w:rFonts w:ascii="宋体" w:hAnsi="宋体"/>
        </w:rPr>
      </w:pPr>
    </w:p>
    <w:p w14:paraId="4676A0E0" w14:textId="77777777" w:rsidR="00786E8F" w:rsidRPr="00D06AB7" w:rsidRDefault="008E4317" w:rsidP="00786E8F">
      <w:pPr>
        <w:ind w:firstLine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 w:val="24"/>
        </w:rPr>
        <w:lastRenderedPageBreak/>
        <w:t>在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="0016740B" w:rsidRPr="00D06AB7">
        <w:rPr>
          <w:rFonts w:ascii="宋体" w:hAnsi="宋体" w:hint="eastAsia"/>
          <w:szCs w:val="21"/>
        </w:rPr>
        <w:t>include/</w:t>
      </w:r>
      <w:proofErr w:type="spellStart"/>
      <w:r w:rsidR="0016740B" w:rsidRPr="00D06AB7">
        <w:rPr>
          <w:rFonts w:ascii="宋体" w:hAnsi="宋体" w:hint="eastAsia"/>
          <w:szCs w:val="21"/>
        </w:rPr>
        <w:t>asm</w:t>
      </w:r>
      <w:proofErr w:type="spellEnd"/>
      <w:r w:rsidR="0016740B" w:rsidRPr="00D06AB7">
        <w:rPr>
          <w:rFonts w:ascii="宋体" w:hAnsi="宋体" w:hint="eastAsia"/>
          <w:szCs w:val="21"/>
        </w:rPr>
        <w:t>-generic/</w:t>
      </w:r>
      <w:proofErr w:type="spellStart"/>
      <w:r w:rsidR="0016740B" w:rsidRPr="00D06AB7">
        <w:rPr>
          <w:rFonts w:ascii="宋体" w:hAnsi="宋体" w:hint="eastAsia"/>
          <w:szCs w:val="21"/>
        </w:rPr>
        <w:t>bitops.h</w:t>
      </w:r>
      <w:proofErr w:type="spellEnd"/>
      <w:r w:rsidR="0016740B" w:rsidRPr="00D06AB7">
        <w:rPr>
          <w:rFonts w:ascii="宋体" w:hAnsi="宋体" w:hint="eastAsia"/>
          <w:szCs w:val="21"/>
        </w:rPr>
        <w:t>文件</w:t>
      </w:r>
      <w:r w:rsidRPr="00D06AB7">
        <w:rPr>
          <w:rFonts w:ascii="宋体" w:hAnsi="宋体" w:hint="eastAsia"/>
          <w:szCs w:val="21"/>
        </w:rPr>
        <w:t>中添加：</w:t>
      </w:r>
    </w:p>
    <w:p w14:paraId="50068A9D" w14:textId="44116715" w:rsidR="00F80556" w:rsidRPr="00D06AB7" w:rsidRDefault="00F80556" w:rsidP="004A4837">
      <w:pPr>
        <w:ind w:left="420"/>
      </w:pPr>
      <w:r w:rsidRPr="00D06AB7">
        <w:t>#include &lt;</w:t>
      </w:r>
      <w:proofErr w:type="spellStart"/>
      <w:r w:rsidR="002B6CE2" w:rsidRPr="00D06AB7">
        <w:t>asm</w:t>
      </w:r>
      <w:proofErr w:type="spellEnd"/>
      <w:r w:rsidR="002B6CE2" w:rsidRPr="00D06AB7">
        <w:t>-generic/</w:t>
      </w:r>
      <w:proofErr w:type="spellStart"/>
      <w:r w:rsidR="002B6CE2" w:rsidRPr="00D06AB7">
        <w:t>bitops</w:t>
      </w:r>
      <w:proofErr w:type="spellEnd"/>
      <w:r w:rsidR="002B6CE2" w:rsidRPr="00D06AB7">
        <w:t>/</w:t>
      </w:r>
      <w:r w:rsidR="00D06AB7">
        <w:t>myext</w:t>
      </w:r>
      <w:r w:rsidRPr="00D06AB7">
        <w:t>2-atomic.h&gt;</w:t>
      </w:r>
    </w:p>
    <w:p w14:paraId="26008FB0" w14:textId="145C51FA" w:rsidR="00786E8F" w:rsidRPr="00D06AB7" w:rsidRDefault="00786E8F" w:rsidP="004A4837">
      <w:pPr>
        <w:ind w:left="420"/>
      </w:pPr>
    </w:p>
    <w:p w14:paraId="7E9526EE" w14:textId="77777777" w:rsidR="00C96144" w:rsidRPr="00D06AB7" w:rsidRDefault="00C96144" w:rsidP="005B09E4">
      <w:pPr>
        <w:pStyle w:val="a6"/>
        <w:ind w:left="0" w:firstLine="420"/>
        <w:rPr>
          <w:sz w:val="21"/>
          <w:szCs w:val="21"/>
        </w:rPr>
      </w:pPr>
      <w:r w:rsidRPr="00D06AB7">
        <w:rPr>
          <w:rFonts w:ascii="宋体" w:hAnsi="宋体" w:hint="eastAsia"/>
          <w:kern w:val="2"/>
          <w:sz w:val="24"/>
          <w:szCs w:val="24"/>
        </w:rPr>
        <w:t>在</w:t>
      </w:r>
      <w:r w:rsidR="00403F9F" w:rsidRPr="00D06AB7">
        <w:rPr>
          <w:rFonts w:ascii="宋体" w:hAnsi="宋体"/>
          <w:sz w:val="21"/>
          <w:szCs w:val="21"/>
        </w:rPr>
        <w:t>/lib/modules/$(</w:t>
      </w:r>
      <w:proofErr w:type="spellStart"/>
      <w:r w:rsidR="003266B1" w:rsidRPr="00D06AB7">
        <w:rPr>
          <w:rFonts w:ascii="宋体" w:hAnsi="宋体"/>
          <w:sz w:val="21"/>
          <w:szCs w:val="21"/>
        </w:rPr>
        <w:t>uname</w:t>
      </w:r>
      <w:proofErr w:type="spellEnd"/>
      <w:r w:rsidR="003266B1" w:rsidRPr="00D06AB7">
        <w:rPr>
          <w:rFonts w:ascii="宋体" w:hAnsi="宋体"/>
          <w:sz w:val="21"/>
          <w:szCs w:val="21"/>
        </w:rPr>
        <w:t xml:space="preserve"> -r)/build</w:t>
      </w:r>
      <w:r w:rsidR="003266B1" w:rsidRPr="00D06AB7">
        <w:rPr>
          <w:rFonts w:ascii="宋体" w:hAnsi="宋体" w:hint="eastAsia"/>
          <w:sz w:val="21"/>
          <w:szCs w:val="21"/>
        </w:rPr>
        <w:t xml:space="preserve"> /</w:t>
      </w:r>
      <w:r w:rsidRPr="00D06AB7">
        <w:rPr>
          <w:rFonts w:hint="eastAsia"/>
          <w:sz w:val="21"/>
          <w:szCs w:val="21"/>
        </w:rPr>
        <w:t>arch/x86/include/</w:t>
      </w:r>
      <w:proofErr w:type="spellStart"/>
      <w:r w:rsidRPr="00D06AB7">
        <w:rPr>
          <w:rFonts w:hint="eastAsia"/>
          <w:sz w:val="21"/>
          <w:szCs w:val="21"/>
        </w:rPr>
        <w:t>asm</w:t>
      </w:r>
      <w:proofErr w:type="spellEnd"/>
      <w:r w:rsidRPr="00D06AB7">
        <w:rPr>
          <w:rFonts w:hint="eastAsia"/>
          <w:sz w:val="21"/>
          <w:szCs w:val="21"/>
        </w:rPr>
        <w:t>/</w:t>
      </w:r>
      <w:proofErr w:type="spellStart"/>
      <w:r w:rsidRPr="00D06AB7">
        <w:rPr>
          <w:rFonts w:hint="eastAsia"/>
          <w:sz w:val="21"/>
          <w:szCs w:val="21"/>
        </w:rPr>
        <w:t>bitops.h</w:t>
      </w:r>
      <w:proofErr w:type="spellEnd"/>
      <w:r w:rsidRPr="00D06AB7">
        <w:rPr>
          <w:rFonts w:hint="eastAsia"/>
          <w:sz w:val="21"/>
          <w:szCs w:val="21"/>
        </w:rPr>
        <w:t>文件中添加：</w:t>
      </w:r>
    </w:p>
    <w:p w14:paraId="3B036A0E" w14:textId="72FED4F4" w:rsidR="00F80556" w:rsidRPr="00D06AB7" w:rsidRDefault="002B6CE2" w:rsidP="004A4837">
      <w:pPr>
        <w:ind w:left="420"/>
      </w:pPr>
      <w:r w:rsidRPr="00D06AB7">
        <w:t>#include &lt;</w:t>
      </w:r>
      <w:proofErr w:type="spellStart"/>
      <w:r w:rsidRPr="00D06AB7">
        <w:t>asm</w:t>
      </w:r>
      <w:proofErr w:type="spellEnd"/>
      <w:r w:rsidRPr="00D06AB7">
        <w:t>-generic/</w:t>
      </w:r>
      <w:proofErr w:type="spellStart"/>
      <w:r w:rsidRPr="00D06AB7">
        <w:t>bitops</w:t>
      </w:r>
      <w:proofErr w:type="spellEnd"/>
      <w:r w:rsidRPr="00D06AB7">
        <w:t>/</w:t>
      </w:r>
      <w:r w:rsidR="00D06AB7">
        <w:t>myext</w:t>
      </w:r>
      <w:r w:rsidR="00F80556" w:rsidRPr="00D06AB7">
        <w:t>2-atomic-setbit.h&gt;</w:t>
      </w:r>
    </w:p>
    <w:p w14:paraId="0D085CA7" w14:textId="34C195E0" w:rsidR="00E40681" w:rsidRPr="00D06AB7" w:rsidRDefault="00E40681" w:rsidP="005B09E4">
      <w:pPr>
        <w:pStyle w:val="a6"/>
        <w:ind w:left="0" w:firstLine="420"/>
        <w:rPr>
          <w:szCs w:val="21"/>
        </w:rPr>
      </w:pPr>
    </w:p>
    <w:p w14:paraId="14D723AD" w14:textId="6E834718" w:rsidR="00C96144" w:rsidRPr="00D06AB7" w:rsidRDefault="00C96144" w:rsidP="004A4837">
      <w:pPr>
        <w:ind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 w:val="24"/>
        </w:rPr>
        <w:t>在</w:t>
      </w:r>
      <w:r w:rsidR="003266B1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 w:cs="LiberationSerif"/>
          <w:kern w:val="0"/>
          <w:szCs w:val="21"/>
        </w:rPr>
        <w:t>include/</w:t>
      </w:r>
      <w:proofErr w:type="spellStart"/>
      <w:r w:rsidR="002F17EE" w:rsidRPr="00D06AB7">
        <w:rPr>
          <w:rFonts w:ascii="宋体" w:hAnsi="宋体" w:cs="LiberationSerif" w:hint="eastAsia"/>
          <w:kern w:val="0"/>
          <w:szCs w:val="21"/>
        </w:rPr>
        <w:t>uapi</w:t>
      </w:r>
      <w:proofErr w:type="spellEnd"/>
      <w:r w:rsidR="002F17EE" w:rsidRPr="00D06AB7">
        <w:rPr>
          <w:rFonts w:ascii="宋体" w:hAnsi="宋体" w:cs="LiberationSerif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linux</w:t>
      </w:r>
      <w:proofErr w:type="spellEnd"/>
      <w:r w:rsidRPr="00D06AB7">
        <w:rPr>
          <w:rFonts w:ascii="宋体" w:hAnsi="宋体" w:cs="WenQuanYiMicroHei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magic.h</w:t>
      </w:r>
      <w:proofErr w:type="spellEnd"/>
      <w:r w:rsidRPr="00D06AB7">
        <w:rPr>
          <w:rFonts w:ascii="宋体" w:hAnsi="宋体" w:hint="eastAsia"/>
          <w:szCs w:val="21"/>
        </w:rPr>
        <w:t xml:space="preserve"> 文件中添加</w:t>
      </w:r>
      <w:r w:rsidR="00401E53" w:rsidRPr="00D06AB7">
        <w:rPr>
          <w:rFonts w:ascii="宋体" w:hAnsi="宋体" w:hint="eastAsia"/>
          <w:szCs w:val="21"/>
        </w:rPr>
        <w:t>：</w:t>
      </w:r>
      <w:r w:rsidRPr="00D06AB7">
        <w:rPr>
          <w:rFonts w:hint="eastAsia"/>
        </w:rPr>
        <w:t xml:space="preserve">#define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2_SUPER_MAGIC 0xEF53</w:t>
      </w:r>
    </w:p>
    <w:p w14:paraId="1C804F62" w14:textId="019F72BE" w:rsidR="006D567D" w:rsidRPr="00D06AB7" w:rsidRDefault="006D567D" w:rsidP="002B44F2">
      <w:pPr>
        <w:ind w:firstLineChars="200" w:firstLine="420"/>
        <w:rPr>
          <w:rFonts w:ascii="宋体" w:hAnsi="宋体"/>
        </w:rPr>
      </w:pPr>
    </w:p>
    <w:p w14:paraId="01722A89" w14:textId="0F6D901C" w:rsidR="0063293C" w:rsidRPr="00D06AB7" w:rsidRDefault="002B44F2" w:rsidP="003266B1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源代码</w:t>
      </w:r>
      <w:r w:rsidR="009E0DBA" w:rsidRPr="00D06AB7">
        <w:rPr>
          <w:rFonts w:ascii="宋体" w:hAnsi="宋体" w:hint="eastAsia"/>
        </w:rPr>
        <w:t>的修改工作到此结束。接下来就是第三步</w:t>
      </w:r>
      <w:r w:rsidR="00996D6B" w:rsidRPr="00D06AB7">
        <w:rPr>
          <w:rFonts w:ascii="宋体" w:hAnsi="宋体" w:hint="eastAsia"/>
        </w:rPr>
        <w:t>工作</w:t>
      </w:r>
      <w:r w:rsidR="009E0DBA" w:rsidRPr="00D06AB7">
        <w:rPr>
          <w:rFonts w:ascii="宋体" w:hAnsi="宋体" w:hint="eastAsia"/>
        </w:rPr>
        <w:t>—</w:t>
      </w:r>
      <w:r w:rsidR="00996D6B" w:rsidRPr="00D06AB7">
        <w:rPr>
          <w:rFonts w:ascii="宋体" w:hAnsi="宋体" w:hint="eastAsia"/>
        </w:rPr>
        <w:t>一</w:t>
      </w:r>
      <w:r w:rsidR="003266B1" w:rsidRPr="00D06AB7">
        <w:rPr>
          <w:rFonts w:ascii="宋体" w:hAnsi="宋体" w:hint="eastAsia"/>
        </w:rPr>
        <w:t>把</w:t>
      </w:r>
      <w:r w:rsidR="00D06AB7">
        <w:rPr>
          <w:rFonts w:ascii="宋体" w:hAnsi="宋体"/>
        </w:rPr>
        <w:t>myext</w:t>
      </w:r>
      <w:r w:rsidR="003266B1" w:rsidRPr="00D06AB7">
        <w:rPr>
          <w:rFonts w:ascii="宋体" w:hAnsi="宋体" w:hint="eastAsia"/>
        </w:rPr>
        <w:t>2编译源成内核模块</w:t>
      </w:r>
      <w:r w:rsidR="009E0DBA" w:rsidRPr="00D06AB7">
        <w:rPr>
          <w:rFonts w:ascii="宋体" w:hAnsi="宋体" w:hint="eastAsia"/>
        </w:rPr>
        <w:t>。</w:t>
      </w:r>
      <w:r w:rsidR="00865379" w:rsidRPr="00D06AB7">
        <w:rPr>
          <w:rFonts w:ascii="宋体" w:hAnsi="宋体" w:hint="eastAsia"/>
          <w:szCs w:val="21"/>
        </w:rPr>
        <w:t xml:space="preserve"> </w:t>
      </w:r>
    </w:p>
    <w:p w14:paraId="13D68BA2" w14:textId="62DF1000" w:rsidR="003266B1" w:rsidRPr="00D06AB7" w:rsidRDefault="00B879E0" w:rsidP="00B879E0">
      <w:pPr>
        <w:rPr>
          <w:rFonts w:ascii="宋体" w:hAnsi="宋体" w:cs="AdobeHeitiStd-Regular-Identity-"/>
          <w:kern w:val="0"/>
        </w:rPr>
      </w:pPr>
      <w:r w:rsidRPr="00D06AB7">
        <w:rPr>
          <w:rFonts w:ascii="宋体" w:hAnsi="宋体" w:hint="eastAsia"/>
        </w:rPr>
        <w:t>要编译内核模块，首先要生成一个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文件。我们可以</w:t>
      </w:r>
      <w:r w:rsidR="003266B1" w:rsidRPr="00D06AB7">
        <w:rPr>
          <w:rFonts w:ascii="宋体" w:hAnsi="宋体" w:hint="eastAsia"/>
        </w:rPr>
        <w:t>修改</w:t>
      </w:r>
      <w:r w:rsidR="00D06AB7">
        <w:rPr>
          <w:rFonts w:ascii="宋体" w:hAnsi="宋体" w:hint="eastAsia"/>
        </w:rPr>
        <w:t>myext</w:t>
      </w:r>
      <w:r w:rsidR="003266B1" w:rsidRPr="00D06AB7">
        <w:rPr>
          <w:rFonts w:ascii="宋体" w:hAnsi="宋体" w:hint="eastAsia"/>
        </w:rPr>
        <w:t>2/</w:t>
      </w:r>
      <w:proofErr w:type="spellStart"/>
      <w:r w:rsidR="003266B1" w:rsidRPr="00D06AB7">
        <w:rPr>
          <w:rFonts w:ascii="宋体" w:hAnsi="宋体" w:hint="eastAsia"/>
        </w:rPr>
        <w:t>Makefile</w:t>
      </w:r>
      <w:proofErr w:type="spellEnd"/>
      <w:r w:rsidR="003266B1" w:rsidRPr="00D06AB7">
        <w:rPr>
          <w:rFonts w:ascii="宋体" w:hAnsi="宋体" w:hint="eastAsia"/>
        </w:rPr>
        <w:t>文件，</w:t>
      </w:r>
    </w:p>
    <w:p w14:paraId="28B792BB" w14:textId="77777777" w:rsidR="003266B1" w:rsidRPr="00D06AB7" w:rsidRDefault="003266B1" w:rsidP="00B879E0">
      <w:pPr>
        <w:rPr>
          <w:rFonts w:ascii="宋体" w:hAnsi="宋体"/>
        </w:rPr>
      </w:pPr>
      <w:r w:rsidRPr="00D06AB7">
        <w:rPr>
          <w:rFonts w:ascii="宋体" w:hAnsi="宋体" w:hint="eastAsia"/>
        </w:rPr>
        <w:t>修改后的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文件如下：</w:t>
      </w:r>
    </w:p>
    <w:p w14:paraId="2584DCD9" w14:textId="77777777" w:rsidR="003266B1" w:rsidRPr="00D06AB7" w:rsidRDefault="003266B1" w:rsidP="004A4837">
      <w:pPr>
        <w:ind w:leftChars="200" w:left="420"/>
      </w:pPr>
      <w:r w:rsidRPr="00D06AB7">
        <w:t>#</w:t>
      </w:r>
    </w:p>
    <w:p w14:paraId="751948E8" w14:textId="19FE0C61" w:rsidR="003266B1" w:rsidRPr="00D06AB7" w:rsidRDefault="003266B1" w:rsidP="004A4837">
      <w:pPr>
        <w:ind w:leftChars="200" w:left="420"/>
      </w:pPr>
      <w:proofErr w:type="gramStart"/>
      <w:r w:rsidRPr="00D06AB7">
        <w:t xml:space="preserve"># </w:t>
      </w:r>
      <w:proofErr w:type="spellStart"/>
      <w:r w:rsidRPr="00D06AB7">
        <w:t>Makefile</w:t>
      </w:r>
      <w:proofErr w:type="spellEnd"/>
      <w:r w:rsidRPr="00D06AB7">
        <w:t xml:space="preserve"> for the </w:t>
      </w:r>
      <w:proofErr w:type="spellStart"/>
      <w:r w:rsidRPr="00D06AB7">
        <w:t>linux</w:t>
      </w:r>
      <w:proofErr w:type="spellEnd"/>
      <w:r w:rsidRPr="00D06AB7">
        <w:t xml:space="preserve"> </w:t>
      </w:r>
      <w:r w:rsidR="00D06AB7">
        <w:t>myext</w:t>
      </w:r>
      <w:r w:rsidRPr="00D06AB7">
        <w:t>2-filesystem routines.</w:t>
      </w:r>
      <w:proofErr w:type="gramEnd"/>
    </w:p>
    <w:p w14:paraId="660EED32" w14:textId="77777777" w:rsidR="003266B1" w:rsidRPr="00D06AB7" w:rsidRDefault="003266B1" w:rsidP="004A4837">
      <w:pPr>
        <w:ind w:leftChars="200" w:left="420"/>
      </w:pPr>
      <w:r w:rsidRPr="00D06AB7">
        <w:t>#</w:t>
      </w:r>
    </w:p>
    <w:p w14:paraId="65AE719A" w14:textId="6CA9DABC" w:rsidR="003266B1" w:rsidRPr="00D06AB7" w:rsidRDefault="003266B1" w:rsidP="004A4837">
      <w:pPr>
        <w:ind w:leftChars="200" w:left="420"/>
      </w:pPr>
      <w:proofErr w:type="spellStart"/>
      <w:proofErr w:type="gramStart"/>
      <w:r w:rsidRPr="00D06AB7">
        <w:t>obj</w:t>
      </w:r>
      <w:proofErr w:type="spellEnd"/>
      <w:r w:rsidRPr="00D06AB7">
        <w:t>-m</w:t>
      </w:r>
      <w:proofErr w:type="gramEnd"/>
      <w:r w:rsidRPr="00D06AB7">
        <w:t xml:space="preserve"> := </w:t>
      </w:r>
      <w:r w:rsidR="00D06AB7">
        <w:t>myext</w:t>
      </w:r>
      <w:r w:rsidRPr="00D06AB7">
        <w:t xml:space="preserve">2.o </w:t>
      </w:r>
    </w:p>
    <w:p w14:paraId="704903FF" w14:textId="6E679A3C" w:rsidR="003266B1" w:rsidRPr="00D06AB7" w:rsidRDefault="00D06AB7" w:rsidP="004A4837">
      <w:pPr>
        <w:ind w:leftChars="200" w:left="420"/>
      </w:pPr>
      <w:proofErr w:type="gramStart"/>
      <w:r>
        <w:t>myext</w:t>
      </w:r>
      <w:r w:rsidR="003266B1" w:rsidRPr="00D06AB7">
        <w:t>2-y</w:t>
      </w:r>
      <w:proofErr w:type="gramEnd"/>
      <w:r w:rsidR="003266B1" w:rsidRPr="00D06AB7">
        <w:t xml:space="preserve"> := </w:t>
      </w:r>
      <w:proofErr w:type="spellStart"/>
      <w:r w:rsidR="003266B1" w:rsidRPr="00D06AB7">
        <w:t>balloc.o</w:t>
      </w:r>
      <w:proofErr w:type="spellEnd"/>
      <w:r w:rsidR="003266B1" w:rsidRPr="00D06AB7">
        <w:t xml:space="preserve"> </w:t>
      </w:r>
      <w:proofErr w:type="spellStart"/>
      <w:r w:rsidR="003266B1" w:rsidRPr="00D06AB7">
        <w:t>dir.o</w:t>
      </w:r>
      <w:proofErr w:type="spellEnd"/>
      <w:r w:rsidR="003266B1" w:rsidRPr="00D06AB7">
        <w:t xml:space="preserve"> </w:t>
      </w:r>
      <w:proofErr w:type="spellStart"/>
      <w:r w:rsidR="003266B1" w:rsidRPr="00D06AB7">
        <w:t>file.o</w:t>
      </w:r>
      <w:proofErr w:type="spellEnd"/>
      <w:r w:rsidR="003266B1" w:rsidRPr="00D06AB7">
        <w:t xml:space="preserve"> </w:t>
      </w:r>
      <w:proofErr w:type="spellStart"/>
      <w:r w:rsidR="003266B1" w:rsidRPr="00D06AB7">
        <w:t>ialloc.o</w:t>
      </w:r>
      <w:proofErr w:type="spellEnd"/>
      <w:r w:rsidR="003266B1" w:rsidRPr="00D06AB7">
        <w:t xml:space="preserve"> </w:t>
      </w:r>
      <w:proofErr w:type="spellStart"/>
      <w:r w:rsidR="003266B1" w:rsidRPr="00D06AB7">
        <w:t>inode.o</w:t>
      </w:r>
      <w:proofErr w:type="spellEnd"/>
      <w:r w:rsidR="003266B1" w:rsidRPr="00D06AB7">
        <w:t xml:space="preserve"> \</w:t>
      </w:r>
    </w:p>
    <w:p w14:paraId="3C2B52C9" w14:textId="77777777" w:rsidR="003266B1" w:rsidRPr="00D06AB7" w:rsidRDefault="003266B1" w:rsidP="004A4837">
      <w:pPr>
        <w:ind w:leftChars="200" w:left="420"/>
      </w:pPr>
      <w:r w:rsidRPr="00D06AB7">
        <w:tab/>
        <w:t xml:space="preserve">  </w:t>
      </w:r>
      <w:proofErr w:type="spellStart"/>
      <w:r w:rsidRPr="00D06AB7">
        <w:t>ioctl.o</w:t>
      </w:r>
      <w:proofErr w:type="spellEnd"/>
      <w:r w:rsidRPr="00D06AB7">
        <w:t xml:space="preserve"> </w:t>
      </w:r>
      <w:proofErr w:type="spellStart"/>
      <w:r w:rsidRPr="00D06AB7">
        <w:t>namei.o</w:t>
      </w:r>
      <w:proofErr w:type="spellEnd"/>
      <w:r w:rsidRPr="00D06AB7">
        <w:t xml:space="preserve"> </w:t>
      </w:r>
      <w:proofErr w:type="spellStart"/>
      <w:r w:rsidRPr="00D06AB7">
        <w:t>super.o</w:t>
      </w:r>
      <w:proofErr w:type="spellEnd"/>
      <w:r w:rsidRPr="00D06AB7">
        <w:t xml:space="preserve"> </w:t>
      </w:r>
      <w:proofErr w:type="spellStart"/>
      <w:r w:rsidRPr="00D06AB7">
        <w:t>symlink.o</w:t>
      </w:r>
      <w:proofErr w:type="spellEnd"/>
    </w:p>
    <w:p w14:paraId="6513BA51" w14:textId="77777777" w:rsidR="003266B1" w:rsidRPr="00D06AB7" w:rsidRDefault="003266B1" w:rsidP="004A4837">
      <w:pPr>
        <w:ind w:leftChars="200" w:left="420"/>
      </w:pPr>
    </w:p>
    <w:p w14:paraId="40DF9256" w14:textId="77777777" w:rsidR="003266B1" w:rsidRPr="00D06AB7" w:rsidRDefault="003266B1" w:rsidP="004A4837">
      <w:pPr>
        <w:ind w:leftChars="200" w:left="420"/>
      </w:pPr>
      <w:proofErr w:type="gramStart"/>
      <w:r w:rsidRPr="00D06AB7">
        <w:t>KDIR :=</w:t>
      </w:r>
      <w:proofErr w:type="gramEnd"/>
      <w:r w:rsidRPr="00D06AB7">
        <w:t xml:space="preserve"> /lib/modules/</w:t>
      </w:r>
      <w:r w:rsidR="00401E53" w:rsidRPr="00D06AB7">
        <w:t>$(</w:t>
      </w:r>
      <w:r w:rsidR="0058090F" w:rsidRPr="00D06AB7">
        <w:t xml:space="preserve">shell </w:t>
      </w:r>
      <w:proofErr w:type="spellStart"/>
      <w:r w:rsidRPr="00D06AB7">
        <w:t>uname</w:t>
      </w:r>
      <w:proofErr w:type="spellEnd"/>
      <w:r w:rsidRPr="00D06AB7">
        <w:t xml:space="preserve"> -r)/build</w:t>
      </w:r>
    </w:p>
    <w:p w14:paraId="5BFDD012" w14:textId="77777777" w:rsidR="003266B1" w:rsidRPr="00D06AB7" w:rsidRDefault="00401E53" w:rsidP="004A4837">
      <w:pPr>
        <w:ind w:leftChars="200" w:left="420"/>
      </w:pPr>
      <w:proofErr w:type="gramStart"/>
      <w:r w:rsidRPr="00D06AB7">
        <w:t>PWD :=</w:t>
      </w:r>
      <w:proofErr w:type="gramEnd"/>
      <w:r w:rsidRPr="00D06AB7">
        <w:t xml:space="preserve"> $(</w:t>
      </w:r>
      <w:r w:rsidR="0058090F" w:rsidRPr="00D06AB7">
        <w:t xml:space="preserve">shell </w:t>
      </w:r>
      <w:proofErr w:type="spellStart"/>
      <w:r w:rsidR="003266B1" w:rsidRPr="00D06AB7">
        <w:t>pwd</w:t>
      </w:r>
      <w:proofErr w:type="spellEnd"/>
      <w:r w:rsidR="003266B1" w:rsidRPr="00D06AB7">
        <w:t xml:space="preserve">) </w:t>
      </w:r>
    </w:p>
    <w:p w14:paraId="332432C8" w14:textId="77777777" w:rsidR="003266B1" w:rsidRPr="00D06AB7" w:rsidRDefault="003266B1" w:rsidP="004A4837">
      <w:pPr>
        <w:ind w:leftChars="200" w:left="420"/>
      </w:pPr>
      <w:proofErr w:type="gramStart"/>
      <w:r w:rsidRPr="00D06AB7">
        <w:t>default</w:t>
      </w:r>
      <w:proofErr w:type="gramEnd"/>
      <w:r w:rsidRPr="00D06AB7">
        <w:t xml:space="preserve">: </w:t>
      </w:r>
    </w:p>
    <w:p w14:paraId="0EBD003F" w14:textId="77777777" w:rsidR="003266B1" w:rsidRPr="00D06AB7" w:rsidRDefault="003266B1" w:rsidP="004A4837">
      <w:pPr>
        <w:ind w:leftChars="200" w:left="420"/>
      </w:pPr>
      <w:r w:rsidRPr="00D06AB7">
        <w:tab/>
      </w:r>
      <w:proofErr w:type="gramStart"/>
      <w:r w:rsidRPr="00D06AB7">
        <w:t>make</w:t>
      </w:r>
      <w:proofErr w:type="gramEnd"/>
      <w:r w:rsidRPr="00D06AB7">
        <w:t xml:space="preserve"> -C $(KDIR) M=$(PWD) modules</w:t>
      </w:r>
    </w:p>
    <w:p w14:paraId="03BF1F59" w14:textId="77777777" w:rsidR="003266B1" w:rsidRPr="00D06AB7" w:rsidRDefault="003266B1" w:rsidP="003266B1">
      <w:pPr>
        <w:rPr>
          <w:rFonts w:ascii="宋体" w:hAnsi="宋体"/>
          <w:highlight w:val="yellow"/>
        </w:rPr>
      </w:pPr>
    </w:p>
    <w:p w14:paraId="56223E1F" w14:textId="44108C7B" w:rsidR="003266B1" w:rsidRPr="00D06AB7" w:rsidRDefault="00A87965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编译内核模块的命令</w:t>
      </w:r>
      <w:r w:rsidR="00356AB9" w:rsidRPr="00D06AB7">
        <w:rPr>
          <w:rFonts w:ascii="宋体" w:hAnsi="宋体" w:hint="eastAsia"/>
        </w:rPr>
        <w:t>是make，</w:t>
      </w:r>
      <w:r w:rsidR="003266B1" w:rsidRPr="00D06AB7">
        <w:rPr>
          <w:rFonts w:ascii="宋体" w:hAnsi="宋体" w:hint="eastAsia"/>
        </w:rPr>
        <w:t>在</w:t>
      </w:r>
      <w:r w:rsidR="00D06AB7">
        <w:rPr>
          <w:rFonts w:ascii="宋体" w:hAnsi="宋体" w:hint="eastAsia"/>
        </w:rPr>
        <w:t>myext</w:t>
      </w:r>
      <w:r w:rsidR="003266B1" w:rsidRPr="00D06AB7">
        <w:rPr>
          <w:rFonts w:ascii="宋体" w:hAnsi="宋体" w:hint="eastAsia"/>
        </w:rPr>
        <w:t>2</w:t>
      </w:r>
      <w:r w:rsidR="00B879E0" w:rsidRPr="00D06AB7">
        <w:rPr>
          <w:rFonts w:ascii="宋体" w:hAnsi="宋体" w:hint="eastAsia"/>
        </w:rPr>
        <w:t>目录</w:t>
      </w:r>
      <w:r w:rsidR="003266B1" w:rsidRPr="00D06AB7">
        <w:rPr>
          <w:rFonts w:ascii="宋体" w:hAnsi="宋体" w:hint="eastAsia"/>
        </w:rPr>
        <w:t>下执行命令：</w:t>
      </w:r>
      <w:r w:rsidR="003266B1" w:rsidRPr="00D06AB7">
        <w:rPr>
          <w:rFonts w:ascii="宋体" w:hAnsi="宋体" w:hint="eastAsia"/>
        </w:rPr>
        <w:tab/>
      </w:r>
    </w:p>
    <w:p w14:paraId="7AB60C37" w14:textId="77777777" w:rsidR="003266B1" w:rsidRPr="00D06AB7" w:rsidRDefault="003266B1" w:rsidP="00D06AB7">
      <w:pPr>
        <w:ind w:firstLineChars="200" w:firstLine="420"/>
      </w:pPr>
      <w:r w:rsidRPr="00D06AB7">
        <w:rPr>
          <w:rFonts w:hint="eastAsia"/>
        </w:rPr>
        <w:t>#make</w:t>
      </w:r>
    </w:p>
    <w:p w14:paraId="34FF9BD5" w14:textId="5D01979F" w:rsidR="00786E8F" w:rsidRPr="00D06AB7" w:rsidRDefault="00786E8F" w:rsidP="00D06AB7">
      <w:pPr>
        <w:ind w:firstLineChars="200" w:firstLine="420"/>
      </w:pPr>
    </w:p>
    <w:p w14:paraId="4D0A0BFA" w14:textId="77777777" w:rsidR="003266B1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编译好模块后，使用</w:t>
      </w:r>
      <w:proofErr w:type="spellStart"/>
      <w:r w:rsidRPr="00D06AB7">
        <w:rPr>
          <w:rFonts w:ascii="宋体" w:hAnsi="宋体" w:hint="eastAsia"/>
        </w:rPr>
        <w:t>insmod</w:t>
      </w:r>
      <w:proofErr w:type="spellEnd"/>
      <w:r w:rsidRPr="00D06AB7">
        <w:rPr>
          <w:rFonts w:ascii="宋体" w:hAnsi="宋体" w:hint="eastAsia"/>
        </w:rPr>
        <w:t>命令加载模块：</w:t>
      </w:r>
    </w:p>
    <w:p w14:paraId="157A483F" w14:textId="33EA387C" w:rsidR="003266B1" w:rsidRPr="00D06AB7" w:rsidRDefault="00356AB9" w:rsidP="00D06AB7">
      <w:pPr>
        <w:ind w:firstLineChars="200" w:firstLine="420"/>
      </w:pPr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hint="eastAsia"/>
        </w:rPr>
        <w:t xml:space="preserve"> </w:t>
      </w:r>
      <w:r w:rsidR="00D06AB7">
        <w:rPr>
          <w:rFonts w:hint="eastAsia"/>
        </w:rPr>
        <w:t>myext</w:t>
      </w:r>
      <w:r w:rsidR="00B879E0" w:rsidRPr="00D06AB7">
        <w:rPr>
          <w:rFonts w:hint="eastAsia"/>
        </w:rPr>
        <w:t>2.ko</w:t>
      </w:r>
    </w:p>
    <w:p w14:paraId="0F3244DF" w14:textId="1645A2FA" w:rsidR="00356AB9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查看一下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2文件系统是否加载成功：</w:t>
      </w:r>
    </w:p>
    <w:p w14:paraId="1688EA64" w14:textId="31F347DC" w:rsidR="00B879E0" w:rsidRPr="00D06AB7" w:rsidRDefault="00B879E0" w:rsidP="00D06AB7">
      <w:pPr>
        <w:ind w:firstLineChars="200" w:firstLine="420"/>
      </w:pPr>
      <w:r w:rsidRPr="00D06AB7">
        <w:t>#cat /</w:t>
      </w:r>
      <w:proofErr w:type="spellStart"/>
      <w:r w:rsidRPr="00D06AB7">
        <w:t>proc</w:t>
      </w:r>
      <w:proofErr w:type="spellEnd"/>
      <w:r w:rsidRPr="00D06AB7">
        <w:t>/</w:t>
      </w:r>
      <w:proofErr w:type="spellStart"/>
      <w:r w:rsidRPr="00D06AB7">
        <w:t>filesystem</w:t>
      </w:r>
      <w:proofErr w:type="spellEnd"/>
      <w:r w:rsidRPr="00D06AB7">
        <w:t xml:space="preserve"> |</w:t>
      </w:r>
      <w:proofErr w:type="spellStart"/>
      <w:r w:rsidRPr="00D06AB7">
        <w:t>grep</w:t>
      </w:r>
      <w:proofErr w:type="spellEnd"/>
      <w:r w:rsidRPr="00D06AB7">
        <w:t xml:space="preserve"> </w:t>
      </w:r>
      <w:r w:rsidR="00D06AB7">
        <w:t>myext</w:t>
      </w:r>
      <w:r w:rsidR="00356AB9" w:rsidRPr="00D06AB7">
        <w:t>2</w:t>
      </w:r>
    </w:p>
    <w:p w14:paraId="70A90D23" w14:textId="74569F55" w:rsidR="00AF0969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确认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2文件系统加载成功后，可以对添加的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2文件系统进行测试了，输入命令</w:t>
      </w:r>
      <w:r w:rsidRPr="00D06AB7">
        <w:rPr>
          <w:rFonts w:hint="eastAsia"/>
        </w:rPr>
        <w:t>cd</w:t>
      </w:r>
      <w:r w:rsidRPr="00D06AB7">
        <w:rPr>
          <w:rFonts w:ascii="宋体" w:hAnsi="宋体" w:hint="eastAsia"/>
        </w:rPr>
        <w:t>先把当前目录设置成主目录。</w:t>
      </w:r>
    </w:p>
    <w:p w14:paraId="2069F0BA" w14:textId="304269CC" w:rsidR="002B44F2" w:rsidRPr="00D06AB7" w:rsidRDefault="002B44F2" w:rsidP="00D06AB7">
      <w:pPr>
        <w:ind w:firstLineChars="200" w:firstLine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对添加的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2文件系</w:t>
      </w:r>
      <w:r w:rsidR="00356AB9" w:rsidRPr="00D06AB7">
        <w:rPr>
          <w:rFonts w:ascii="宋体" w:hAnsi="宋体" w:hint="eastAsia"/>
          <w:szCs w:val="21"/>
        </w:rPr>
        <w:t>统</w:t>
      </w:r>
      <w:r w:rsidR="00782460" w:rsidRPr="00D06AB7">
        <w:rPr>
          <w:rFonts w:ascii="宋体" w:hAnsi="宋体" w:hint="eastAsia"/>
          <w:szCs w:val="21"/>
        </w:rPr>
        <w:t>测试</w:t>
      </w:r>
      <w:r w:rsidR="00356AB9" w:rsidRPr="00D06AB7">
        <w:rPr>
          <w:rFonts w:ascii="宋体" w:hAnsi="宋体" w:hint="eastAsia"/>
          <w:szCs w:val="21"/>
        </w:rPr>
        <w:t>命令如下</w:t>
      </w:r>
      <w:r w:rsidR="00782460" w:rsidRPr="00D06AB7">
        <w:rPr>
          <w:rFonts w:ascii="宋体" w:hAnsi="宋体" w:hint="eastAsia"/>
          <w:szCs w:val="21"/>
        </w:rPr>
        <w:t>：</w:t>
      </w:r>
    </w:p>
    <w:p w14:paraId="1B44D089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  <w:szCs w:val="21"/>
        </w:rPr>
      </w:pPr>
    </w:p>
    <w:p w14:paraId="3A00DDC1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dd</w:t>
      </w:r>
      <w:proofErr w:type="spellEnd"/>
      <w:r w:rsidRPr="00D06AB7">
        <w:rPr>
          <w:szCs w:val="21"/>
        </w:rPr>
        <w:t xml:space="preserve"> if=/</w:t>
      </w:r>
      <w:proofErr w:type="spellStart"/>
      <w:r w:rsidRPr="00D06AB7">
        <w:rPr>
          <w:szCs w:val="21"/>
        </w:rPr>
        <w:t>dev</w:t>
      </w:r>
      <w:proofErr w:type="spellEnd"/>
      <w:r w:rsidRPr="00D06AB7">
        <w:rPr>
          <w:szCs w:val="21"/>
        </w:rPr>
        <w:t>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</w:t>
      </w:r>
      <w:proofErr w:type="spellStart"/>
      <w:proofErr w:type="gramStart"/>
      <w:r w:rsidRPr="00D06AB7">
        <w:rPr>
          <w:szCs w:val="21"/>
        </w:rPr>
        <w:t>bs</w:t>
      </w:r>
      <w:proofErr w:type="spellEnd"/>
      <w:r w:rsidRPr="00D06AB7">
        <w:rPr>
          <w:szCs w:val="21"/>
        </w:rPr>
        <w:t>=</w:t>
      </w:r>
      <w:proofErr w:type="gramEnd"/>
      <w:r w:rsidRPr="00D06AB7">
        <w:rPr>
          <w:szCs w:val="21"/>
        </w:rPr>
        <w:t>1M count=1</w:t>
      </w:r>
    </w:p>
    <w:p w14:paraId="4E48019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#/</w:t>
      </w:r>
      <w:proofErr w:type="spellStart"/>
      <w:r w:rsidRPr="00D06AB7">
        <w:rPr>
          <w:szCs w:val="21"/>
        </w:rPr>
        <w:t>sbin</w:t>
      </w:r>
      <w:proofErr w:type="spellEnd"/>
      <w:r w:rsidRPr="00D06AB7">
        <w:rPr>
          <w:szCs w:val="21"/>
        </w:rPr>
        <w:t xml:space="preserve">/mkfs.ext2 </w:t>
      </w:r>
      <w:proofErr w:type="spellStart"/>
      <w:r w:rsidRPr="00D06AB7">
        <w:rPr>
          <w:szCs w:val="21"/>
        </w:rPr>
        <w:t>myfs</w:t>
      </w:r>
      <w:proofErr w:type="spellEnd"/>
    </w:p>
    <w:p w14:paraId="3B72CF55" w14:textId="2AC55704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Pr="00D06AB7">
        <w:rPr>
          <w:szCs w:val="21"/>
        </w:rPr>
        <w:t xml:space="preserve">2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./</w:t>
      </w:r>
      <w:proofErr w:type="spellStart"/>
      <w:proofErr w:type="gramEnd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E88CDEA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21506247" w14:textId="77777777" w:rsidR="00BF3545" w:rsidRPr="00D06AB7" w:rsidRDefault="00BF3545" w:rsidP="00BF3545">
      <w:pPr>
        <w:ind w:firstLine="420"/>
        <w:rPr>
          <w:szCs w:val="21"/>
        </w:rPr>
      </w:pPr>
      <w:r w:rsidRPr="00D06AB7">
        <w:rPr>
          <w:szCs w:val="21"/>
        </w:rPr>
        <w:t>……</w:t>
      </w:r>
    </w:p>
    <w:p w14:paraId="23D6F039" w14:textId="1BDA74B3" w:rsidR="00BF3545" w:rsidRPr="00D06AB7" w:rsidRDefault="000E4598" w:rsidP="00BF3545">
      <w:pPr>
        <w:ind w:firstLine="420"/>
        <w:rPr>
          <w:szCs w:val="21"/>
        </w:rPr>
      </w:pPr>
      <w:proofErr w:type="gramStart"/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on</w:t>
      </w:r>
      <w:proofErr w:type="gramEnd"/>
      <w:r w:rsidR="004A2D9A" w:rsidRPr="00D06AB7">
        <w:rPr>
          <w:szCs w:val="21"/>
        </w:rPr>
        <w:t xml:space="preserve"> /</w:t>
      </w:r>
      <w:proofErr w:type="spellStart"/>
      <w:r w:rsidR="004A2D9A" w:rsidRPr="00D06AB7">
        <w:rPr>
          <w:szCs w:val="21"/>
        </w:rPr>
        <w:t>mnt</w:t>
      </w:r>
      <w:proofErr w:type="spellEnd"/>
      <w:r w:rsidR="004A2D9A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4A2D9A" w:rsidRPr="00D06AB7">
        <w:rPr>
          <w:szCs w:val="21"/>
        </w:rPr>
        <w:t>2 (</w:t>
      </w:r>
      <w:proofErr w:type="spellStart"/>
      <w:r w:rsidR="004A2D9A" w:rsidRPr="00D06AB7">
        <w:rPr>
          <w:szCs w:val="21"/>
        </w:rPr>
        <w:t>rw</w:t>
      </w:r>
      <w:proofErr w:type="spellEnd"/>
      <w:r w:rsidR="004A2D9A" w:rsidRPr="00D06AB7">
        <w:rPr>
          <w:szCs w:val="21"/>
        </w:rPr>
        <w:t>)</w:t>
      </w:r>
    </w:p>
    <w:p w14:paraId="07CA778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7D592294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./</w:t>
      </w:r>
      <w:proofErr w:type="spellStart"/>
      <w:proofErr w:type="gramEnd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5F90771C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44364404" w14:textId="77777777" w:rsidR="00BF3545" w:rsidRPr="00D06AB7" w:rsidRDefault="00BF3545" w:rsidP="00BF3545">
      <w:pPr>
        <w:ind w:firstLineChars="200" w:firstLine="420"/>
        <w:rPr>
          <w:szCs w:val="21"/>
        </w:rPr>
      </w:pPr>
      <w:r w:rsidRPr="00D06AB7">
        <w:rPr>
          <w:szCs w:val="21"/>
        </w:rPr>
        <w:lastRenderedPageBreak/>
        <w:t>……</w:t>
      </w:r>
    </w:p>
    <w:p w14:paraId="70DC14EF" w14:textId="77777777" w:rsidR="00973384" w:rsidRPr="00D06AB7" w:rsidRDefault="000E4598" w:rsidP="00BF3545">
      <w:pPr>
        <w:ind w:firstLineChars="200" w:firstLine="420"/>
        <w:rPr>
          <w:szCs w:val="21"/>
        </w:rPr>
      </w:pPr>
      <w:proofErr w:type="gramStart"/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</w:t>
      </w:r>
      <w:r w:rsidR="00BF3545" w:rsidRPr="00D06AB7">
        <w:rPr>
          <w:szCs w:val="21"/>
        </w:rPr>
        <w:t>on</w:t>
      </w:r>
      <w:proofErr w:type="gramEnd"/>
      <w:r w:rsidR="00BF3545" w:rsidRPr="00D06AB7">
        <w:rPr>
          <w:szCs w:val="21"/>
        </w:rPr>
        <w:t xml:space="preserve"> /</w:t>
      </w:r>
      <w:proofErr w:type="spellStart"/>
      <w:r w:rsidR="00BF3545" w:rsidRPr="00D06AB7">
        <w:rPr>
          <w:szCs w:val="21"/>
        </w:rPr>
        <w:t>mnt</w:t>
      </w:r>
      <w:proofErr w:type="spellEnd"/>
      <w:r w:rsidR="00BF3545" w:rsidRPr="00D06AB7">
        <w:rPr>
          <w:szCs w:val="21"/>
        </w:rPr>
        <w:t xml:space="preserve"> type ext2 (</w:t>
      </w:r>
      <w:proofErr w:type="spellStart"/>
      <w:r w:rsidR="00BF3545" w:rsidRPr="00D06AB7">
        <w:rPr>
          <w:szCs w:val="21"/>
        </w:rPr>
        <w:t>rw</w:t>
      </w:r>
      <w:proofErr w:type="spellEnd"/>
      <w:r w:rsidR="00BF3545" w:rsidRPr="00D06AB7">
        <w:rPr>
          <w:szCs w:val="21"/>
        </w:rPr>
        <w:t>)</w:t>
      </w:r>
    </w:p>
    <w:p w14:paraId="461BF99A" w14:textId="23F42420" w:rsidR="002B44F2" w:rsidRPr="00D06AB7" w:rsidRDefault="00BC08FA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A436EA0" w14:textId="0912E255" w:rsidR="00302C6C" w:rsidRPr="00D06AB7" w:rsidRDefault="00302C6C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rmmod</w:t>
      </w:r>
      <w:proofErr w:type="spellEnd"/>
      <w:r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Pr="00D06AB7">
        <w:rPr>
          <w:szCs w:val="21"/>
        </w:rPr>
        <w:t>2</w:t>
      </w:r>
      <w:r w:rsidR="00A87965" w:rsidRPr="00D06AB7">
        <w:rPr>
          <w:rFonts w:hint="eastAsia"/>
          <w:szCs w:val="21"/>
        </w:rPr>
        <w:t xml:space="preserve">  /*</w:t>
      </w:r>
      <w:r w:rsidR="00A87965" w:rsidRPr="00D06AB7">
        <w:rPr>
          <w:rFonts w:hint="eastAsia"/>
          <w:szCs w:val="21"/>
        </w:rPr>
        <w:t>卸载模块</w:t>
      </w:r>
      <w:r w:rsidR="00A87965" w:rsidRPr="00D06AB7">
        <w:rPr>
          <w:rFonts w:hint="eastAsia"/>
          <w:szCs w:val="21"/>
        </w:rPr>
        <w:t>*/</w:t>
      </w:r>
    </w:p>
    <w:p w14:paraId="7F6FB18F" w14:textId="0DAF9502" w:rsidR="00287B96" w:rsidRPr="00D06AB7" w:rsidRDefault="00287B96" w:rsidP="002B44F2">
      <w:pPr>
        <w:rPr>
          <w:rFonts w:ascii="宋体" w:hAnsi="宋体"/>
          <w:szCs w:val="21"/>
        </w:rPr>
      </w:pPr>
    </w:p>
    <w:p w14:paraId="7AFBC018" w14:textId="67AE61DA" w:rsidR="002B44F2" w:rsidRPr="00D06AB7" w:rsidRDefault="007F0E9E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</w:t>
      </w:r>
      <w:r w:rsidR="00C82B67" w:rsidRPr="00D06AB7">
        <w:rPr>
          <w:rFonts w:ascii="宋体" w:eastAsia="宋体" w:hAnsi="宋体" w:hint="eastAsia"/>
          <w:b w:val="0"/>
        </w:rPr>
        <w:t>2</w:t>
      </w:r>
      <w:r w:rsidRPr="00D06AB7">
        <w:rPr>
          <w:rFonts w:ascii="宋体" w:eastAsia="宋体" w:hAnsi="宋体" w:hint="eastAsia"/>
          <w:b w:val="0"/>
        </w:rPr>
        <w:t xml:space="preserve"> </w:t>
      </w:r>
      <w:r w:rsidR="002B44F2" w:rsidRPr="00D06AB7">
        <w:rPr>
          <w:rFonts w:ascii="宋体" w:eastAsia="宋体" w:hAnsi="宋体" w:hint="eastAsia"/>
          <w:b w:val="0"/>
        </w:rPr>
        <w:t>修改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2的magic number</w:t>
      </w:r>
    </w:p>
    <w:p w14:paraId="27055062" w14:textId="422A15F1" w:rsidR="002B44F2" w:rsidRPr="00D06AB7" w:rsidRDefault="00EE3CBA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在</w:t>
      </w:r>
      <w:r w:rsidR="002B44F2" w:rsidRPr="00D06AB7">
        <w:rPr>
          <w:rFonts w:ascii="宋体" w:hAnsi="宋体" w:hint="eastAsia"/>
        </w:rPr>
        <w:t>上面</w:t>
      </w:r>
      <w:r w:rsidRPr="00D06AB7">
        <w:rPr>
          <w:rFonts w:ascii="宋体" w:hAnsi="宋体" w:hint="eastAsia"/>
        </w:rPr>
        <w:t>做的基础上。</w:t>
      </w:r>
      <w:r w:rsidR="002B44F2" w:rsidRPr="00D06AB7">
        <w:rPr>
          <w:rFonts w:ascii="宋体" w:hAnsi="宋体" w:hint="eastAsia"/>
        </w:rPr>
        <w:t>找到</w:t>
      </w:r>
      <w:r w:rsidR="00D06AB7">
        <w:rPr>
          <w:rFonts w:ascii="宋体" w:hAnsi="宋体" w:hint="eastAsia"/>
        </w:rPr>
        <w:t>myext</w:t>
      </w:r>
      <w:r w:rsidR="002B44F2" w:rsidRPr="00D06AB7">
        <w:rPr>
          <w:rFonts w:ascii="宋体" w:hAnsi="宋体" w:hint="eastAsia"/>
        </w:rPr>
        <w:t>2的magic number，并将其改为0x6666：</w:t>
      </w:r>
    </w:p>
    <w:p w14:paraId="11E9763A" w14:textId="77777777" w:rsidR="00A03EEF" w:rsidRPr="00D06AB7" w:rsidRDefault="008461D4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</w:rPr>
        <w:t>3.18.24</w:t>
      </w:r>
      <w:r w:rsidR="00AF6CB3" w:rsidRPr="00D06AB7">
        <w:rPr>
          <w:rFonts w:ascii="宋体" w:hAnsi="宋体" w:hint="eastAsia"/>
        </w:rPr>
        <w:t>内核版本，这个值在include/</w:t>
      </w:r>
      <w:proofErr w:type="spellStart"/>
      <w:r w:rsidR="00A54E0B" w:rsidRPr="00D06AB7">
        <w:rPr>
          <w:rFonts w:ascii="宋体" w:hAnsi="宋体" w:hint="eastAsia"/>
        </w:rPr>
        <w:t>uapi</w:t>
      </w:r>
      <w:proofErr w:type="spellEnd"/>
      <w:r w:rsidR="00A54E0B" w:rsidRPr="00D06AB7">
        <w:rPr>
          <w:rFonts w:ascii="宋体" w:hAnsi="宋体" w:hint="eastAsia"/>
        </w:rPr>
        <w:t>/</w:t>
      </w:r>
      <w:proofErr w:type="spellStart"/>
      <w:r w:rsidR="00AF6CB3" w:rsidRPr="00D06AB7">
        <w:rPr>
          <w:rFonts w:ascii="宋体" w:hAnsi="宋体" w:hint="eastAsia"/>
        </w:rPr>
        <w:t>linux</w:t>
      </w:r>
      <w:proofErr w:type="spellEnd"/>
      <w:r w:rsidR="00AF6CB3" w:rsidRPr="00D06AB7">
        <w:rPr>
          <w:rFonts w:ascii="宋体" w:hAnsi="宋体" w:hint="eastAsia"/>
        </w:rPr>
        <w:t>/</w:t>
      </w:r>
      <w:proofErr w:type="spellStart"/>
      <w:r w:rsidR="00AF6CB3" w:rsidRPr="00D06AB7">
        <w:rPr>
          <w:rFonts w:ascii="宋体" w:hAnsi="宋体" w:hint="eastAsia"/>
        </w:rPr>
        <w:t>magic.h</w:t>
      </w:r>
      <w:proofErr w:type="spellEnd"/>
      <w:r w:rsidR="00AF6CB3" w:rsidRPr="00D06AB7">
        <w:rPr>
          <w:rFonts w:ascii="宋体" w:hAnsi="宋体" w:hint="eastAsia"/>
        </w:rPr>
        <w:t>文件中。</w:t>
      </w:r>
    </w:p>
    <w:p w14:paraId="44695281" w14:textId="6D63654B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-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0xEF53</w:t>
      </w:r>
    </w:p>
    <w:p w14:paraId="178F0AFD" w14:textId="2B7E848F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+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0x6666</w:t>
      </w:r>
    </w:p>
    <w:p w14:paraId="65A54381" w14:textId="681AB484" w:rsidR="00F20413" w:rsidRPr="00D06AB7" w:rsidRDefault="00F20413" w:rsidP="00F20413">
      <w:pPr>
        <w:ind w:left="562"/>
        <w:rPr>
          <w:rFonts w:ascii="楷体" w:eastAsia="楷体" w:hAnsi="楷体"/>
          <w:sz w:val="22"/>
          <w:szCs w:val="28"/>
        </w:rPr>
      </w:pPr>
    </w:p>
    <w:p w14:paraId="101BA387" w14:textId="171DA41E" w:rsidR="002B44F2" w:rsidRPr="00D06AB7" w:rsidRDefault="00A03EEF" w:rsidP="00A03EEF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改动完成之后</w:t>
      </w:r>
      <w:r w:rsidR="002B44F2" w:rsidRPr="00D06AB7">
        <w:rPr>
          <w:rFonts w:ascii="宋体" w:hAnsi="宋体" w:hint="eastAsia"/>
        </w:rPr>
        <w:t>，再用</w:t>
      </w:r>
      <w:r w:rsidR="002B44F2" w:rsidRPr="00D06AB7">
        <w:t>make</w:t>
      </w:r>
      <w:r w:rsidR="002B44F2" w:rsidRPr="00D06AB7">
        <w:rPr>
          <w:rFonts w:ascii="宋体" w:hAnsi="宋体" w:hint="eastAsia"/>
        </w:rPr>
        <w:t>重新编译内核</w:t>
      </w:r>
      <w:r w:rsidR="00941618" w:rsidRPr="00D06AB7">
        <w:rPr>
          <w:rFonts w:ascii="宋体" w:hAnsi="宋体" w:hint="eastAsia"/>
        </w:rPr>
        <w:t>模块，使用命令</w:t>
      </w:r>
      <w:proofErr w:type="spellStart"/>
      <w:r w:rsidR="00941618" w:rsidRPr="00D06AB7">
        <w:rPr>
          <w:rFonts w:hint="eastAsia"/>
        </w:rPr>
        <w:t>insmod</w:t>
      </w:r>
      <w:proofErr w:type="spellEnd"/>
      <w:r w:rsidR="00941618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941618" w:rsidRPr="00D06AB7">
        <w:rPr>
          <w:rFonts w:ascii="宋体" w:hAnsi="宋体" w:hint="eastAsia"/>
        </w:rPr>
        <w:t>2.ko内核模块</w:t>
      </w:r>
      <w:r w:rsidR="002B44F2" w:rsidRPr="00D06AB7">
        <w:rPr>
          <w:rFonts w:ascii="宋体" w:hAnsi="宋体" w:hint="eastAsia"/>
        </w:rPr>
        <w:t>。</w:t>
      </w:r>
    </w:p>
    <w:p w14:paraId="0F5D2898" w14:textId="638C2470" w:rsidR="00287B96" w:rsidRPr="00D06AB7" w:rsidRDefault="00287B96" w:rsidP="00A03EEF">
      <w:pPr>
        <w:ind w:firstLineChars="200" w:firstLine="420"/>
        <w:rPr>
          <w:rFonts w:ascii="宋体" w:hAnsi="宋体"/>
        </w:rPr>
      </w:pPr>
    </w:p>
    <w:p w14:paraId="03EB0BB1" w14:textId="644AE996" w:rsidR="002B44F2" w:rsidRPr="00D06AB7" w:rsidRDefault="002B44F2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在我们测试这个部分之前，我们需要写个小程序</w:t>
      </w:r>
      <w:proofErr w:type="spellStart"/>
      <w:r w:rsidR="00EE3CBA" w:rsidRPr="00D06AB7">
        <w:rPr>
          <w:rFonts w:ascii="宋体" w:hAnsi="宋体" w:hint="eastAsia"/>
        </w:rPr>
        <w:t>changeMN.c</w:t>
      </w:r>
      <w:proofErr w:type="spellEnd"/>
      <w:r w:rsidRPr="00D06AB7">
        <w:rPr>
          <w:rFonts w:ascii="宋体" w:hAnsi="宋体" w:hint="eastAsia"/>
        </w:rPr>
        <w:t>，来修改我们创建的</w:t>
      </w:r>
      <w:proofErr w:type="spellStart"/>
      <w:r w:rsidRPr="00D06AB7">
        <w:rPr>
          <w:rFonts w:ascii="宋体" w:hAnsi="宋体" w:hint="eastAsia"/>
        </w:rPr>
        <w:t>my</w:t>
      </w:r>
      <w:r w:rsidR="00804CEB"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文件系统的magic number。因为它必须和内核中记录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2文件系统的magic number匹配，</w:t>
      </w:r>
      <w:proofErr w:type="spellStart"/>
      <w:r w:rsidR="00804CEB" w:rsidRPr="00D06AB7">
        <w:rPr>
          <w:rFonts w:ascii="宋体" w:hAnsi="宋体" w:hint="eastAsia"/>
        </w:rPr>
        <w:t>myfs</w:t>
      </w:r>
      <w:proofErr w:type="spellEnd"/>
      <w:r w:rsidRPr="00D06AB7">
        <w:rPr>
          <w:rFonts w:ascii="宋体" w:hAnsi="宋体" w:hint="eastAsia"/>
        </w:rPr>
        <w:t>文件系统才能被正确地mount。</w:t>
      </w:r>
    </w:p>
    <w:p w14:paraId="6B2C28D1" w14:textId="77777777" w:rsidR="002B44F2" w:rsidRPr="00D06AB7" w:rsidRDefault="00EE3CBA" w:rsidP="00D06AB7">
      <w:pPr>
        <w:ind w:firstLineChars="200" w:firstLine="420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changeMN.c</w:t>
      </w:r>
      <w:proofErr w:type="spellEnd"/>
      <w:r w:rsidR="007B29AE" w:rsidRPr="00D06AB7">
        <w:rPr>
          <w:rFonts w:ascii="宋体" w:hAnsi="宋体" w:hint="eastAsia"/>
        </w:rPr>
        <w:t>程序可以在课程网站</w:t>
      </w:r>
      <w:r w:rsidRPr="00D06AB7">
        <w:rPr>
          <w:rFonts w:ascii="宋体" w:hAnsi="宋体" w:hint="eastAsia"/>
        </w:rPr>
        <w:t>中下载</w:t>
      </w:r>
      <w:r w:rsidR="002B44F2" w:rsidRPr="00D06AB7">
        <w:rPr>
          <w:rFonts w:ascii="宋体" w:hAnsi="宋体" w:hint="eastAsia"/>
        </w:rPr>
        <w:t>。这个程序经过编译后产生的可执行程序名字为</w:t>
      </w:r>
      <w:proofErr w:type="spellStart"/>
      <w:r w:rsidR="002B44F2" w:rsidRPr="00D06AB7">
        <w:rPr>
          <w:rFonts w:ascii="宋体" w:hAnsi="宋体" w:hint="eastAsia"/>
          <w:szCs w:val="21"/>
        </w:rPr>
        <w:t>changeMN</w:t>
      </w:r>
      <w:proofErr w:type="spellEnd"/>
      <w:r w:rsidR="002B44F2" w:rsidRPr="00D06AB7">
        <w:rPr>
          <w:rFonts w:ascii="宋体" w:hAnsi="宋体" w:hint="eastAsia"/>
        </w:rPr>
        <w:t>。</w:t>
      </w:r>
    </w:p>
    <w:p w14:paraId="1826B784" w14:textId="77777777" w:rsidR="002B44F2" w:rsidRPr="00D06AB7" w:rsidRDefault="002B44F2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下面我们开始测试：</w:t>
      </w:r>
    </w:p>
    <w:p w14:paraId="205AF17C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</w:rPr>
      </w:pPr>
    </w:p>
    <w:p w14:paraId="5BEEF42B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dd</w:t>
      </w:r>
      <w:proofErr w:type="spellEnd"/>
      <w:r w:rsidRPr="00D06AB7">
        <w:rPr>
          <w:szCs w:val="21"/>
        </w:rPr>
        <w:t xml:space="preserve"> if=/</w:t>
      </w:r>
      <w:proofErr w:type="spellStart"/>
      <w:r w:rsidRPr="00D06AB7">
        <w:rPr>
          <w:szCs w:val="21"/>
        </w:rPr>
        <w:t>dev</w:t>
      </w:r>
      <w:proofErr w:type="spellEnd"/>
      <w:r w:rsidRPr="00D06AB7">
        <w:rPr>
          <w:szCs w:val="21"/>
        </w:rPr>
        <w:t>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</w:t>
      </w:r>
      <w:proofErr w:type="spellStart"/>
      <w:proofErr w:type="gramStart"/>
      <w:r w:rsidRPr="00D06AB7">
        <w:rPr>
          <w:szCs w:val="21"/>
        </w:rPr>
        <w:t>bs</w:t>
      </w:r>
      <w:proofErr w:type="spellEnd"/>
      <w:r w:rsidRPr="00D06AB7">
        <w:rPr>
          <w:szCs w:val="21"/>
        </w:rPr>
        <w:t>=</w:t>
      </w:r>
      <w:proofErr w:type="gramEnd"/>
      <w:r w:rsidRPr="00D06AB7">
        <w:rPr>
          <w:szCs w:val="21"/>
        </w:rPr>
        <w:t>1M count=1</w:t>
      </w:r>
    </w:p>
    <w:p w14:paraId="7919F274" w14:textId="090CC6BC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AF0492" w:rsidRPr="00D06AB7">
        <w:rPr>
          <w:szCs w:val="21"/>
        </w:rPr>
        <w:t>/</w:t>
      </w:r>
      <w:proofErr w:type="spellStart"/>
      <w:r w:rsidR="00AF0492" w:rsidRPr="00D06AB7">
        <w:rPr>
          <w:szCs w:val="21"/>
        </w:rPr>
        <w:t>sbin</w:t>
      </w:r>
      <w:proofErr w:type="spellEnd"/>
      <w:r w:rsidR="00AF0492" w:rsidRPr="00D06AB7">
        <w:rPr>
          <w:szCs w:val="21"/>
        </w:rPr>
        <w:t>/</w:t>
      </w:r>
      <w:r w:rsidRPr="00D06AB7">
        <w:rPr>
          <w:szCs w:val="21"/>
        </w:rPr>
        <w:t xml:space="preserve">mkfs.ext2 </w:t>
      </w:r>
      <w:proofErr w:type="spellStart"/>
      <w:r w:rsidRPr="00D06AB7">
        <w:rPr>
          <w:szCs w:val="21"/>
        </w:rPr>
        <w:t>myfs</w:t>
      </w:r>
      <w:proofErr w:type="spellEnd"/>
    </w:p>
    <w:p w14:paraId="73774E5D" w14:textId="4B574234" w:rsidR="002B44F2" w:rsidRPr="00D06AB7" w:rsidRDefault="002B44F2" w:rsidP="002F7A85">
      <w:pPr>
        <w:rPr>
          <w:szCs w:val="21"/>
        </w:rPr>
      </w:pPr>
      <w:proofErr w:type="gramStart"/>
      <w:r w:rsidRPr="00D06AB7">
        <w:rPr>
          <w:szCs w:val="21"/>
        </w:rPr>
        <w:t>#./</w:t>
      </w:r>
      <w:proofErr w:type="spellStart"/>
      <w:proofErr w:type="gramEnd"/>
      <w:r w:rsidRPr="00D06AB7">
        <w:rPr>
          <w:szCs w:val="21"/>
        </w:rPr>
        <w:t>changeMN</w:t>
      </w:r>
      <w:proofErr w:type="spellEnd"/>
      <w:r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myfs</w:t>
      </w:r>
      <w:proofErr w:type="spellEnd"/>
    </w:p>
    <w:p w14:paraId="43063A4C" w14:textId="6D93A638" w:rsidR="002B44F2" w:rsidRPr="00D06AB7" w:rsidRDefault="006C66E0" w:rsidP="002F7A85">
      <w:pPr>
        <w:rPr>
          <w:szCs w:val="21"/>
        </w:rPr>
      </w:pPr>
      <w:r w:rsidRPr="00D06AB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4B34D9" wp14:editId="56015E3D">
                <wp:simplePos x="0" y="0"/>
                <wp:positionH relativeFrom="column">
                  <wp:posOffset>3436951</wp:posOffset>
                </wp:positionH>
                <wp:positionV relativeFrom="paragraph">
                  <wp:posOffset>35560</wp:posOffset>
                </wp:positionV>
                <wp:extent cx="1423035" cy="357505"/>
                <wp:effectExtent l="1257300" t="0" r="2476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357505"/>
                        </a:xfrm>
                        <a:prstGeom prst="wedgeRoundRectCallout">
                          <a:avLst>
                            <a:gd name="adj1" fmla="val -134852"/>
                            <a:gd name="adj2" fmla="val -223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FF5C" w14:textId="77777777" w:rsidR="007D556F" w:rsidRPr="00CA5147" w:rsidRDefault="007D556F">
                            <w:pPr>
                              <w:rPr>
                                <w:b/>
                                <w:color w:val="0000FF"/>
                                <w:sz w:val="20"/>
                              </w:rPr>
                            </w:pPr>
                            <w:r w:rsidRPr="00CA5147">
                              <w:rPr>
                                <w:rFonts w:hint="eastAsia"/>
                                <w:b/>
                                <w:color w:val="0000FF"/>
                                <w:sz w:val="20"/>
                              </w:rPr>
                              <w:t>这里与书上不一样的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270.65pt;margin-top:2.8pt;width:112.05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" adj="-18328,5968">
                <v:textbox>
                  <w:txbxContent>
                    <w:p w14:paraId="713BFF5C" w14:textId="77777777" w:rsidR="007D556F" w:rsidRPr="00CA5147" w:rsidRDefault="007D556F">
                      <w:pPr>
                        <w:rPr>
                          <w:b/>
                          <w:color w:val="0000FF"/>
                          <w:sz w:val="20"/>
                        </w:rPr>
                      </w:pPr>
                      <w:r w:rsidRPr="00CA5147">
                        <w:rPr>
                          <w:rFonts w:hint="eastAsia"/>
                          <w:b/>
                          <w:color w:val="0000FF"/>
                          <w:sz w:val="20"/>
                        </w:rPr>
                        <w:t>这里与书上不一样的</w:t>
                      </w:r>
                    </w:p>
                  </w:txbxContent>
                </v:textbox>
              </v:shape>
            </w:pict>
          </mc:Fallback>
        </mc:AlternateContent>
      </w:r>
      <w:r w:rsidR="002B44F2" w:rsidRPr="00D06AB7">
        <w:rPr>
          <w:szCs w:val="21"/>
        </w:rPr>
        <w:t xml:space="preserve">#mount </w:t>
      </w:r>
      <w:r w:rsidR="00BA5008" w:rsidRPr="00D06AB7">
        <w:rPr>
          <w:szCs w:val="21"/>
        </w:rPr>
        <w:t>-</w:t>
      </w:r>
      <w:r w:rsidR="002B44F2"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="002B44F2" w:rsidRPr="00D06AB7">
        <w:rPr>
          <w:szCs w:val="21"/>
        </w:rPr>
        <w:t xml:space="preserve">2 </w:t>
      </w:r>
      <w:r w:rsidR="00BA5008" w:rsidRPr="00D06AB7">
        <w:rPr>
          <w:szCs w:val="21"/>
        </w:rPr>
        <w:t>-</w:t>
      </w:r>
      <w:r w:rsidR="000151D9" w:rsidRPr="00D06AB7">
        <w:rPr>
          <w:szCs w:val="21"/>
        </w:rPr>
        <w:t xml:space="preserve">o </w:t>
      </w:r>
      <w:proofErr w:type="gramStart"/>
      <w:r w:rsidR="000151D9" w:rsidRPr="00D06AB7">
        <w:rPr>
          <w:szCs w:val="21"/>
        </w:rPr>
        <w:t>loop ./</w:t>
      </w:r>
      <w:proofErr w:type="spellStart"/>
      <w:proofErr w:type="gramEnd"/>
      <w:r w:rsidR="002B44F2" w:rsidRPr="00D06AB7">
        <w:rPr>
          <w:szCs w:val="21"/>
        </w:rPr>
        <w:t>fs</w:t>
      </w:r>
      <w:r w:rsidR="000151D9" w:rsidRPr="00D06AB7">
        <w:rPr>
          <w:szCs w:val="21"/>
        </w:rPr>
        <w:t>.new</w:t>
      </w:r>
      <w:proofErr w:type="spellEnd"/>
      <w:r w:rsidR="002B44F2" w:rsidRPr="00D06AB7">
        <w:rPr>
          <w:szCs w:val="21"/>
        </w:rPr>
        <w:t xml:space="preserve"> /</w:t>
      </w:r>
      <w:proofErr w:type="spellStart"/>
      <w:r w:rsidR="002B44F2" w:rsidRPr="00D06AB7">
        <w:rPr>
          <w:szCs w:val="21"/>
        </w:rPr>
        <w:t>mnt</w:t>
      </w:r>
      <w:proofErr w:type="spellEnd"/>
    </w:p>
    <w:p w14:paraId="60F760D4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#mount</w:t>
      </w:r>
    </w:p>
    <w:p w14:paraId="0D4AA273" w14:textId="77777777" w:rsidR="002B44F2" w:rsidRPr="00D06AB7" w:rsidRDefault="002B44F2" w:rsidP="004A2D9A">
      <w:pPr>
        <w:ind w:firstLineChars="100" w:firstLine="210"/>
        <w:rPr>
          <w:szCs w:val="21"/>
        </w:rPr>
      </w:pPr>
    </w:p>
    <w:p w14:paraId="0346CBCE" w14:textId="4AC38CD3" w:rsidR="00375102" w:rsidRPr="00D06AB7" w:rsidRDefault="00BA5008" w:rsidP="004A2D9A">
      <w:pPr>
        <w:ind w:firstLineChars="100" w:firstLine="210"/>
        <w:rPr>
          <w:szCs w:val="21"/>
        </w:rPr>
      </w:pPr>
      <w:r w:rsidRPr="00D06AB7">
        <w:rPr>
          <w:szCs w:val="21"/>
        </w:rPr>
        <w:t>……</w:t>
      </w:r>
      <w:r w:rsidR="00375102" w:rsidRPr="00D06AB7">
        <w:rPr>
          <w:szCs w:val="21"/>
        </w:rPr>
        <w:t xml:space="preserve"> on /</w:t>
      </w:r>
      <w:proofErr w:type="spellStart"/>
      <w:r w:rsidR="00375102" w:rsidRPr="00D06AB7">
        <w:rPr>
          <w:szCs w:val="21"/>
        </w:rPr>
        <w:t>mnt</w:t>
      </w:r>
      <w:proofErr w:type="spellEnd"/>
      <w:r w:rsidR="00375102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375102" w:rsidRPr="00D06AB7">
        <w:rPr>
          <w:szCs w:val="21"/>
        </w:rPr>
        <w:t>2 (</w:t>
      </w:r>
      <w:proofErr w:type="spellStart"/>
      <w:r w:rsidR="00375102" w:rsidRPr="00D06AB7">
        <w:rPr>
          <w:szCs w:val="21"/>
        </w:rPr>
        <w:t>rw</w:t>
      </w:r>
      <w:proofErr w:type="spellEnd"/>
      <w:r w:rsidR="00375102" w:rsidRPr="00D06AB7">
        <w:rPr>
          <w:szCs w:val="21"/>
        </w:rPr>
        <w:t>)</w:t>
      </w:r>
    </w:p>
    <w:p w14:paraId="4E054FE3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="00375102" w:rsidRPr="00D06AB7">
        <w:rPr>
          <w:szCs w:val="21"/>
        </w:rPr>
        <w:t>sudo</w:t>
      </w:r>
      <w:proofErr w:type="spellEnd"/>
      <w:r w:rsidR="00375102"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CD69E32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375102" w:rsidRPr="00D06AB7">
        <w:rPr>
          <w:szCs w:val="21"/>
        </w:rPr>
        <w:t xml:space="preserve"> </w:t>
      </w:r>
      <w:proofErr w:type="spellStart"/>
      <w:proofErr w:type="gramStart"/>
      <w:r w:rsidR="00375102" w:rsidRPr="00D06AB7">
        <w:rPr>
          <w:szCs w:val="21"/>
        </w:rPr>
        <w:t>sudo</w:t>
      </w:r>
      <w:proofErr w:type="spellEnd"/>
      <w:proofErr w:type="gramEnd"/>
      <w:r w:rsidR="00375102" w:rsidRPr="00D06AB7">
        <w:rPr>
          <w:szCs w:val="21"/>
        </w:rPr>
        <w:t xml:space="preserve"> </w:t>
      </w:r>
      <w:r w:rsidRPr="00D06AB7">
        <w:rPr>
          <w:szCs w:val="21"/>
        </w:rPr>
        <w:t xml:space="preserve">mount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="00D57E77" w:rsidRPr="00D06AB7">
        <w:rPr>
          <w:szCs w:val="21"/>
        </w:rPr>
        <w:t>o loop ./</w:t>
      </w:r>
      <w:proofErr w:type="spellStart"/>
      <w:r w:rsidRPr="00D06AB7">
        <w:rPr>
          <w:szCs w:val="21"/>
        </w:rPr>
        <w:t>fs</w:t>
      </w:r>
      <w:r w:rsidR="00D57E77" w:rsidRPr="00D06AB7">
        <w:rPr>
          <w:szCs w:val="21"/>
        </w:rPr>
        <w:t>.new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107FAFC5" w14:textId="77777777" w:rsidR="002B44F2" w:rsidRPr="00D06AB7" w:rsidRDefault="002B44F2" w:rsidP="002F7A85">
      <w:pPr>
        <w:rPr>
          <w:szCs w:val="21"/>
        </w:rPr>
      </w:pPr>
      <w:proofErr w:type="gramStart"/>
      <w:r w:rsidRPr="00D06AB7">
        <w:rPr>
          <w:szCs w:val="21"/>
        </w:rPr>
        <w:t>mount</w:t>
      </w:r>
      <w:proofErr w:type="gramEnd"/>
      <w:r w:rsidRPr="00D06AB7">
        <w:rPr>
          <w:szCs w:val="21"/>
        </w:rPr>
        <w:t>:</w:t>
      </w:r>
      <w:r w:rsidR="000708D0" w:rsidRPr="00D06AB7">
        <w:rPr>
          <w:szCs w:val="21"/>
        </w:rPr>
        <w:t xml:space="preserve"> wrong </w:t>
      </w:r>
      <w:proofErr w:type="spellStart"/>
      <w:r w:rsidR="000708D0" w:rsidRPr="00D06AB7">
        <w:rPr>
          <w:szCs w:val="21"/>
        </w:rPr>
        <w:t>fs</w:t>
      </w:r>
      <w:proofErr w:type="spellEnd"/>
      <w:r w:rsidR="000708D0" w:rsidRPr="00D06AB7">
        <w:rPr>
          <w:szCs w:val="21"/>
        </w:rPr>
        <w:t xml:space="preserve"> type, bad option, bad superblock on /</w:t>
      </w:r>
      <w:proofErr w:type="spellStart"/>
      <w:r w:rsidR="000708D0" w:rsidRPr="00D06AB7">
        <w:rPr>
          <w:szCs w:val="21"/>
        </w:rPr>
        <w:t>dev</w:t>
      </w:r>
      <w:proofErr w:type="spellEnd"/>
      <w:r w:rsidR="000708D0" w:rsidRPr="00D06AB7">
        <w:rPr>
          <w:szCs w:val="21"/>
        </w:rPr>
        <w:t>/loop0, …</w:t>
      </w:r>
    </w:p>
    <w:p w14:paraId="0D86D69C" w14:textId="77777777" w:rsidR="0086452F" w:rsidRPr="00D06AB7" w:rsidRDefault="0086452F" w:rsidP="002F7A85">
      <w:pPr>
        <w:rPr>
          <w:szCs w:val="21"/>
        </w:rPr>
      </w:pPr>
    </w:p>
    <w:p w14:paraId="08E3E170" w14:textId="17BA7171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86452F" w:rsidRPr="00D06AB7">
        <w:rPr>
          <w:szCs w:val="21"/>
        </w:rPr>
        <w:t xml:space="preserve"> </w:t>
      </w:r>
      <w:proofErr w:type="spellStart"/>
      <w:proofErr w:type="gramStart"/>
      <w:r w:rsidR="0086452F" w:rsidRPr="00D06AB7">
        <w:rPr>
          <w:szCs w:val="21"/>
        </w:rPr>
        <w:t>rmmod</w:t>
      </w:r>
      <w:proofErr w:type="spellEnd"/>
      <w:proofErr w:type="gramEnd"/>
      <w:r w:rsidR="0086452F"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="0086452F" w:rsidRPr="00D06AB7">
        <w:rPr>
          <w:szCs w:val="21"/>
        </w:rPr>
        <w:t>2</w:t>
      </w:r>
    </w:p>
    <w:p w14:paraId="1CEFEFB6" w14:textId="3BAD137F" w:rsidR="00287B96" w:rsidRPr="00D06AB7" w:rsidRDefault="00287B96" w:rsidP="000708D0">
      <w:pPr>
        <w:rPr>
          <w:rFonts w:ascii="宋体" w:hAnsi="宋体"/>
        </w:rPr>
      </w:pPr>
    </w:p>
    <w:p w14:paraId="3BCBC8FF" w14:textId="77777777" w:rsidR="00C760F6" w:rsidRPr="00D06AB7" w:rsidRDefault="00C760F6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t xml:space="preserve">2.3 </w:t>
      </w:r>
      <w:r w:rsidR="00633037" w:rsidRPr="00D06AB7">
        <w:rPr>
          <w:rFonts w:hint="eastAsia"/>
          <w:b w:val="0"/>
        </w:rPr>
        <w:t>修改</w:t>
      </w:r>
      <w:r w:rsidRPr="00D06AB7">
        <w:rPr>
          <w:rFonts w:hint="eastAsia"/>
          <w:b w:val="0"/>
        </w:rPr>
        <w:t>文件系统操作</w:t>
      </w:r>
    </w:p>
    <w:p w14:paraId="13EABB1A" w14:textId="34CEDAA5" w:rsidR="00C760F6" w:rsidRPr="00D06AB7" w:rsidRDefault="00D06AB7" w:rsidP="00C760F6">
      <w:pPr>
        <w:pStyle w:val="af"/>
        <w:ind w:firstLine="420"/>
      </w:pP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只是一个实验性质的文件系统，我们希望它只要能支持简单的文件操作即可。因此在完成了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的总体框架以后，我们来修改掉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支持的一些操作，来加深对操作系统对文件系统的操作的理解。下面以裁减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操作为例，了解这个过程的</w:t>
      </w:r>
      <w:r w:rsidR="00C760F6" w:rsidRPr="00D06AB7">
        <w:rPr>
          <w:rFonts w:hint="eastAsia"/>
        </w:rPr>
        <w:lastRenderedPageBreak/>
        <w:t>实现流程。</w:t>
      </w:r>
    </w:p>
    <w:p w14:paraId="2F188D78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Linux</w:t>
      </w:r>
      <w:r w:rsidRPr="00D06AB7">
        <w:rPr>
          <w:rFonts w:hint="eastAsia"/>
        </w:rPr>
        <w:t>将所有的对块设备、字符设备和命名管道的操作，都看成对文件的操作。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操作是用来产生那些块设备、字符设备和命名管道所对应的节点文件。在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文件系统中它的实现函数如下：</w:t>
      </w:r>
    </w:p>
    <w:p w14:paraId="5BF7F0D6" w14:textId="77777777" w:rsidR="00C760F6" w:rsidRPr="00D06AB7" w:rsidRDefault="00C760F6" w:rsidP="00C760F6"/>
    <w:p w14:paraId="51DF1D14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spellStart"/>
      <w:r w:rsidRPr="00D06AB7">
        <w:rPr>
          <w:rFonts w:ascii="宋体" w:hAnsi="宋体"/>
          <w:szCs w:val="21"/>
        </w:rPr>
        <w:t>fs</w:t>
      </w:r>
      <w:proofErr w:type="spellEnd"/>
      <w:r w:rsidRPr="00D06AB7">
        <w:rPr>
          <w:rFonts w:ascii="宋体" w:hAnsi="宋体"/>
          <w:szCs w:val="21"/>
        </w:rPr>
        <w:t>/ext2/</w:t>
      </w:r>
      <w:proofErr w:type="spellStart"/>
      <w:r w:rsidRPr="00D06AB7">
        <w:rPr>
          <w:rFonts w:ascii="宋体" w:hAnsi="宋体"/>
          <w:szCs w:val="21"/>
        </w:rPr>
        <w:t>namei.c</w:t>
      </w:r>
      <w:proofErr w:type="spellEnd"/>
      <w:r w:rsidRPr="00D06AB7">
        <w:rPr>
          <w:rFonts w:ascii="宋体" w:hAnsi="宋体"/>
          <w:szCs w:val="21"/>
        </w:rPr>
        <w:t>, line 144</w:t>
      </w:r>
    </w:p>
    <w:p w14:paraId="776B723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144 static </w:t>
      </w:r>
      <w:proofErr w:type="spellStart"/>
      <w:r w:rsidRPr="00D06AB7">
        <w:rPr>
          <w:rFonts w:ascii="宋体" w:hAnsi="宋体"/>
          <w:szCs w:val="21"/>
        </w:rPr>
        <w:t>int</w:t>
      </w:r>
      <w:proofErr w:type="spellEnd"/>
      <w:r w:rsidRPr="00D06AB7">
        <w:rPr>
          <w:rFonts w:ascii="宋体" w:hAnsi="宋体"/>
          <w:szCs w:val="21"/>
        </w:rPr>
        <w:t xml:space="preserve"> ext2_mknod (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 *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int</w:t>
      </w:r>
      <w:proofErr w:type="spellEnd"/>
      <w:r w:rsidRPr="00D06AB7">
        <w:rPr>
          <w:rFonts w:ascii="宋体" w:hAnsi="宋体"/>
          <w:szCs w:val="21"/>
        </w:rPr>
        <w:t xml:space="preserve"> mode, </w:t>
      </w:r>
      <w:proofErr w:type="spellStart"/>
      <w:r w:rsidRPr="00D06AB7">
        <w:rPr>
          <w:rFonts w:ascii="宋体" w:hAnsi="宋体"/>
          <w:szCs w:val="21"/>
        </w:rPr>
        <w:t>dev_t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</w:t>
      </w:r>
    </w:p>
    <w:p w14:paraId="70097BAC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145 {</w:t>
      </w:r>
    </w:p>
    <w:p w14:paraId="36DA71A4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146         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;</w:t>
      </w:r>
    </w:p>
    <w:p w14:paraId="754679AA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147         </w:t>
      </w:r>
      <w:proofErr w:type="spellStart"/>
      <w:r w:rsidRPr="00D06AB7">
        <w:rPr>
          <w:rFonts w:ascii="宋体" w:hAnsi="宋体"/>
          <w:szCs w:val="21"/>
        </w:rPr>
        <w:t>int</w:t>
      </w:r>
      <w:proofErr w:type="spellEnd"/>
      <w:r w:rsidRPr="00D06AB7">
        <w:rPr>
          <w:rFonts w:ascii="宋体" w:hAnsi="宋体"/>
          <w:szCs w:val="21"/>
        </w:rPr>
        <w:t xml:space="preserve"> err;</w:t>
      </w:r>
    </w:p>
    <w:p w14:paraId="2BB66DD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148 </w:t>
      </w:r>
    </w:p>
    <w:p w14:paraId="10A086F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149         if (</w:t>
      </w:r>
      <w:proofErr w:type="gramStart"/>
      <w:r w:rsidRPr="00D06AB7">
        <w:rPr>
          <w:rFonts w:ascii="宋体" w:hAnsi="宋体"/>
          <w:szCs w:val="21"/>
        </w:rPr>
        <w:t>!</w:t>
      </w:r>
      <w:proofErr w:type="spellStart"/>
      <w:r w:rsidRPr="00D06AB7">
        <w:rPr>
          <w:rFonts w:ascii="宋体" w:hAnsi="宋体"/>
          <w:szCs w:val="21"/>
        </w:rPr>
        <w:t>new</w:t>
      </w:r>
      <w:proofErr w:type="gramEnd"/>
      <w:r w:rsidRPr="00D06AB7">
        <w:rPr>
          <w:rFonts w:ascii="宋体" w:hAnsi="宋体"/>
          <w:szCs w:val="21"/>
        </w:rPr>
        <w:t>_valid_dev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))</w:t>
      </w:r>
    </w:p>
    <w:p w14:paraId="796715A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150                 return -EINVAL;</w:t>
      </w:r>
    </w:p>
    <w:p w14:paraId="02B6E35E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151 </w:t>
      </w:r>
    </w:p>
    <w:p w14:paraId="3D3D4113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152 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= ext2_new_inode (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>, mode);</w:t>
      </w:r>
    </w:p>
    <w:p w14:paraId="71F64B0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153         err = PTR_</w:t>
      </w:r>
      <w:proofErr w:type="gramStart"/>
      <w:r w:rsidRPr="00D06AB7">
        <w:rPr>
          <w:rFonts w:ascii="宋体" w:hAnsi="宋体"/>
          <w:szCs w:val="21"/>
        </w:rPr>
        <w:t>ERR(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10A8FCD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154         if (</w:t>
      </w:r>
      <w:proofErr w:type="gramStart"/>
      <w:r w:rsidRPr="00D06AB7">
        <w:rPr>
          <w:rFonts w:ascii="宋体" w:hAnsi="宋体"/>
          <w:szCs w:val="21"/>
        </w:rPr>
        <w:t>!IS</w:t>
      </w:r>
      <w:proofErr w:type="gramEnd"/>
      <w:r w:rsidRPr="00D06AB7">
        <w:rPr>
          <w:rFonts w:ascii="宋体" w:hAnsi="宋体"/>
          <w:szCs w:val="21"/>
        </w:rPr>
        <w:t>_ERR(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)) {</w:t>
      </w:r>
    </w:p>
    <w:p w14:paraId="3DF8D864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155                 </w:t>
      </w:r>
      <w:proofErr w:type="spellStart"/>
      <w:r w:rsidRPr="00D06AB7">
        <w:rPr>
          <w:rFonts w:ascii="宋体" w:hAnsi="宋体"/>
          <w:szCs w:val="21"/>
        </w:rPr>
        <w:t>init_special_</w:t>
      </w:r>
      <w:proofErr w:type="gram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i_mode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);</w:t>
      </w:r>
    </w:p>
    <w:p w14:paraId="0E9239B7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156 #</w:t>
      </w:r>
      <w:proofErr w:type="spellStart"/>
      <w:r w:rsidRPr="00D06AB7">
        <w:rPr>
          <w:rFonts w:ascii="宋体" w:hAnsi="宋体"/>
          <w:szCs w:val="21"/>
        </w:rPr>
        <w:t>ifdef</w:t>
      </w:r>
      <w:proofErr w:type="spellEnd"/>
      <w:r w:rsidRPr="00D06AB7">
        <w:rPr>
          <w:rFonts w:ascii="宋体" w:hAnsi="宋体"/>
          <w:szCs w:val="21"/>
        </w:rPr>
        <w:t xml:space="preserve"> CONFIG_EXT2_FS_XATTR</w:t>
      </w:r>
    </w:p>
    <w:p w14:paraId="1ABCDC9A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157         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i_op</w:t>
      </w:r>
      <w:proofErr w:type="spellEnd"/>
      <w:r w:rsidRPr="00D06AB7">
        <w:rPr>
          <w:rFonts w:ascii="宋体" w:hAnsi="宋体"/>
          <w:szCs w:val="21"/>
        </w:rPr>
        <w:t xml:space="preserve"> = &amp;ext2_special_inode_operations;</w:t>
      </w:r>
    </w:p>
    <w:p w14:paraId="5A67BF7C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158 #</w:t>
      </w:r>
      <w:proofErr w:type="spellStart"/>
      <w:r w:rsidRPr="00D06AB7">
        <w:rPr>
          <w:rFonts w:ascii="宋体" w:hAnsi="宋体"/>
          <w:szCs w:val="21"/>
        </w:rPr>
        <w:t>endif</w:t>
      </w:r>
      <w:proofErr w:type="spellEnd"/>
    </w:p>
    <w:p w14:paraId="5929D31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159                 </w:t>
      </w:r>
      <w:proofErr w:type="spellStart"/>
      <w:r w:rsidRPr="00D06AB7">
        <w:rPr>
          <w:rFonts w:ascii="宋体" w:hAnsi="宋体"/>
          <w:szCs w:val="21"/>
        </w:rPr>
        <w:t>mark_inode_</w:t>
      </w:r>
      <w:proofErr w:type="gramStart"/>
      <w:r w:rsidRPr="00D06AB7">
        <w:rPr>
          <w:rFonts w:ascii="宋体" w:hAnsi="宋体"/>
          <w:szCs w:val="21"/>
        </w:rPr>
        <w:t>dirty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3493C11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160                 err = ext2_add_</w:t>
      </w:r>
      <w:proofErr w:type="gramStart"/>
      <w:r w:rsidRPr="00D06AB7">
        <w:rPr>
          <w:rFonts w:ascii="宋体" w:hAnsi="宋体"/>
          <w:szCs w:val="21"/>
        </w:rPr>
        <w:t>nondir(</w:t>
      </w:r>
      <w:proofErr w:type="spellStart"/>
      <w:proofErr w:type="gramEnd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23628D5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161         }</w:t>
      </w:r>
    </w:p>
    <w:p w14:paraId="16D5B048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162         return</w:t>
      </w:r>
      <w:proofErr w:type="gramEnd"/>
      <w:r w:rsidRPr="00D06AB7">
        <w:rPr>
          <w:rFonts w:ascii="宋体" w:hAnsi="宋体"/>
          <w:szCs w:val="21"/>
        </w:rPr>
        <w:t xml:space="preserve"> err;</w:t>
      </w:r>
    </w:p>
    <w:p w14:paraId="1ED873EE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163 }</w:t>
      </w:r>
      <w:proofErr w:type="gramEnd"/>
    </w:p>
    <w:p w14:paraId="70E426A8" w14:textId="77777777" w:rsidR="00C760F6" w:rsidRPr="00D06AB7" w:rsidRDefault="00C760F6" w:rsidP="00C760F6">
      <w:pPr>
        <w:rPr>
          <w:rFonts w:ascii="宋体" w:hAnsi="宋体"/>
          <w:szCs w:val="21"/>
        </w:rPr>
      </w:pPr>
    </w:p>
    <w:p w14:paraId="7BABF9E2" w14:textId="77777777" w:rsidR="00C760F6" w:rsidRPr="00D06AB7" w:rsidRDefault="00C760F6" w:rsidP="00C760F6">
      <w:r w:rsidRPr="00D06AB7">
        <w:rPr>
          <w:rFonts w:hint="eastAsia"/>
        </w:rPr>
        <w:t>它定义在结构</w:t>
      </w:r>
      <w:r w:rsidRPr="00D06AB7">
        <w:rPr>
          <w:rFonts w:hint="eastAsia"/>
        </w:rPr>
        <w:t>ext2_dir_inode_operations</w:t>
      </w:r>
      <w:r w:rsidRPr="00D06AB7">
        <w:rPr>
          <w:rFonts w:hint="eastAsia"/>
        </w:rPr>
        <w:t>中：</w:t>
      </w:r>
    </w:p>
    <w:p w14:paraId="0F9E40E0" w14:textId="77777777" w:rsidR="00C760F6" w:rsidRPr="00D06AB7" w:rsidRDefault="00C760F6" w:rsidP="00C760F6"/>
    <w:p w14:paraId="452B88E6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spellStart"/>
      <w:r w:rsidRPr="00D06AB7">
        <w:rPr>
          <w:rFonts w:ascii="宋体" w:hAnsi="宋体"/>
          <w:szCs w:val="21"/>
        </w:rPr>
        <w:t>fs</w:t>
      </w:r>
      <w:proofErr w:type="spellEnd"/>
      <w:r w:rsidRPr="00D06AB7">
        <w:rPr>
          <w:rFonts w:ascii="宋体" w:hAnsi="宋体"/>
          <w:szCs w:val="21"/>
        </w:rPr>
        <w:t>/ext2/</w:t>
      </w:r>
      <w:proofErr w:type="spellStart"/>
      <w:r w:rsidRPr="00D06AB7">
        <w:rPr>
          <w:rFonts w:ascii="宋体" w:hAnsi="宋体"/>
          <w:szCs w:val="21"/>
        </w:rPr>
        <w:t>namei.c</w:t>
      </w:r>
      <w:proofErr w:type="spellEnd"/>
      <w:r w:rsidRPr="00D06AB7">
        <w:rPr>
          <w:rFonts w:ascii="宋体" w:hAnsi="宋体"/>
          <w:szCs w:val="21"/>
        </w:rPr>
        <w:t>, line 400</w:t>
      </w:r>
    </w:p>
    <w:p w14:paraId="322FA9E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392 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inode_operations</w:t>
      </w:r>
      <w:proofErr w:type="spellEnd"/>
      <w:r w:rsidRPr="00D06AB7">
        <w:rPr>
          <w:rFonts w:ascii="宋体" w:hAnsi="宋体"/>
          <w:szCs w:val="21"/>
        </w:rPr>
        <w:t xml:space="preserve"> ext2_dir_inode_operations = {</w:t>
      </w:r>
    </w:p>
    <w:p w14:paraId="6995242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393         .create         = ext2_create,</w:t>
      </w:r>
    </w:p>
    <w:p w14:paraId="19980ECF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394         .lookup         = ext2_lookup,</w:t>
      </w:r>
    </w:p>
    <w:p w14:paraId="797CE89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395         .link           = ext2_link,</w:t>
      </w:r>
    </w:p>
    <w:p w14:paraId="47F427C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396         .unlink         = ext2_unlink,</w:t>
      </w:r>
    </w:p>
    <w:p w14:paraId="7CA6A9DF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397         .</w:t>
      </w:r>
      <w:proofErr w:type="spellStart"/>
      <w:r w:rsidRPr="00D06AB7">
        <w:rPr>
          <w:rFonts w:ascii="宋体" w:hAnsi="宋体"/>
          <w:szCs w:val="21"/>
        </w:rPr>
        <w:t>symlink</w:t>
      </w:r>
      <w:proofErr w:type="spellEnd"/>
      <w:r w:rsidRPr="00D06AB7">
        <w:rPr>
          <w:rFonts w:ascii="宋体" w:hAnsi="宋体"/>
          <w:szCs w:val="21"/>
        </w:rPr>
        <w:t xml:space="preserve">        = ext2_symlink,</w:t>
      </w:r>
    </w:p>
    <w:p w14:paraId="20CFD323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398         .</w:t>
      </w:r>
      <w:proofErr w:type="spellStart"/>
      <w:r w:rsidRPr="00D06AB7">
        <w:rPr>
          <w:rFonts w:ascii="宋体" w:hAnsi="宋体"/>
          <w:szCs w:val="21"/>
        </w:rPr>
        <w:t>mkdir</w:t>
      </w:r>
      <w:proofErr w:type="spellEnd"/>
      <w:r w:rsidRPr="00D06AB7">
        <w:rPr>
          <w:rFonts w:ascii="宋体" w:hAnsi="宋体"/>
          <w:szCs w:val="21"/>
        </w:rPr>
        <w:t xml:space="preserve">          = ext2_mkdir,</w:t>
      </w:r>
    </w:p>
    <w:p w14:paraId="5FE3BAC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399         .</w:t>
      </w:r>
      <w:proofErr w:type="spellStart"/>
      <w:r w:rsidRPr="00D06AB7">
        <w:rPr>
          <w:rFonts w:ascii="宋体" w:hAnsi="宋体"/>
          <w:szCs w:val="21"/>
        </w:rPr>
        <w:t>rmdir</w:t>
      </w:r>
      <w:proofErr w:type="spellEnd"/>
      <w:r w:rsidRPr="00D06AB7">
        <w:rPr>
          <w:rFonts w:ascii="宋体" w:hAnsi="宋体"/>
          <w:szCs w:val="21"/>
        </w:rPr>
        <w:t xml:space="preserve">          = ext2_rmdir,</w:t>
      </w:r>
    </w:p>
    <w:p w14:paraId="3E80848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400         .</w:t>
      </w:r>
      <w:proofErr w:type="spellStart"/>
      <w:r w:rsidRPr="00D06AB7">
        <w:rPr>
          <w:rFonts w:ascii="宋体" w:hAnsi="宋体"/>
          <w:szCs w:val="21"/>
        </w:rPr>
        <w:t>mknod</w:t>
      </w:r>
      <w:proofErr w:type="spellEnd"/>
      <w:r w:rsidRPr="00D06AB7">
        <w:rPr>
          <w:rFonts w:ascii="宋体" w:hAnsi="宋体"/>
          <w:szCs w:val="21"/>
        </w:rPr>
        <w:t xml:space="preserve">          = ext2_mknod,</w:t>
      </w:r>
    </w:p>
    <w:p w14:paraId="6369505D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401         .rename         = ext2_rename,</w:t>
      </w:r>
    </w:p>
    <w:p w14:paraId="5A3CDC6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402 #</w:t>
      </w:r>
      <w:proofErr w:type="spellStart"/>
      <w:r w:rsidRPr="00D06AB7">
        <w:rPr>
          <w:rFonts w:ascii="宋体" w:hAnsi="宋体"/>
          <w:szCs w:val="21"/>
        </w:rPr>
        <w:t>ifdef</w:t>
      </w:r>
      <w:proofErr w:type="spellEnd"/>
      <w:r w:rsidRPr="00D06AB7">
        <w:rPr>
          <w:rFonts w:ascii="宋体" w:hAnsi="宋体"/>
          <w:szCs w:val="21"/>
        </w:rPr>
        <w:t xml:space="preserve"> CONFIG_EXT2_FS_XATTR</w:t>
      </w:r>
    </w:p>
    <w:p w14:paraId="6BDFFC0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403         .</w:t>
      </w:r>
      <w:proofErr w:type="spellStart"/>
      <w:r w:rsidRPr="00D06AB7">
        <w:rPr>
          <w:rFonts w:ascii="宋体" w:hAnsi="宋体"/>
          <w:szCs w:val="21"/>
        </w:rPr>
        <w:t>setxattr</w:t>
      </w:r>
      <w:proofErr w:type="spell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generic_setxattr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0AD3D97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404         .</w:t>
      </w:r>
      <w:proofErr w:type="spellStart"/>
      <w:r w:rsidRPr="00D06AB7">
        <w:rPr>
          <w:rFonts w:ascii="宋体" w:hAnsi="宋体"/>
          <w:szCs w:val="21"/>
        </w:rPr>
        <w:t>getxattr</w:t>
      </w:r>
      <w:proofErr w:type="spell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generic_getxattr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C4A1360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lastRenderedPageBreak/>
        <w:t>405         .</w:t>
      </w:r>
      <w:proofErr w:type="spellStart"/>
      <w:r w:rsidRPr="00D06AB7">
        <w:rPr>
          <w:rFonts w:ascii="宋体" w:hAnsi="宋体"/>
          <w:szCs w:val="21"/>
        </w:rPr>
        <w:t>listxattr</w:t>
      </w:r>
      <w:proofErr w:type="spellEnd"/>
      <w:r w:rsidRPr="00D06AB7">
        <w:rPr>
          <w:rFonts w:ascii="宋体" w:hAnsi="宋体"/>
          <w:szCs w:val="21"/>
        </w:rPr>
        <w:t xml:space="preserve">      = ext2_listxattr,</w:t>
      </w:r>
    </w:p>
    <w:p w14:paraId="40D63AB8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406         .</w:t>
      </w:r>
      <w:proofErr w:type="spellStart"/>
      <w:r w:rsidRPr="00D06AB7">
        <w:rPr>
          <w:rFonts w:ascii="宋体" w:hAnsi="宋体"/>
          <w:szCs w:val="21"/>
        </w:rPr>
        <w:t>removexattr</w:t>
      </w:r>
      <w:proofErr w:type="spellEnd"/>
      <w:r w:rsidRPr="00D06AB7">
        <w:rPr>
          <w:rFonts w:ascii="宋体" w:hAnsi="宋体"/>
          <w:szCs w:val="21"/>
        </w:rPr>
        <w:t xml:space="preserve">    = </w:t>
      </w:r>
      <w:proofErr w:type="spellStart"/>
      <w:r w:rsidRPr="00D06AB7">
        <w:rPr>
          <w:rFonts w:ascii="宋体" w:hAnsi="宋体"/>
          <w:szCs w:val="21"/>
        </w:rPr>
        <w:t>generic_removexattr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5976D9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407 #</w:t>
      </w:r>
      <w:proofErr w:type="spellStart"/>
      <w:r w:rsidRPr="00D06AB7">
        <w:rPr>
          <w:rFonts w:ascii="宋体" w:hAnsi="宋体"/>
          <w:szCs w:val="21"/>
        </w:rPr>
        <w:t>endif</w:t>
      </w:r>
      <w:proofErr w:type="spellEnd"/>
    </w:p>
    <w:p w14:paraId="4D546EB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408         .</w:t>
      </w:r>
      <w:proofErr w:type="spellStart"/>
      <w:r w:rsidRPr="00D06AB7">
        <w:rPr>
          <w:rFonts w:ascii="宋体" w:hAnsi="宋体"/>
          <w:szCs w:val="21"/>
        </w:rPr>
        <w:t>setattr</w:t>
      </w:r>
      <w:proofErr w:type="spellEnd"/>
      <w:r w:rsidRPr="00D06AB7">
        <w:rPr>
          <w:rFonts w:ascii="宋体" w:hAnsi="宋体"/>
          <w:szCs w:val="21"/>
        </w:rPr>
        <w:t xml:space="preserve">        = ext2_setattr,</w:t>
      </w:r>
    </w:p>
    <w:p w14:paraId="3B28E85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409         .permission     = ext2_permission,</w:t>
      </w:r>
    </w:p>
    <w:p w14:paraId="2B66BE88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410 }</w:t>
      </w:r>
      <w:proofErr w:type="gramEnd"/>
      <w:r w:rsidRPr="00D06AB7">
        <w:rPr>
          <w:rFonts w:ascii="宋体" w:hAnsi="宋体"/>
          <w:szCs w:val="21"/>
        </w:rPr>
        <w:t>;</w:t>
      </w:r>
    </w:p>
    <w:p w14:paraId="1FA82839" w14:textId="77777777" w:rsidR="00C760F6" w:rsidRPr="00D06AB7" w:rsidRDefault="00C760F6" w:rsidP="00C760F6"/>
    <w:p w14:paraId="723E22DB" w14:textId="1B076966" w:rsidR="00C760F6" w:rsidRPr="00D06AB7" w:rsidRDefault="002F7A85" w:rsidP="00D06AB7">
      <w:pPr>
        <w:ind w:firstLineChars="200" w:firstLine="420"/>
      </w:pPr>
      <w:r w:rsidRPr="00D06AB7">
        <w:rPr>
          <w:rFonts w:hint="eastAsia"/>
        </w:rPr>
        <w:t>当然，</w:t>
      </w:r>
      <w:r w:rsidR="00C760F6" w:rsidRPr="00D06AB7">
        <w:rPr>
          <w:rFonts w:hint="eastAsia"/>
        </w:rPr>
        <w:t>从</w:t>
      </w:r>
      <w:r w:rsidR="00C760F6" w:rsidRPr="00D06AB7">
        <w:rPr>
          <w:rFonts w:hint="eastAsia"/>
        </w:rPr>
        <w:t>ext2</w:t>
      </w:r>
      <w:r w:rsidR="00C760F6" w:rsidRPr="00D06AB7">
        <w:rPr>
          <w:rFonts w:hint="eastAsia"/>
        </w:rPr>
        <w:t>克隆过去的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2_mknod</w:t>
      </w:r>
      <w:r w:rsidR="00C760F6" w:rsidRPr="00D06AB7">
        <w:rPr>
          <w:rFonts w:hint="eastAsia"/>
        </w:rPr>
        <w:t>，以及</w:t>
      </w:r>
      <w:r w:rsidR="00D06AB7">
        <w:rPr>
          <w:rFonts w:hint="eastAsia"/>
        </w:rPr>
        <w:t>myext</w:t>
      </w:r>
      <w:r w:rsidR="00C760F6" w:rsidRPr="00D06AB7">
        <w:t>2_dir_inode_operations</w:t>
      </w:r>
      <w:r w:rsidR="00C760F6" w:rsidRPr="00D06AB7">
        <w:rPr>
          <w:rFonts w:hint="eastAsia"/>
        </w:rPr>
        <w:t>和上面的程序是一样的。对于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函数，我们在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中作如下修改：</w:t>
      </w:r>
    </w:p>
    <w:p w14:paraId="54CC161B" w14:textId="4B8931C7" w:rsidR="00C760F6" w:rsidRPr="00D06AB7" w:rsidRDefault="00C760F6" w:rsidP="00C760F6">
      <w:pPr>
        <w:pBdr>
          <w:bottom w:val="single" w:sz="6" w:space="1" w:color="auto"/>
        </w:pBdr>
        <w:ind w:leftChars="257" w:left="540"/>
        <w:rPr>
          <w:bCs/>
        </w:rPr>
      </w:pPr>
      <w:proofErr w:type="spellStart"/>
      <w:r w:rsidRPr="00D06AB7">
        <w:rPr>
          <w:rFonts w:hint="eastAsia"/>
          <w:bCs/>
        </w:rPr>
        <w:t>fs</w:t>
      </w:r>
      <w:proofErr w:type="spellEnd"/>
      <w:r w:rsidRPr="00D06AB7">
        <w:rPr>
          <w:rFonts w:hint="eastAsia"/>
          <w:bCs/>
        </w:rPr>
        <w:t>/</w:t>
      </w:r>
      <w:r w:rsidR="00D06AB7">
        <w:rPr>
          <w:rFonts w:hint="eastAsia"/>
          <w:bCs/>
        </w:rPr>
        <w:t>myext</w:t>
      </w:r>
      <w:r w:rsidRPr="00D06AB7">
        <w:rPr>
          <w:rFonts w:hint="eastAsia"/>
          <w:bCs/>
        </w:rPr>
        <w:t>2/</w:t>
      </w:r>
      <w:proofErr w:type="spellStart"/>
      <w:r w:rsidRPr="00D06AB7">
        <w:rPr>
          <w:rFonts w:hint="eastAsia"/>
          <w:bCs/>
        </w:rPr>
        <w:t>namei.c</w:t>
      </w:r>
      <w:proofErr w:type="spellEnd"/>
    </w:p>
    <w:p w14:paraId="3478EF0A" w14:textId="792F3A4B" w:rsidR="00C760F6" w:rsidRPr="00D06AB7" w:rsidRDefault="00C760F6" w:rsidP="00C760F6">
      <w:pPr>
        <w:pStyle w:val="a6"/>
      </w:pPr>
      <w:proofErr w:type="gramStart"/>
      <w:r w:rsidRPr="00D06AB7">
        <w:t>static</w:t>
      </w:r>
      <w:proofErr w:type="gramEnd"/>
      <w:r w:rsidRPr="00D06AB7">
        <w:t xml:space="preserve"> </w:t>
      </w:r>
      <w:proofErr w:type="spellStart"/>
      <w:r w:rsidRPr="00D06AB7">
        <w:t>int</w:t>
      </w:r>
      <w:proofErr w:type="spellEnd"/>
      <w:r w:rsidRPr="00D06AB7">
        <w:t xml:space="preserve"> </w:t>
      </w:r>
      <w:r w:rsidR="00D06AB7">
        <w:rPr>
          <w:rFonts w:hint="eastAsia"/>
        </w:rPr>
        <w:t>myext</w:t>
      </w:r>
      <w:r w:rsidRPr="00D06AB7">
        <w:t>2_mknod (</w:t>
      </w:r>
      <w:proofErr w:type="spellStart"/>
      <w:r w:rsidRPr="00D06AB7">
        <w:t>struct</w:t>
      </w:r>
      <w:proofErr w:type="spellEnd"/>
      <w:r w:rsidRPr="00D06AB7">
        <w:t xml:space="preserve"> </w:t>
      </w:r>
      <w:proofErr w:type="spellStart"/>
      <w:r w:rsidRPr="00D06AB7">
        <w:t>inode</w:t>
      </w:r>
      <w:proofErr w:type="spellEnd"/>
      <w:r w:rsidRPr="00D06AB7">
        <w:t xml:space="preserve"> * </w:t>
      </w:r>
      <w:proofErr w:type="spellStart"/>
      <w:r w:rsidRPr="00D06AB7">
        <w:t>dir</w:t>
      </w:r>
      <w:proofErr w:type="spellEnd"/>
      <w:r w:rsidRPr="00D06AB7">
        <w:t xml:space="preserve">, </w:t>
      </w:r>
      <w:proofErr w:type="spellStart"/>
      <w:r w:rsidRPr="00D06AB7">
        <w:t>struct</w:t>
      </w:r>
      <w:proofErr w:type="spellEnd"/>
      <w:r w:rsidRPr="00D06AB7">
        <w:t xml:space="preserve"> </w:t>
      </w:r>
      <w:proofErr w:type="spellStart"/>
      <w:r w:rsidRPr="00D06AB7">
        <w:t>dentry</w:t>
      </w:r>
      <w:proofErr w:type="spellEnd"/>
      <w:r w:rsidRPr="00D06AB7">
        <w:t xml:space="preserve"> *</w:t>
      </w:r>
      <w:proofErr w:type="spellStart"/>
      <w:r w:rsidRPr="00D06AB7">
        <w:t>dentry</w:t>
      </w:r>
      <w:proofErr w:type="spellEnd"/>
      <w:r w:rsidRPr="00D06AB7">
        <w:t xml:space="preserve">, </w:t>
      </w:r>
      <w:proofErr w:type="spellStart"/>
      <w:r w:rsidRPr="00D06AB7">
        <w:t>int</w:t>
      </w:r>
      <w:proofErr w:type="spellEnd"/>
      <w:r w:rsidRPr="00D06AB7">
        <w:t xml:space="preserve"> mode, </w:t>
      </w:r>
      <w:proofErr w:type="spellStart"/>
      <w:r w:rsidRPr="00D06AB7">
        <w:t>int</w:t>
      </w:r>
      <w:proofErr w:type="spellEnd"/>
      <w:r w:rsidRPr="00D06AB7">
        <w:t xml:space="preserve"> </w:t>
      </w:r>
      <w:proofErr w:type="spellStart"/>
      <w:r w:rsidRPr="00D06AB7">
        <w:t>rdev</w:t>
      </w:r>
      <w:proofErr w:type="spellEnd"/>
      <w:r w:rsidRPr="00D06AB7">
        <w:t>)</w:t>
      </w:r>
    </w:p>
    <w:p w14:paraId="1E771552" w14:textId="77777777" w:rsidR="00C760F6" w:rsidRPr="00D06AB7" w:rsidRDefault="00C760F6" w:rsidP="00C760F6">
      <w:pPr>
        <w:pStyle w:val="a6"/>
      </w:pPr>
      <w:r w:rsidRPr="00D06AB7">
        <w:t>{</w:t>
      </w:r>
    </w:p>
    <w:p w14:paraId="5979B797" w14:textId="52E422ED" w:rsidR="00C760F6" w:rsidRPr="00D06AB7" w:rsidRDefault="00C760F6" w:rsidP="00C760F6">
      <w:pPr>
        <w:pStyle w:val="a6"/>
      </w:pPr>
      <w:r w:rsidRPr="00D06AB7">
        <w:rPr>
          <w:rFonts w:hint="eastAsia"/>
        </w:rPr>
        <w:tab/>
      </w:r>
      <w:proofErr w:type="spellStart"/>
      <w:proofErr w:type="gram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(</w:t>
      </w:r>
      <w:proofErr w:type="gramEnd"/>
      <w:r w:rsidRPr="00D06AB7">
        <w:rPr>
          <w:rFonts w:hint="eastAsia"/>
        </w:rPr>
        <w:t xml:space="preserve">KERN_ERR </w:t>
      </w:r>
      <w:r w:rsidR="00C822DA" w:rsidRPr="00D06AB7">
        <w:t>“</w:t>
      </w:r>
      <w:proofErr w:type="spellStart"/>
      <w:r w:rsidRPr="00D06AB7">
        <w:rPr>
          <w:rFonts w:hint="eastAsia"/>
        </w:rPr>
        <w:t>haha</w:t>
      </w:r>
      <w:proofErr w:type="spellEnd"/>
      <w:r w:rsidRPr="00D06AB7">
        <w:rPr>
          <w:rFonts w:hint="eastAsia"/>
        </w:rPr>
        <w:t xml:space="preserve">, 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is not supported by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2! you</w:t>
      </w:r>
      <w:r w:rsidRPr="00D06AB7">
        <w:t>’</w:t>
      </w:r>
      <w:r w:rsidRPr="00D06AB7">
        <w:rPr>
          <w:rFonts w:hint="eastAsia"/>
        </w:rPr>
        <w:t>ve been cheated</w:t>
      </w:r>
      <w:proofErr w:type="gramStart"/>
      <w:r w:rsidRPr="00D06AB7">
        <w:rPr>
          <w:rFonts w:hint="eastAsia"/>
        </w:rPr>
        <w:t>!\</w:t>
      </w:r>
      <w:proofErr w:type="gramEnd"/>
      <w:r w:rsidRPr="00D06AB7">
        <w:rPr>
          <w:rFonts w:hint="eastAsia"/>
        </w:rPr>
        <w:t>n</w:t>
      </w:r>
      <w:r w:rsidR="00C822DA" w:rsidRPr="00D06AB7">
        <w:t>”</w:t>
      </w:r>
      <w:r w:rsidRPr="00D06AB7">
        <w:rPr>
          <w:rFonts w:hint="eastAsia"/>
        </w:rPr>
        <w:t>);</w:t>
      </w:r>
    </w:p>
    <w:p w14:paraId="2D84FCAA" w14:textId="77777777" w:rsidR="00C760F6" w:rsidRPr="00D06AB7" w:rsidRDefault="00C760F6" w:rsidP="00C760F6">
      <w:pPr>
        <w:pStyle w:val="a6"/>
      </w:pPr>
      <w:r w:rsidRPr="00D06AB7">
        <w:rPr>
          <w:rFonts w:hint="eastAsia"/>
        </w:rPr>
        <w:tab/>
      </w:r>
      <w:proofErr w:type="gramStart"/>
      <w:r w:rsidRPr="00D06AB7">
        <w:rPr>
          <w:rFonts w:hint="eastAsia"/>
        </w:rPr>
        <w:t>return</w:t>
      </w:r>
      <w:proofErr w:type="gramEnd"/>
      <w:r w:rsidRPr="00D06AB7">
        <w:rPr>
          <w:rFonts w:hint="eastAsia"/>
        </w:rPr>
        <w:t xml:space="preserve"> </w:t>
      </w:r>
      <w:r w:rsidR="00434C51" w:rsidRPr="00D06AB7">
        <w:rPr>
          <w:rFonts w:hint="eastAsia"/>
        </w:rPr>
        <w:t>-EPERM;</w:t>
      </w:r>
    </w:p>
    <w:p w14:paraId="61DDD34F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/*</w:t>
      </w:r>
    </w:p>
    <w:p w14:paraId="16005777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</w:t>
      </w:r>
      <w:r w:rsidRPr="00D06AB7">
        <w:t>…</w:t>
      </w:r>
      <w:r w:rsidRPr="00D06AB7">
        <w:rPr>
          <w:rFonts w:hint="eastAsia"/>
        </w:rPr>
        <w:t>..</w:t>
      </w:r>
    </w:p>
    <w:p w14:paraId="26283AF0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 </w:t>
      </w:r>
      <w:r w:rsidR="00927FF6" w:rsidRPr="00D06AB7">
        <w:rPr>
          <w:rFonts w:hint="eastAsia"/>
        </w:rPr>
        <w:t>把</w:t>
      </w:r>
      <w:r w:rsidRPr="00D06AB7">
        <w:rPr>
          <w:rFonts w:hint="eastAsia"/>
        </w:rPr>
        <w:t>其它代码</w:t>
      </w:r>
      <w:r w:rsidR="00927FF6" w:rsidRPr="00D06AB7">
        <w:rPr>
          <w:rFonts w:hint="eastAsia"/>
        </w:rPr>
        <w:t>注释</w:t>
      </w:r>
    </w:p>
    <w:p w14:paraId="7069C055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*/</w:t>
      </w:r>
    </w:p>
    <w:p w14:paraId="24047118" w14:textId="77777777" w:rsidR="00C760F6" w:rsidRPr="00D06AB7" w:rsidRDefault="00C760F6" w:rsidP="00C760F6">
      <w:pPr>
        <w:pStyle w:val="a6"/>
        <w:pBdr>
          <w:bottom w:val="single" w:sz="6" w:space="1" w:color="auto"/>
        </w:pBdr>
      </w:pPr>
      <w:r w:rsidRPr="00D06AB7">
        <w:rPr>
          <w:rFonts w:hint="eastAsia"/>
        </w:rPr>
        <w:t>}</w:t>
      </w:r>
    </w:p>
    <w:p w14:paraId="59737511" w14:textId="77777777" w:rsidR="00C760F6" w:rsidRPr="00D06AB7" w:rsidRDefault="00C760F6" w:rsidP="00C760F6">
      <w:pPr>
        <w:ind w:leftChars="257" w:left="540"/>
      </w:pPr>
    </w:p>
    <w:p w14:paraId="3D5EF4BA" w14:textId="77777777" w:rsidR="00C760F6" w:rsidRPr="00D06AB7" w:rsidRDefault="00C760F6" w:rsidP="00C760F6">
      <w:r w:rsidRPr="00D06AB7">
        <w:rPr>
          <w:rFonts w:hint="eastAsia"/>
        </w:rPr>
        <w:t>添加的程序中：</w:t>
      </w:r>
    </w:p>
    <w:p w14:paraId="7EDF5E74" w14:textId="77777777" w:rsidR="00C760F6" w:rsidRPr="00D06AB7" w:rsidRDefault="00C760F6" w:rsidP="00C760F6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打印信息，说明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操作不被支持。</w:t>
      </w:r>
    </w:p>
    <w:p w14:paraId="5A379501" w14:textId="0850B4CE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第二行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将错误号为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的结果返回给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，即告诉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，在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文件系统中，</w:t>
      </w:r>
      <w:proofErr w:type="spellStart"/>
      <w:r w:rsidRPr="00D06AB7">
        <w:rPr>
          <w:rFonts w:hint="eastAsia"/>
        </w:rPr>
        <w:t>maknod</w:t>
      </w:r>
      <w:proofErr w:type="spellEnd"/>
      <w:r w:rsidRPr="00D06AB7">
        <w:rPr>
          <w:rFonts w:hint="eastAsia"/>
        </w:rPr>
        <w:t>不被支持。</w:t>
      </w:r>
    </w:p>
    <w:p w14:paraId="215C33C9" w14:textId="77777777" w:rsidR="00C760F6" w:rsidRPr="00D06AB7" w:rsidRDefault="00C760F6" w:rsidP="00C760F6">
      <w:pPr>
        <w:ind w:firstLineChars="200" w:firstLine="420"/>
      </w:pPr>
    </w:p>
    <w:p w14:paraId="693B797D" w14:textId="5A3348B9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修改完毕，</w:t>
      </w:r>
      <w:r w:rsidR="00311C12" w:rsidRPr="00D06AB7">
        <w:rPr>
          <w:rFonts w:ascii="宋体" w:hAnsi="宋体" w:hint="eastAsia"/>
        </w:rPr>
        <w:t>再用</w:t>
      </w:r>
      <w:r w:rsidR="00311C12" w:rsidRPr="00D06AB7">
        <w:t>make</w:t>
      </w:r>
      <w:r w:rsidR="00311C12" w:rsidRPr="00D06AB7">
        <w:rPr>
          <w:rFonts w:ascii="宋体" w:hAnsi="宋体" w:hint="eastAsia"/>
        </w:rPr>
        <w:t>重新编译内核模块，使用命令</w:t>
      </w:r>
      <w:proofErr w:type="spellStart"/>
      <w:r w:rsidR="00311C12" w:rsidRPr="00D06AB7">
        <w:rPr>
          <w:rFonts w:hint="eastAsia"/>
        </w:rPr>
        <w:t>insmod</w:t>
      </w:r>
      <w:proofErr w:type="spellEnd"/>
      <w:r w:rsidR="00311C12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311C12" w:rsidRPr="00D06AB7">
        <w:rPr>
          <w:rFonts w:ascii="宋体" w:hAnsi="宋体" w:hint="eastAsia"/>
        </w:rPr>
        <w:t>2.ko内核模块。</w:t>
      </w:r>
      <w:r w:rsidRPr="00D06AB7">
        <w:rPr>
          <w:rFonts w:hint="eastAsia"/>
        </w:rPr>
        <w:t>我们在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下执行如下测试程序：</w:t>
      </w:r>
    </w:p>
    <w:p w14:paraId="29B09797" w14:textId="77777777" w:rsidR="00C760F6" w:rsidRPr="00D06AB7" w:rsidRDefault="00C760F6" w:rsidP="00C760F6">
      <w:pPr>
        <w:pBdr>
          <w:bottom w:val="single" w:sz="6" w:space="1" w:color="auto"/>
        </w:pBdr>
      </w:pPr>
    </w:p>
    <w:p w14:paraId="76B433E6" w14:textId="68D24172" w:rsidR="00C760F6" w:rsidRPr="00D06AB7" w:rsidRDefault="00C760F6" w:rsidP="00C760F6">
      <w:r w:rsidRPr="00D06AB7">
        <w:rPr>
          <w:rFonts w:hint="eastAsia"/>
        </w:rPr>
        <w:t xml:space="preserve">#mount </w:t>
      </w:r>
      <w:r w:rsidRPr="00D06AB7">
        <w:t>–</w:t>
      </w:r>
      <w:r w:rsidRPr="00D06AB7">
        <w:rPr>
          <w:rFonts w:hint="eastAsia"/>
        </w:rPr>
        <w:t xml:space="preserve">t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 xml:space="preserve">2 </w:t>
      </w:r>
      <w:r w:rsidRPr="00D06AB7">
        <w:t>–</w:t>
      </w:r>
      <w:r w:rsidRPr="00D06AB7">
        <w:rPr>
          <w:rFonts w:hint="eastAsia"/>
        </w:rPr>
        <w:t xml:space="preserve">o </w:t>
      </w:r>
      <w:proofErr w:type="gramStart"/>
      <w:r w:rsidRPr="00D06AB7">
        <w:rPr>
          <w:rFonts w:hint="eastAsia"/>
        </w:rPr>
        <w:t>loop</w:t>
      </w:r>
      <w:r w:rsidR="0059389A" w:rsidRPr="00D06AB7">
        <w:rPr>
          <w:rFonts w:hint="eastAsia"/>
        </w:rPr>
        <w:t xml:space="preserve"> ./</w:t>
      </w:r>
      <w:proofErr w:type="spellStart"/>
      <w:proofErr w:type="gramEnd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7A37F9A9" w14:textId="77777777" w:rsidR="00C760F6" w:rsidRPr="00D06AB7" w:rsidRDefault="00C760F6" w:rsidP="00C760F6">
      <w:r w:rsidRPr="00D06AB7">
        <w:rPr>
          <w:rFonts w:hint="eastAsia"/>
        </w:rPr>
        <w:t>#cd /</w:t>
      </w:r>
      <w:proofErr w:type="spellStart"/>
      <w:r w:rsidRPr="00D06AB7">
        <w:rPr>
          <w:rFonts w:hint="eastAsia"/>
        </w:rPr>
        <w:t>mnt</w:t>
      </w:r>
      <w:proofErr w:type="spellEnd"/>
    </w:p>
    <w:p w14:paraId="5071B304" w14:textId="77777777" w:rsidR="00C760F6" w:rsidRPr="00D06AB7" w:rsidRDefault="00C760F6" w:rsidP="00C760F6"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 xml:space="preserve"> p</w:t>
      </w:r>
    </w:p>
    <w:p w14:paraId="34ED8C93" w14:textId="77777777" w:rsidR="00C760F6" w:rsidRPr="00D06AB7" w:rsidRDefault="00C760F6" w:rsidP="0059389A">
      <w:pPr>
        <w:ind w:firstLineChars="200" w:firstLine="420"/>
      </w:pPr>
      <w:proofErr w:type="spellStart"/>
      <w:proofErr w:type="gramStart"/>
      <w:r w:rsidRPr="00D06AB7">
        <w:t>mknod</w:t>
      </w:r>
      <w:proofErr w:type="spellEnd"/>
      <w:proofErr w:type="gramEnd"/>
      <w:r w:rsidRPr="00D06AB7">
        <w:t>: `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t>': Operation not permitted</w:t>
      </w:r>
    </w:p>
    <w:p w14:paraId="1836C15D" w14:textId="77777777" w:rsidR="00C760F6" w:rsidRPr="00D06AB7" w:rsidRDefault="003164EB" w:rsidP="00C760F6">
      <w:pPr>
        <w:pBdr>
          <w:bottom w:val="single" w:sz="6" w:space="1" w:color="auto"/>
        </w:pBdr>
      </w:pPr>
      <w:r w:rsidRPr="00D06AB7">
        <w:rPr>
          <w:szCs w:val="21"/>
        </w:rPr>
        <w:t xml:space="preserve"># </w:t>
      </w:r>
    </w:p>
    <w:p w14:paraId="07A4DE16" w14:textId="77777777" w:rsidR="00C760F6" w:rsidRPr="00D06AB7" w:rsidRDefault="00C760F6" w:rsidP="00C760F6"/>
    <w:p w14:paraId="5AE8A88A" w14:textId="77777777" w:rsidR="00C760F6" w:rsidRPr="00D06AB7" w:rsidRDefault="00C760F6" w:rsidP="00C760F6">
      <w:r w:rsidRPr="00D06AB7">
        <w:rPr>
          <w:rFonts w:hint="eastAsia"/>
        </w:rPr>
        <w:t>第一行命令：将</w:t>
      </w:r>
      <w:proofErr w:type="spellStart"/>
      <w:r w:rsidRPr="00D06AB7">
        <w:rPr>
          <w:rFonts w:hint="eastAsia"/>
        </w:rPr>
        <w:t>fs</w:t>
      </w:r>
      <w:r w:rsidR="0059389A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mount</w:t>
      </w:r>
      <w:r w:rsidRPr="00D06AB7">
        <w:rPr>
          <w:rFonts w:hint="eastAsia"/>
        </w:rPr>
        <w:t>到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目录下。</w:t>
      </w:r>
    </w:p>
    <w:p w14:paraId="2A9698F7" w14:textId="710BB709" w:rsidR="00C760F6" w:rsidRPr="00D06AB7" w:rsidRDefault="00C760F6" w:rsidP="00C760F6">
      <w:r w:rsidRPr="00D06AB7">
        <w:rPr>
          <w:rFonts w:hint="eastAsia"/>
        </w:rPr>
        <w:t>第二行命令：进入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目录，也就是进入</w:t>
      </w:r>
      <w:proofErr w:type="spellStart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>这个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文件系统。</w:t>
      </w:r>
    </w:p>
    <w:p w14:paraId="6E77059B" w14:textId="77777777" w:rsidR="00C760F6" w:rsidRPr="00D06AB7" w:rsidRDefault="00C760F6" w:rsidP="00C760F6">
      <w:r w:rsidRPr="00D06AB7">
        <w:rPr>
          <w:rFonts w:hint="eastAsia"/>
        </w:rPr>
        <w:t>第三行命令：执行创建一个名为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>的命名管道的命令。</w:t>
      </w:r>
    </w:p>
    <w:p w14:paraId="671F0F41" w14:textId="7F7D52DC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第四、五行是执行结果：第四行是我们添加的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2_mknod</w:t>
      </w:r>
      <w:r w:rsidRPr="00D06AB7">
        <w:rPr>
          <w:rFonts w:hint="eastAsia"/>
        </w:rPr>
        <w:t>函数的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的结果；第五行是返回错误号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结果给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捕捉到这个错误后打出的出错信息。需要注意的是，如果你是在图形界面下使用虚拟控制台，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打印出来的信息不一定能在你的终端上显示出来，但是可以通过命令</w:t>
      </w:r>
      <w:proofErr w:type="spellStart"/>
      <w:r w:rsidRPr="00D06AB7">
        <w:rPr>
          <w:rFonts w:hint="eastAsia"/>
        </w:rPr>
        <w:t>dmesg|tail</w:t>
      </w:r>
      <w:proofErr w:type="spellEnd"/>
      <w:r w:rsidRPr="00D06AB7">
        <w:rPr>
          <w:rFonts w:hint="eastAsia"/>
        </w:rPr>
        <w:t>来观察。</w:t>
      </w:r>
    </w:p>
    <w:p w14:paraId="320C4031" w14:textId="77777777" w:rsidR="00C56A88" w:rsidRDefault="00C56A88" w:rsidP="00C760F6">
      <w:pPr>
        <w:ind w:firstLineChars="200" w:firstLine="420"/>
      </w:pPr>
    </w:p>
    <w:p w14:paraId="6834DC22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可见，我们的裁减工作取得了预期的效果。</w:t>
      </w:r>
    </w:p>
    <w:p w14:paraId="4EEDE130" w14:textId="77777777" w:rsidR="003842FA" w:rsidRPr="00D06AB7" w:rsidRDefault="003842FA" w:rsidP="00C760F6">
      <w:pPr>
        <w:ind w:firstLineChars="200" w:firstLine="420"/>
      </w:pPr>
    </w:p>
    <w:p w14:paraId="16E4CA4D" w14:textId="77777777" w:rsidR="00C760F6" w:rsidRPr="00D06AB7" w:rsidRDefault="006A5A08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lastRenderedPageBreak/>
        <w:t>2.</w:t>
      </w:r>
      <w:r w:rsidR="00C760F6" w:rsidRPr="00D06AB7">
        <w:rPr>
          <w:rFonts w:hint="eastAsia"/>
          <w:b w:val="0"/>
        </w:rPr>
        <w:t xml:space="preserve">4. </w:t>
      </w:r>
      <w:r w:rsidR="00C760F6" w:rsidRPr="00D06AB7">
        <w:rPr>
          <w:rFonts w:hint="eastAsia"/>
          <w:b w:val="0"/>
        </w:rPr>
        <w:t>添加文件系统创建工具</w:t>
      </w:r>
    </w:p>
    <w:p w14:paraId="6231B9F9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文件系统的创建对于一个文件系统来说是首要的。因为，如果不存在一个文件系统，所有对它的操作都是空操作，也是无用的操作。</w:t>
      </w:r>
    </w:p>
    <w:p w14:paraId="28B862AB" w14:textId="7DB8B532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其实，前面的第一小节《添加一个和</w:t>
      </w:r>
      <w:r w:rsidR="006C66E0">
        <w:rPr>
          <w:rFonts w:hint="eastAsia"/>
        </w:rPr>
        <w:t>类似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》和第二小节《修改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》在测试实验结果的时候，已经陆</w:t>
      </w:r>
      <w:proofErr w:type="gramStart"/>
      <w:r w:rsidRPr="00D06AB7">
        <w:rPr>
          <w:rFonts w:hint="eastAsia"/>
        </w:rPr>
        <w:t>陆续</w:t>
      </w:r>
      <w:proofErr w:type="gramEnd"/>
      <w:r w:rsidRPr="00D06AB7">
        <w:rPr>
          <w:rFonts w:hint="eastAsia"/>
        </w:rPr>
        <w:t>续地讲到了如何创建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AD0647" w:rsidRPr="00D06AB7">
        <w:rPr>
          <w:rFonts w:hint="eastAsia"/>
        </w:rPr>
        <w:t>文件系统。下面工作的</w:t>
      </w:r>
      <w:r w:rsidRPr="00D06AB7">
        <w:rPr>
          <w:rFonts w:hint="eastAsia"/>
        </w:rPr>
        <w:t>主要目的就是将这些内容总结一下，制作出一个更快捷方便的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文件系统的创建工具：</w:t>
      </w:r>
      <w:r w:rsidRPr="00D06AB7">
        <w:rPr>
          <w:rFonts w:hint="eastAsia"/>
        </w:rPr>
        <w:t>mkfs.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（名称上与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保持一致）。</w:t>
      </w:r>
    </w:p>
    <w:p w14:paraId="44AE1276" w14:textId="14DC3ECB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首先需要确定的是该程序的输入和输出。为了灵活和方便起见，我们的输入为一个文件，这个文件的大小，就是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文件系统的大小。输出就是带了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文件系统的文件。</w:t>
      </w:r>
    </w:p>
    <w:p w14:paraId="650718A0" w14:textId="77777777" w:rsidR="00A3227C" w:rsidRPr="00D06AB7" w:rsidRDefault="00A3227C" w:rsidP="00A3227C">
      <w:r w:rsidRPr="00D06AB7">
        <w:rPr>
          <w:rFonts w:hint="eastAsia"/>
        </w:rPr>
        <w:t>我们在主目录下编辑如下的程序：</w:t>
      </w:r>
    </w:p>
    <w:p w14:paraId="5C489135" w14:textId="1F84B0EE" w:rsidR="00A3227C" w:rsidRPr="00D06AB7" w:rsidRDefault="00A3227C" w:rsidP="00A3227C">
      <w:pPr>
        <w:pBdr>
          <w:bottom w:val="single" w:sz="6" w:space="1" w:color="auto"/>
        </w:pBdr>
        <w:ind w:leftChars="257" w:left="540"/>
        <w:rPr>
          <w:bCs/>
        </w:rPr>
      </w:pPr>
      <w:r w:rsidRPr="00D06AB7">
        <w:rPr>
          <w:rFonts w:hint="eastAsia"/>
          <w:bCs/>
        </w:rPr>
        <w:t>~/mkfs.</w:t>
      </w:r>
      <w:r w:rsidR="00D06AB7">
        <w:rPr>
          <w:rFonts w:hint="eastAsia"/>
          <w:bCs/>
        </w:rPr>
        <w:t>myext</w:t>
      </w:r>
      <w:r w:rsidRPr="00D06AB7">
        <w:rPr>
          <w:rFonts w:hint="eastAsia"/>
          <w:bCs/>
        </w:rPr>
        <w:t>2</w:t>
      </w:r>
    </w:p>
    <w:p w14:paraId="66F78B59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t>#</w:t>
      </w:r>
      <w:r w:rsidRPr="00D06AB7">
        <w:rPr>
          <w:rFonts w:hint="eastAsia"/>
        </w:rPr>
        <w:t>!</w:t>
      </w:r>
      <w:r w:rsidRPr="00D06AB7">
        <w:t>/</w:t>
      </w:r>
      <w:proofErr w:type="gramEnd"/>
      <w:r w:rsidRPr="00D06AB7">
        <w:t>bin/</w:t>
      </w:r>
      <w:r w:rsidRPr="00D06AB7">
        <w:rPr>
          <w:rFonts w:hint="eastAsia"/>
        </w:rPr>
        <w:t>ba</w:t>
      </w:r>
      <w:r w:rsidRPr="00D06AB7">
        <w:t>sh</w:t>
      </w:r>
    </w:p>
    <w:p w14:paraId="41A9C127" w14:textId="61D7360D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</w:p>
    <w:p w14:paraId="2863DD9F" w14:textId="18418B3C" w:rsidR="00A3227C" w:rsidRPr="00D06AB7" w:rsidRDefault="00C56A88" w:rsidP="00A3227C">
      <w:pPr>
        <w:pStyle w:val="a6"/>
      </w:pPr>
      <w:r w:rsidRPr="00D06AB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53AF2" wp14:editId="25872F9A">
                <wp:simplePos x="0" y="0"/>
                <wp:positionH relativeFrom="column">
                  <wp:posOffset>2601595</wp:posOffset>
                </wp:positionH>
                <wp:positionV relativeFrom="paragraph">
                  <wp:posOffset>99060</wp:posOffset>
                </wp:positionV>
                <wp:extent cx="2583815" cy="294005"/>
                <wp:effectExtent l="571500" t="0" r="2603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294005"/>
                        </a:xfrm>
                        <a:prstGeom prst="wedgeRoundRectCallout">
                          <a:avLst>
                            <a:gd name="adj1" fmla="val -70443"/>
                            <a:gd name="adj2" fmla="val 192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5594" w14:textId="77777777" w:rsidR="00A57D2F" w:rsidRPr="00C56A88" w:rsidRDefault="00A57D2F" w:rsidP="00A57D2F">
                            <w:pPr>
                              <w:rPr>
                                <w:color w:val="0000FF"/>
                                <w:sz w:val="18"/>
                              </w:rPr>
                            </w:pPr>
                            <w:r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这里与教材上不一样的，以本实验指导为准</w:t>
                            </w:r>
                            <w:r w:rsidR="007437E1"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62" style="position:absolute;left:0;text-align:left;margin-left:204.85pt;margin-top:7.8pt;width:203.4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" adj="-4416,14969">
                <v:textbox>
                  <w:txbxContent>
                    <w:p w14:paraId="60E35594" w14:textId="77777777" w:rsidR="00A57D2F" w:rsidRPr="00C56A88" w:rsidRDefault="00A57D2F" w:rsidP="00A57D2F">
                      <w:pPr>
                        <w:rPr>
                          <w:color w:val="0000FF"/>
                          <w:sz w:val="18"/>
                        </w:rPr>
                      </w:pPr>
                      <w:r w:rsidRPr="00C56A88">
                        <w:rPr>
                          <w:rFonts w:hint="eastAsia"/>
                          <w:color w:val="0000FF"/>
                          <w:sz w:val="18"/>
                        </w:rPr>
                        <w:t>这里与教材上不一样的，以本实验指导为准</w:t>
                      </w:r>
                      <w:r w:rsidR="007437E1" w:rsidRPr="00C56A88">
                        <w:rPr>
                          <w:rFonts w:hint="eastAsia"/>
                          <w:color w:val="0000FF"/>
                          <w:sz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3227C"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</w:p>
    <w:p w14:paraId="1A39D82F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  <w:r w:rsidRPr="00D06AB7">
        <w:t xml:space="preserve"> $1</w:t>
      </w:r>
    </w:p>
    <w:p w14:paraId="3827382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/mkfs.ext2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</w:p>
    <w:p w14:paraId="53A0EE2E" w14:textId="012B9619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spellStart"/>
      <w:proofErr w:type="gramStart"/>
      <w:r w:rsidR="00FA1E5C" w:rsidRPr="00D06AB7">
        <w:t>dd</w:t>
      </w:r>
      <w:proofErr w:type="spellEnd"/>
      <w:proofErr w:type="gramEnd"/>
      <w:r w:rsidR="00FA1E5C" w:rsidRPr="00D06AB7">
        <w:t xml:space="preserve"> if=/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  <w:r w:rsidRPr="00D06AB7">
        <w:t xml:space="preserve"> of=</w:t>
      </w:r>
      <w:r w:rsidRPr="00D06AB7">
        <w:rPr>
          <w:rFonts w:hint="eastAsia"/>
        </w:rPr>
        <w:t>.</w:t>
      </w:r>
      <w:r w:rsidRPr="00D06AB7">
        <w:t>/</w:t>
      </w:r>
      <w:proofErr w:type="spellStart"/>
      <w:r w:rsidR="00A52702">
        <w:rPr>
          <w:rFonts w:hint="eastAsia"/>
        </w:rPr>
        <w:t>tmp</w:t>
      </w:r>
      <w:r w:rsidRPr="00D06AB7">
        <w:t>fs</w:t>
      </w:r>
      <w:proofErr w:type="spellEnd"/>
      <w:r w:rsidRPr="00D06AB7">
        <w:t xml:space="preserve"> </w:t>
      </w:r>
      <w:proofErr w:type="spellStart"/>
      <w:r w:rsidRPr="00D06AB7">
        <w:t>bs</w:t>
      </w:r>
      <w:proofErr w:type="spellEnd"/>
      <w:r w:rsidRPr="00D06AB7">
        <w:t>=1k count=2</w:t>
      </w:r>
    </w:p>
    <w:p w14:paraId="5FDE2A48" w14:textId="2D9C392A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rPr>
          <w:rFonts w:hint="eastAsia"/>
        </w:rPr>
        <w:t>.</w:t>
      </w:r>
      <w:r w:rsidRPr="00D06AB7">
        <w:t>/</w:t>
      </w:r>
      <w:proofErr w:type="spellStart"/>
      <w:proofErr w:type="gramEnd"/>
      <w:r w:rsidRPr="00D06AB7">
        <w:t>ch</w:t>
      </w:r>
      <w:r w:rsidR="00AF180C">
        <w:rPr>
          <w:rFonts w:hint="eastAsia"/>
        </w:rPr>
        <w:t>angeMN</w:t>
      </w:r>
      <w:proofErr w:type="spellEnd"/>
      <w:r w:rsidR="005568D3">
        <w:rPr>
          <w:rFonts w:hint="eastAsia"/>
        </w:rPr>
        <w:t xml:space="preserve"> $1</w:t>
      </w:r>
      <w:r w:rsidR="00AF180C">
        <w:rPr>
          <w:rFonts w:hint="eastAsia"/>
        </w:rPr>
        <w:t xml:space="preserve"> ./</w:t>
      </w:r>
      <w:proofErr w:type="spellStart"/>
      <w:r w:rsidR="00A52702">
        <w:rPr>
          <w:rFonts w:hint="eastAsia"/>
        </w:rPr>
        <w:t>tmp</w:t>
      </w:r>
      <w:r w:rsidRPr="00D06AB7">
        <w:rPr>
          <w:rFonts w:hint="eastAsia"/>
        </w:rPr>
        <w:t>fs</w:t>
      </w:r>
      <w:proofErr w:type="spellEnd"/>
    </w:p>
    <w:p w14:paraId="6909089C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spellStart"/>
      <w:proofErr w:type="gramStart"/>
      <w:r w:rsidRPr="00D06AB7">
        <w:t>dd</w:t>
      </w:r>
      <w:proofErr w:type="spellEnd"/>
      <w:proofErr w:type="gramEnd"/>
      <w:r w:rsidRPr="00D06AB7">
        <w:t xml:space="preserve"> if=</w:t>
      </w:r>
      <w:r w:rsidRPr="00D06AB7">
        <w:rPr>
          <w:rFonts w:hint="eastAsia"/>
        </w:rPr>
        <w:t>.</w:t>
      </w:r>
      <w:r w:rsidRPr="00D06AB7">
        <w:t>/</w:t>
      </w:r>
      <w:proofErr w:type="spellStart"/>
      <w:r w:rsidRPr="00D06AB7">
        <w:t>fs</w:t>
      </w:r>
      <w:r w:rsidR="00081FB0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</w:t>
      </w:r>
      <w:r w:rsidR="00FA1E5C" w:rsidRPr="00D06AB7">
        <w:t>of=/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  <w:r w:rsidR="00D37B01" w:rsidRPr="00D06AB7">
        <w:rPr>
          <w:rFonts w:hint="eastAsia"/>
        </w:rPr>
        <w:t xml:space="preserve"> </w:t>
      </w:r>
    </w:p>
    <w:p w14:paraId="1A9C3D9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</w:p>
    <w:p w14:paraId="76F27E92" w14:textId="77777777" w:rsidR="00A3227C" w:rsidRPr="00D06AB7" w:rsidRDefault="00A3227C" w:rsidP="00375102">
      <w:pPr>
        <w:pStyle w:val="a6"/>
        <w:pBdr>
          <w:bottom w:val="single" w:sz="6" w:space="1" w:color="auto"/>
        </w:pBdr>
        <w:ind w:leftChars="310" w:left="651" w:firstLineChars="50" w:firstLine="90"/>
      </w:pPr>
      <w:r w:rsidRPr="00D06AB7">
        <w:rPr>
          <w:rFonts w:hint="eastAsia"/>
        </w:rPr>
        <w:t xml:space="preserve"> </w:t>
      </w:r>
      <w:proofErr w:type="spellStart"/>
      <w:proofErr w:type="gramStart"/>
      <w:r w:rsidRPr="00D06AB7">
        <w:t>rm</w:t>
      </w:r>
      <w:proofErr w:type="spellEnd"/>
      <w:proofErr w:type="gramEnd"/>
      <w:r w:rsidRPr="00D06AB7">
        <w:t xml:space="preserve"> -f</w:t>
      </w:r>
      <w:r w:rsidRPr="00D06AB7">
        <w:rPr>
          <w:rFonts w:hint="eastAsia"/>
        </w:rPr>
        <w:t xml:space="preserve"> ./</w:t>
      </w:r>
      <w:proofErr w:type="spellStart"/>
      <w:r w:rsidRPr="00D06AB7">
        <w:rPr>
          <w:rFonts w:hint="eastAsia"/>
        </w:rPr>
        <w:t>tmp</w:t>
      </w:r>
      <w:r w:rsidRPr="00D06AB7">
        <w:t>fs</w:t>
      </w:r>
      <w:proofErr w:type="spellEnd"/>
    </w:p>
    <w:p w14:paraId="4FEEAF42" w14:textId="77777777" w:rsidR="00A3227C" w:rsidRPr="00D06AB7" w:rsidRDefault="00A3227C" w:rsidP="00A3227C"/>
    <w:p w14:paraId="12C65983" w14:textId="77777777" w:rsidR="00A3227C" w:rsidRPr="00D06AB7" w:rsidRDefault="00A3227C" w:rsidP="00A3227C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表明是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程序。</w:t>
      </w:r>
    </w:p>
    <w:p w14:paraId="5E64A498" w14:textId="77777777" w:rsidR="00A3227C" w:rsidRPr="00D06AB7" w:rsidRDefault="00A3227C" w:rsidP="00A3227C">
      <w:r w:rsidRPr="00D06AB7">
        <w:rPr>
          <w:rFonts w:hint="eastAsia"/>
        </w:rPr>
        <w:t>第三行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如果有程序用了</w:t>
      </w:r>
      <w:r w:rsidR="00FA1E5C" w:rsidRPr="00D06AB7">
        <w:rPr>
          <w:rFonts w:hint="eastAsia"/>
        </w:rPr>
        <w:t>/</w:t>
      </w:r>
      <w:proofErr w:type="spellStart"/>
      <w:r w:rsidR="00FA1E5C" w:rsidRPr="00D06AB7">
        <w:rPr>
          <w:rFonts w:hint="eastAsia"/>
        </w:rPr>
        <w:t>dev</w:t>
      </w:r>
      <w:proofErr w:type="spellEnd"/>
      <w:r w:rsidR="00FA1E5C" w:rsidRPr="00D06AB7">
        <w:rPr>
          <w:rFonts w:hint="eastAsia"/>
        </w:rPr>
        <w:t>/loop2</w:t>
      </w:r>
      <w:r w:rsidRPr="00D06AB7">
        <w:rPr>
          <w:rFonts w:hint="eastAsia"/>
        </w:rPr>
        <w:t>了，就将它释放。</w:t>
      </w:r>
    </w:p>
    <w:p w14:paraId="560B494A" w14:textId="6FCECE7A" w:rsidR="00A3227C" w:rsidRPr="00D06AB7" w:rsidRDefault="00A3227C" w:rsidP="00A3227C">
      <w:r w:rsidRPr="00D06AB7">
        <w:rPr>
          <w:rFonts w:hint="eastAsia"/>
        </w:rPr>
        <w:t>第四行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proofErr w:type="spellStart"/>
      <w:r w:rsidRPr="00D06AB7">
        <w:rPr>
          <w:rFonts w:hint="eastAsia"/>
        </w:rPr>
        <w:t>losetup</w:t>
      </w:r>
      <w:proofErr w:type="spellEnd"/>
      <w:r w:rsidR="000E4362" w:rsidRPr="00D06AB7">
        <w:rPr>
          <w:rFonts w:hint="eastAsia"/>
        </w:rPr>
        <w:t>将第一个参数</w:t>
      </w:r>
      <w:r w:rsidR="00C56A88">
        <w:rPr>
          <w:rFonts w:hint="eastAsia"/>
        </w:rPr>
        <w:t>代表的文件</w:t>
      </w:r>
      <w:r w:rsidRPr="00D06AB7">
        <w:rPr>
          <w:rFonts w:hint="eastAsia"/>
        </w:rPr>
        <w:t>装到</w:t>
      </w:r>
      <w:r w:rsidR="00FA1E5C" w:rsidRPr="00D06AB7">
        <w:rPr>
          <w:rFonts w:hint="eastAsia"/>
        </w:rPr>
        <w:t>/</w:t>
      </w:r>
      <w:proofErr w:type="spellStart"/>
      <w:r w:rsidR="00FA1E5C" w:rsidRPr="00D06AB7">
        <w:rPr>
          <w:rFonts w:hint="eastAsia"/>
        </w:rPr>
        <w:t>dev</w:t>
      </w:r>
      <w:proofErr w:type="spellEnd"/>
      <w:r w:rsidR="00FA1E5C" w:rsidRPr="00D06AB7">
        <w:rPr>
          <w:rFonts w:hint="eastAsia"/>
        </w:rPr>
        <w:t>/loop2</w:t>
      </w:r>
      <w:r w:rsidRPr="00D06AB7">
        <w:rPr>
          <w:rFonts w:hint="eastAsia"/>
        </w:rPr>
        <w:t>上</w:t>
      </w:r>
    </w:p>
    <w:p w14:paraId="0A076F35" w14:textId="77777777" w:rsidR="00A3227C" w:rsidRPr="00D06AB7" w:rsidRDefault="00A3227C" w:rsidP="00A3227C">
      <w:r w:rsidRPr="00D06AB7">
        <w:rPr>
          <w:rFonts w:hint="eastAsia"/>
        </w:rPr>
        <w:t>第五行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格式化</w:t>
      </w:r>
      <w:r w:rsidR="00FA1E5C" w:rsidRPr="00D06AB7">
        <w:rPr>
          <w:rFonts w:hint="eastAsia"/>
        </w:rPr>
        <w:t>/</w:t>
      </w:r>
      <w:proofErr w:type="spellStart"/>
      <w:r w:rsidR="00FA1E5C" w:rsidRPr="00D06AB7">
        <w:rPr>
          <w:rFonts w:hint="eastAsia"/>
        </w:rPr>
        <w:t>dev</w:t>
      </w:r>
      <w:proofErr w:type="spellEnd"/>
      <w:r w:rsidR="00FA1E5C" w:rsidRPr="00D06AB7">
        <w:rPr>
          <w:rFonts w:hint="eastAsia"/>
        </w:rPr>
        <w:t>/loop2</w:t>
      </w:r>
      <w:r w:rsidRPr="00D06AB7">
        <w:rPr>
          <w:rFonts w:hint="eastAsia"/>
        </w:rPr>
        <w:t>。也就是用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文件系统格式格式化我们的文件系统。</w:t>
      </w:r>
    </w:p>
    <w:p w14:paraId="5A41F721" w14:textId="2C961A16" w:rsidR="00A3227C" w:rsidRPr="00D06AB7" w:rsidRDefault="00A3227C" w:rsidP="00A3227C">
      <w:r w:rsidRPr="00D06AB7">
        <w:rPr>
          <w:rFonts w:hint="eastAsia"/>
        </w:rPr>
        <w:t>第六行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将文件系统的头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字节的内容取出来</w:t>
      </w:r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 w:rsidRPr="005568D3">
        <w:rPr>
          <w:rFonts w:hint="eastAsia"/>
        </w:rPr>
        <w:t>文件里面</w:t>
      </w:r>
      <w:r w:rsidRPr="00D06AB7">
        <w:rPr>
          <w:rFonts w:hint="eastAsia"/>
        </w:rPr>
        <w:t>。</w:t>
      </w:r>
    </w:p>
    <w:p w14:paraId="2FB293A4" w14:textId="463177E5" w:rsidR="00A3227C" w:rsidRPr="00D06AB7" w:rsidRDefault="00A3227C" w:rsidP="00A3227C">
      <w:r w:rsidRPr="00D06AB7">
        <w:rPr>
          <w:rFonts w:hint="eastAsia"/>
        </w:rPr>
        <w:t>第七行</w:t>
      </w:r>
      <w:r w:rsidR="005568D3">
        <w:rPr>
          <w:rFonts w:hint="eastAsia"/>
        </w:rPr>
        <w:t xml:space="preserve"> </w:t>
      </w:r>
      <w:r w:rsidR="005568D3" w:rsidRPr="005568D3">
        <w:rPr>
          <w:rFonts w:hint="eastAsia"/>
        </w:rPr>
        <w:t>调用程序</w:t>
      </w:r>
      <w:proofErr w:type="spellStart"/>
      <w:r w:rsidR="005568D3" w:rsidRPr="005568D3">
        <w:rPr>
          <w:rFonts w:hint="eastAsia"/>
        </w:rPr>
        <w:t>changeMN</w:t>
      </w:r>
      <w:proofErr w:type="spellEnd"/>
      <w:r w:rsidR="005568D3" w:rsidRPr="005568D3">
        <w:rPr>
          <w:rFonts w:hint="eastAsia"/>
        </w:rPr>
        <w:t>读取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，并且将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的</w:t>
      </w:r>
      <w:r w:rsidR="005568D3" w:rsidRPr="005568D3">
        <w:rPr>
          <w:rFonts w:hint="eastAsia"/>
        </w:rPr>
        <w:t>magic number</w:t>
      </w:r>
      <w:r w:rsidR="005568D3" w:rsidRPr="005568D3">
        <w:rPr>
          <w:rFonts w:hint="eastAsia"/>
        </w:rPr>
        <w:t>改成</w:t>
      </w:r>
      <w:r w:rsidR="005568D3" w:rsidRPr="005568D3">
        <w:rPr>
          <w:rFonts w:hint="eastAsia"/>
        </w:rPr>
        <w:t>0x6666</w:t>
      </w:r>
    </w:p>
    <w:p w14:paraId="70D6CE92" w14:textId="77777777" w:rsidR="00A3227C" w:rsidRPr="00D06AB7" w:rsidRDefault="00A3227C" w:rsidP="00A3227C">
      <w:r w:rsidRPr="00D06AB7">
        <w:rPr>
          <w:rFonts w:hint="eastAsia"/>
        </w:rPr>
        <w:t>第八行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再将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字节的内容写回去。</w:t>
      </w:r>
    </w:p>
    <w:p w14:paraId="7BBFA8A1" w14:textId="77777777" w:rsidR="00A3227C" w:rsidRPr="00D06AB7" w:rsidRDefault="00A3227C" w:rsidP="00A3227C">
      <w:r w:rsidRPr="00D06AB7">
        <w:rPr>
          <w:rFonts w:hint="eastAsia"/>
        </w:rPr>
        <w:t>第九行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把我们的文件系统从</w:t>
      </w:r>
      <w:r w:rsidR="00FA1E5C" w:rsidRPr="00D06AB7">
        <w:rPr>
          <w:rFonts w:hint="eastAsia"/>
        </w:rPr>
        <w:t>loop2</w:t>
      </w:r>
      <w:r w:rsidRPr="00D06AB7">
        <w:rPr>
          <w:rFonts w:hint="eastAsia"/>
        </w:rPr>
        <w:t>中卸下来。</w:t>
      </w:r>
    </w:p>
    <w:p w14:paraId="02B5106B" w14:textId="77777777" w:rsidR="00A3227C" w:rsidRPr="00D06AB7" w:rsidRDefault="00A3227C" w:rsidP="00A3227C">
      <w:r w:rsidRPr="00D06AB7">
        <w:rPr>
          <w:rFonts w:hint="eastAsia"/>
        </w:rPr>
        <w:t>第十行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将临时文件删除。</w:t>
      </w:r>
    </w:p>
    <w:p w14:paraId="774389F2" w14:textId="77777777" w:rsidR="00A3227C" w:rsidRDefault="00A3227C" w:rsidP="00A3227C"/>
    <w:p w14:paraId="1CD553AA" w14:textId="2604CBE1" w:rsidR="00445F91" w:rsidRPr="006414E6" w:rsidRDefault="00C62D09" w:rsidP="00C62D09">
      <w:pPr>
        <w:ind w:firstLine="420"/>
      </w:pPr>
      <w:r w:rsidRPr="006414E6">
        <w:rPr>
          <w:rFonts w:hint="eastAsia"/>
        </w:rPr>
        <w:t>我们发现</w:t>
      </w:r>
      <w:r w:rsidR="00445F91" w:rsidRPr="006414E6">
        <w:rPr>
          <w:rFonts w:hint="eastAsia"/>
          <w:bCs/>
        </w:rPr>
        <w:t>mkfs.myext2</w:t>
      </w:r>
      <w:r w:rsidR="00445F91" w:rsidRPr="006414E6">
        <w:rPr>
          <w:rFonts w:hint="eastAsia"/>
          <w:bCs/>
        </w:rPr>
        <w:t>脚本中的</w:t>
      </w:r>
      <w:proofErr w:type="spellStart"/>
      <w:r w:rsidR="00445F91" w:rsidRPr="006414E6">
        <w:t>ch</w:t>
      </w:r>
      <w:r w:rsidR="00445F91" w:rsidRPr="006414E6">
        <w:rPr>
          <w:rFonts w:hint="eastAsia"/>
        </w:rPr>
        <w:t>angeMN</w:t>
      </w:r>
      <w:proofErr w:type="spellEnd"/>
      <w:r w:rsidR="00445F91" w:rsidRPr="006414E6">
        <w:rPr>
          <w:rFonts w:hint="eastAsia"/>
        </w:rPr>
        <w:t>程序功能，与</w:t>
      </w:r>
      <w:r w:rsidR="00445F91" w:rsidRPr="006414E6">
        <w:rPr>
          <w:rFonts w:hint="eastAsia"/>
        </w:rPr>
        <w:t>2.2</w:t>
      </w:r>
      <w:r w:rsidRPr="006414E6">
        <w:rPr>
          <w:rFonts w:hint="eastAsia"/>
        </w:rPr>
        <w:t>节</w:t>
      </w:r>
      <w:r w:rsidR="00445F91" w:rsidRPr="006414E6">
        <w:rPr>
          <w:rFonts w:hint="eastAsia"/>
        </w:rPr>
        <w:t>的</w:t>
      </w:r>
      <w:proofErr w:type="spellStart"/>
      <w:r w:rsidR="00445F91" w:rsidRPr="006414E6">
        <w:t>ch</w:t>
      </w:r>
      <w:r w:rsidR="00445F91" w:rsidRPr="006414E6">
        <w:rPr>
          <w:rFonts w:hint="eastAsia"/>
        </w:rPr>
        <w:t>angeMN</w:t>
      </w:r>
      <w:proofErr w:type="spellEnd"/>
      <w:r w:rsidR="00445F91" w:rsidRPr="006414E6">
        <w:rPr>
          <w:rFonts w:hint="eastAsia"/>
        </w:rPr>
        <w:t>功能不一样，</w:t>
      </w:r>
      <w:proofErr w:type="gramStart"/>
      <w:r w:rsidR="00445F91" w:rsidRPr="006414E6">
        <w:rPr>
          <w:rFonts w:hint="eastAsia"/>
        </w:rPr>
        <w:t>请修改</w:t>
      </w:r>
      <w:proofErr w:type="spellStart"/>
      <w:proofErr w:type="gramEnd"/>
      <w:r w:rsidR="00445F91" w:rsidRPr="006414E6">
        <w:t>ch</w:t>
      </w:r>
      <w:r w:rsidR="00445F91" w:rsidRPr="006414E6">
        <w:rPr>
          <w:rFonts w:hint="eastAsia"/>
        </w:rPr>
        <w:t>angeMN</w:t>
      </w:r>
      <w:r w:rsidRPr="006414E6">
        <w:rPr>
          <w:rFonts w:hint="eastAsia"/>
        </w:rPr>
        <w:t>.c</w:t>
      </w:r>
      <w:proofErr w:type="spellEnd"/>
      <w:r w:rsidR="00445F91" w:rsidRPr="006414E6">
        <w:rPr>
          <w:rFonts w:hint="eastAsia"/>
        </w:rPr>
        <w:t>程序，以适合本节</w:t>
      </w:r>
      <w:r w:rsidR="00445F91" w:rsidRPr="006414E6">
        <w:rPr>
          <w:rFonts w:hint="eastAsia"/>
          <w:bCs/>
        </w:rPr>
        <w:t>mkfs.myext2</w:t>
      </w:r>
      <w:r w:rsidR="00445F91" w:rsidRPr="006414E6">
        <w:rPr>
          <w:rFonts w:hint="eastAsia"/>
          <w:bCs/>
        </w:rPr>
        <w:t>和下面测试的需要。</w:t>
      </w:r>
    </w:p>
    <w:p w14:paraId="6234C0CD" w14:textId="77777777" w:rsidR="00445F91" w:rsidRPr="00445F91" w:rsidRDefault="00445F91" w:rsidP="00A3227C"/>
    <w:p w14:paraId="75100824" w14:textId="77777777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编辑完了之后，做如下测试：</w:t>
      </w:r>
    </w:p>
    <w:p w14:paraId="03154E55" w14:textId="77777777" w:rsidR="00A3227C" w:rsidRPr="00D06AB7" w:rsidRDefault="00A3227C" w:rsidP="00A3227C">
      <w:pPr>
        <w:pBdr>
          <w:bottom w:val="single" w:sz="6" w:space="1" w:color="auto"/>
        </w:pBdr>
      </w:pPr>
    </w:p>
    <w:p w14:paraId="636AD317" w14:textId="77777777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bookmarkStart w:id="2" w:name="OLE_LINK1"/>
      <w:bookmarkStart w:id="3" w:name="OLE_LINK2"/>
      <w:bookmarkStart w:id="4" w:name="OLE_LINK3"/>
      <w:r w:rsidR="00375102" w:rsidRPr="00D06AB7">
        <w:rPr>
          <w:rFonts w:hint="eastAsia"/>
          <w:szCs w:val="18"/>
        </w:rPr>
        <w:t xml:space="preserve"> </w:t>
      </w:r>
      <w:proofErr w:type="spellStart"/>
      <w:proofErr w:type="gramStart"/>
      <w:r w:rsidRPr="00D06AB7">
        <w:rPr>
          <w:rFonts w:hint="eastAsia"/>
          <w:szCs w:val="18"/>
        </w:rPr>
        <w:t>dd</w:t>
      </w:r>
      <w:proofErr w:type="spellEnd"/>
      <w:proofErr w:type="gramEnd"/>
      <w:r w:rsidRPr="00D06AB7">
        <w:rPr>
          <w:rFonts w:hint="eastAsia"/>
          <w:szCs w:val="18"/>
        </w:rPr>
        <w:t xml:space="preserve"> if=/</w:t>
      </w:r>
      <w:proofErr w:type="spellStart"/>
      <w:r w:rsidRPr="00D06AB7">
        <w:rPr>
          <w:rFonts w:hint="eastAsia"/>
          <w:szCs w:val="18"/>
        </w:rPr>
        <w:t>dev</w:t>
      </w:r>
      <w:proofErr w:type="spellEnd"/>
      <w:r w:rsidRPr="00D06AB7">
        <w:rPr>
          <w:rFonts w:hint="eastAsia"/>
          <w:szCs w:val="18"/>
        </w:rPr>
        <w:t>/zero of=</w:t>
      </w:r>
      <w:proofErr w:type="spellStart"/>
      <w:r w:rsidRPr="00D06AB7">
        <w:rPr>
          <w:rFonts w:hint="eastAsia"/>
          <w:szCs w:val="18"/>
        </w:rPr>
        <w:t>myfs</w:t>
      </w:r>
      <w:proofErr w:type="spellEnd"/>
      <w:r w:rsidRPr="00D06AB7">
        <w:rPr>
          <w:rFonts w:hint="eastAsia"/>
          <w:szCs w:val="18"/>
        </w:rPr>
        <w:t xml:space="preserve"> </w:t>
      </w:r>
      <w:proofErr w:type="spellStart"/>
      <w:r w:rsidRPr="00D06AB7">
        <w:rPr>
          <w:rFonts w:hint="eastAsia"/>
          <w:szCs w:val="18"/>
        </w:rPr>
        <w:t>bs</w:t>
      </w:r>
      <w:proofErr w:type="spellEnd"/>
      <w:r w:rsidRPr="00D06AB7">
        <w:rPr>
          <w:rFonts w:hint="eastAsia"/>
          <w:szCs w:val="18"/>
        </w:rPr>
        <w:t>=1M count=1</w:t>
      </w:r>
      <w:bookmarkEnd w:id="2"/>
      <w:bookmarkEnd w:id="3"/>
      <w:bookmarkEnd w:id="4"/>
    </w:p>
    <w:p w14:paraId="14310CC0" w14:textId="4AB74631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r w:rsidR="00375102" w:rsidRPr="00D06AB7">
        <w:rPr>
          <w:rFonts w:hint="eastAsia"/>
          <w:szCs w:val="18"/>
        </w:rPr>
        <w:t xml:space="preserve"> ./</w:t>
      </w:r>
      <w:r w:rsidRPr="00D06AB7">
        <w:rPr>
          <w:rFonts w:hint="eastAsia"/>
          <w:szCs w:val="18"/>
        </w:rPr>
        <w:t>mkfs.</w:t>
      </w:r>
      <w:r w:rsidR="00D06AB7">
        <w:rPr>
          <w:rFonts w:hint="eastAsia"/>
          <w:szCs w:val="18"/>
        </w:rPr>
        <w:t>myext</w:t>
      </w:r>
      <w:r w:rsidRPr="00D06AB7">
        <w:rPr>
          <w:rFonts w:hint="eastAsia"/>
          <w:szCs w:val="18"/>
        </w:rPr>
        <w:t xml:space="preserve">2 </w:t>
      </w:r>
      <w:proofErr w:type="spellStart"/>
      <w:proofErr w:type="gramStart"/>
      <w:r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 (</w:t>
      </w:r>
      <w:proofErr w:type="gramEnd"/>
      <w:r w:rsidR="00375102" w:rsidRPr="00D06AB7">
        <w:rPr>
          <w:rFonts w:hint="eastAsia"/>
          <w:szCs w:val="18"/>
        </w:rPr>
        <w:t>或</w:t>
      </w:r>
      <w:r w:rsidR="00375102" w:rsidRPr="00D06AB7">
        <w:rPr>
          <w:rFonts w:hint="eastAsia"/>
          <w:szCs w:val="18"/>
        </w:rPr>
        <w:t xml:space="preserve"> </w:t>
      </w:r>
      <w:proofErr w:type="spellStart"/>
      <w:r w:rsidR="00375102" w:rsidRPr="00D06AB7">
        <w:rPr>
          <w:rFonts w:hint="eastAsia"/>
          <w:szCs w:val="18"/>
        </w:rPr>
        <w:t>sudo</w:t>
      </w:r>
      <w:proofErr w:type="spellEnd"/>
      <w:r w:rsidR="00375102" w:rsidRPr="00D06AB7">
        <w:rPr>
          <w:rFonts w:hint="eastAsia"/>
          <w:szCs w:val="18"/>
        </w:rPr>
        <w:t xml:space="preserve"> bash mkfs.</w:t>
      </w:r>
      <w:r w:rsidR="00D06AB7">
        <w:rPr>
          <w:rFonts w:hint="eastAsia"/>
          <w:szCs w:val="18"/>
        </w:rPr>
        <w:t>myext</w:t>
      </w:r>
      <w:r w:rsidR="00375102" w:rsidRPr="00D06AB7">
        <w:rPr>
          <w:rFonts w:hint="eastAsia"/>
          <w:szCs w:val="18"/>
        </w:rPr>
        <w:t xml:space="preserve">2 </w:t>
      </w:r>
      <w:proofErr w:type="spellStart"/>
      <w:r w:rsidR="00375102"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)</w:t>
      </w:r>
    </w:p>
    <w:p w14:paraId="15F4537A" w14:textId="28616694" w:rsidR="00AF180C" w:rsidRPr="00D06AB7" w:rsidRDefault="00AF180C" w:rsidP="00A3227C">
      <w:pPr>
        <w:rPr>
          <w:szCs w:val="18"/>
        </w:rPr>
      </w:pPr>
      <w:r>
        <w:rPr>
          <w:rFonts w:hint="eastAsia"/>
          <w:szCs w:val="18"/>
        </w:rPr>
        <w:t>#</w:t>
      </w:r>
      <w:proofErr w:type="spellStart"/>
      <w:r>
        <w:rPr>
          <w:szCs w:val="18"/>
        </w:rPr>
        <w:t>sudo</w:t>
      </w:r>
      <w:proofErr w:type="spellEnd"/>
      <w:r>
        <w:rPr>
          <w:szCs w:val="18"/>
        </w:rPr>
        <w:t xml:space="preserve"> mount –t </w:t>
      </w:r>
      <w:proofErr w:type="gramStart"/>
      <w:r>
        <w:rPr>
          <w:rFonts w:hint="eastAsia"/>
          <w:szCs w:val="18"/>
        </w:rPr>
        <w:t>my</w:t>
      </w:r>
      <w:r w:rsidRPr="00AF180C">
        <w:rPr>
          <w:szCs w:val="18"/>
        </w:rPr>
        <w:t>ext2</w:t>
      </w:r>
      <w:r w:rsidR="00491ACC">
        <w:rPr>
          <w:rFonts w:hint="eastAsia"/>
          <w:szCs w:val="18"/>
        </w:rPr>
        <w:t xml:space="preserve"> </w:t>
      </w:r>
      <w:r w:rsidR="0064388E">
        <w:rPr>
          <w:szCs w:val="18"/>
        </w:rPr>
        <w:t xml:space="preserve"> –</w:t>
      </w:r>
      <w:proofErr w:type="gramEnd"/>
      <w:r w:rsidR="0064388E">
        <w:rPr>
          <w:szCs w:val="18"/>
        </w:rPr>
        <w:t>o loop ./</w:t>
      </w:r>
      <w:proofErr w:type="spellStart"/>
      <w:r w:rsidR="0064388E">
        <w:rPr>
          <w:rFonts w:hint="eastAsia"/>
          <w:szCs w:val="18"/>
        </w:rPr>
        <w:t>myfs</w:t>
      </w:r>
      <w:proofErr w:type="spellEnd"/>
      <w:r w:rsidRPr="00AF180C">
        <w:rPr>
          <w:szCs w:val="18"/>
        </w:rPr>
        <w:t xml:space="preserve">  /</w:t>
      </w:r>
      <w:proofErr w:type="spellStart"/>
      <w:r w:rsidRPr="00AF180C">
        <w:rPr>
          <w:szCs w:val="18"/>
        </w:rPr>
        <w:t>mnt</w:t>
      </w:r>
      <w:proofErr w:type="spellEnd"/>
    </w:p>
    <w:p w14:paraId="275AEE26" w14:textId="77777777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r w:rsidR="00375102" w:rsidRPr="00D06AB7">
        <w:rPr>
          <w:rFonts w:hint="eastAsia"/>
          <w:szCs w:val="18"/>
        </w:rPr>
        <w:t xml:space="preserve"> </w:t>
      </w:r>
      <w:proofErr w:type="gramStart"/>
      <w:r w:rsidRPr="00D06AB7">
        <w:rPr>
          <w:rFonts w:hint="eastAsia"/>
          <w:szCs w:val="18"/>
        </w:rPr>
        <w:t>mount</w:t>
      </w:r>
      <w:proofErr w:type="gramEnd"/>
    </w:p>
    <w:p w14:paraId="666EDD27" w14:textId="3E180157" w:rsidR="00A3227C" w:rsidRPr="00D06AB7" w:rsidRDefault="00A3227C" w:rsidP="00AF180C">
      <w:pPr>
        <w:pBdr>
          <w:bottom w:val="single" w:sz="6" w:space="1" w:color="auto"/>
        </w:pBdr>
        <w:ind w:firstLineChars="200" w:firstLine="420"/>
        <w:rPr>
          <w:rFonts w:ascii="Courier New" w:hAnsi="Courier New" w:cs="Courier New"/>
          <w:szCs w:val="18"/>
        </w:rPr>
      </w:pPr>
      <w:r w:rsidRPr="00D06AB7">
        <w:rPr>
          <w:rFonts w:ascii="宋体" w:hAnsi="宋体" w:hint="eastAsia"/>
          <w:szCs w:val="21"/>
        </w:rPr>
        <w:t>/</w:t>
      </w:r>
      <w:proofErr w:type="spellStart"/>
      <w:r w:rsidRPr="00D06AB7">
        <w:rPr>
          <w:rFonts w:ascii="宋体" w:hAnsi="宋体" w:hint="eastAsia"/>
          <w:szCs w:val="21"/>
        </w:rPr>
        <w:t>dev</w:t>
      </w:r>
      <w:proofErr w:type="spellEnd"/>
      <w:r w:rsidRPr="00D06AB7">
        <w:rPr>
          <w:rFonts w:ascii="宋体" w:hAnsi="宋体" w:hint="eastAsia"/>
          <w:szCs w:val="21"/>
        </w:rPr>
        <w:t>/loop on /</w:t>
      </w:r>
      <w:proofErr w:type="spellStart"/>
      <w:r w:rsidRPr="00D06AB7">
        <w:rPr>
          <w:rFonts w:ascii="宋体" w:hAnsi="宋体" w:hint="eastAsia"/>
          <w:szCs w:val="21"/>
        </w:rPr>
        <w:t>mnt</w:t>
      </w:r>
      <w:proofErr w:type="spellEnd"/>
      <w:r w:rsidRPr="00D06AB7">
        <w:rPr>
          <w:rFonts w:ascii="宋体" w:hAnsi="宋体" w:hint="eastAsia"/>
          <w:szCs w:val="21"/>
        </w:rPr>
        <w:t xml:space="preserve">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 (</w:t>
      </w:r>
      <w:proofErr w:type="spellStart"/>
      <w:r w:rsidRPr="00D06AB7">
        <w:rPr>
          <w:rFonts w:ascii="宋体" w:hAnsi="宋体" w:hint="eastAsia"/>
          <w:szCs w:val="21"/>
        </w:rPr>
        <w:t>rw</w:t>
      </w:r>
      <w:proofErr w:type="spellEnd"/>
      <w:r w:rsidRPr="00D06AB7">
        <w:rPr>
          <w:rFonts w:ascii="宋体" w:hAnsi="宋体" w:hint="eastAsia"/>
          <w:szCs w:val="21"/>
        </w:rPr>
        <w:t>)</w:t>
      </w:r>
    </w:p>
    <w:p w14:paraId="46270798" w14:textId="00994AAD" w:rsidR="00BC2BFF" w:rsidRPr="00D06AB7" w:rsidRDefault="00BC2BFF" w:rsidP="00A3227C">
      <w:pPr>
        <w:pBdr>
          <w:bottom w:val="single" w:sz="6" w:space="1" w:color="auto"/>
        </w:pBdr>
      </w:pPr>
    </w:p>
    <w:p w14:paraId="4DC454B4" w14:textId="214249CC" w:rsidR="00BC2BFF" w:rsidRPr="00D06AB7" w:rsidRDefault="00BC2BFF" w:rsidP="00A3227C">
      <w:pPr>
        <w:pBdr>
          <w:bottom w:val="single" w:sz="6" w:space="1" w:color="auto"/>
        </w:pBdr>
      </w:pPr>
    </w:p>
    <w:p w14:paraId="7FF25F51" w14:textId="77777777" w:rsidR="003842FA" w:rsidRPr="00D06AB7" w:rsidRDefault="003842FA" w:rsidP="00C760F6">
      <w:pPr>
        <w:ind w:firstLineChars="200" w:firstLine="420"/>
      </w:pPr>
    </w:p>
    <w:p w14:paraId="103FB624" w14:textId="243D2739" w:rsidR="003842FA" w:rsidRPr="00D06AB7" w:rsidRDefault="003842FA" w:rsidP="003842FA">
      <w:pPr>
        <w:pStyle w:val="4"/>
        <w:rPr>
          <w:b w:val="0"/>
        </w:rPr>
      </w:pPr>
      <w:r w:rsidRPr="00D06AB7">
        <w:rPr>
          <w:rFonts w:hint="eastAsia"/>
          <w:b w:val="0"/>
        </w:rPr>
        <w:t>2</w:t>
      </w:r>
      <w:r w:rsidRPr="00D06AB7">
        <w:rPr>
          <w:b w:val="0"/>
        </w:rPr>
        <w:t xml:space="preserve">.5 </w:t>
      </w:r>
      <w:r w:rsidRPr="00D06AB7">
        <w:rPr>
          <w:rFonts w:hint="eastAsia"/>
          <w:b w:val="0"/>
        </w:rPr>
        <w:t>修改</w:t>
      </w:r>
      <w:r w:rsidR="006367C0" w:rsidRPr="00D06AB7">
        <w:rPr>
          <w:rFonts w:hint="eastAsia"/>
          <w:b w:val="0"/>
        </w:rPr>
        <w:t>加密</w:t>
      </w:r>
      <w:r w:rsidRPr="00D06AB7">
        <w:rPr>
          <w:b w:val="0"/>
        </w:rPr>
        <w:t>文件系统</w:t>
      </w:r>
      <w:r w:rsidR="007664D1">
        <w:rPr>
          <w:rFonts w:hint="eastAsia"/>
          <w:b w:val="0"/>
        </w:rPr>
        <w:t>的</w:t>
      </w:r>
      <w:r w:rsidRPr="00D06AB7">
        <w:rPr>
          <w:rFonts w:hint="eastAsia"/>
          <w:b w:val="0"/>
        </w:rPr>
        <w:t>read</w:t>
      </w:r>
      <w:r w:rsidRPr="00D06AB7">
        <w:rPr>
          <w:b w:val="0"/>
        </w:rPr>
        <w:t>和</w:t>
      </w:r>
      <w:r w:rsidRPr="00D06AB7">
        <w:rPr>
          <w:b w:val="0"/>
        </w:rPr>
        <w:t>write</w:t>
      </w:r>
      <w:r w:rsidRPr="00D06AB7">
        <w:rPr>
          <w:b w:val="0"/>
        </w:rPr>
        <w:t>操作</w:t>
      </w:r>
    </w:p>
    <w:p w14:paraId="773B4589" w14:textId="69EE7AFD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在</w:t>
      </w:r>
      <w:r w:rsidR="00085F28" w:rsidRPr="00D06AB7">
        <w:rPr>
          <w:rFonts w:hint="eastAsia"/>
        </w:rPr>
        <w:t>内核</w:t>
      </w:r>
      <w:r w:rsidRPr="00D06AB7">
        <w:rPr>
          <w:rFonts w:hint="eastAsia"/>
        </w:rPr>
        <w:t>模块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085F28" w:rsidRPr="00D06AB7">
        <w:rPr>
          <w:rFonts w:hint="eastAsia"/>
        </w:rPr>
        <w:t>.ko</w:t>
      </w:r>
      <w:r w:rsidRPr="00D06AB7">
        <w:rPr>
          <w:rFonts w:hint="eastAsia"/>
        </w:rPr>
        <w:t>中</w:t>
      </w:r>
      <w:r w:rsidRPr="00D06AB7">
        <w:t>修改</w:t>
      </w:r>
      <w:proofErr w:type="spellStart"/>
      <w:r w:rsidR="002549C8" w:rsidRPr="00D06AB7">
        <w:rPr>
          <w:rFonts w:hint="eastAsia"/>
        </w:rPr>
        <w:t>file</w:t>
      </w:r>
      <w:r w:rsidRPr="00D06AB7">
        <w:t>.c</w:t>
      </w:r>
      <w:proofErr w:type="spellEnd"/>
      <w:r w:rsidRPr="00D06AB7">
        <w:rPr>
          <w:rFonts w:hint="eastAsia"/>
        </w:rPr>
        <w:t>的</w:t>
      </w:r>
      <w:r w:rsidRPr="00D06AB7">
        <w:t>代码</w:t>
      </w:r>
      <w:r w:rsidR="007729DE" w:rsidRPr="00D06AB7">
        <w:rPr>
          <w:rFonts w:hint="eastAsia"/>
        </w:rPr>
        <w:t>，添加两个函数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和</w:t>
      </w:r>
      <w:proofErr w:type="spellStart"/>
      <w:r w:rsidRPr="00D06AB7">
        <w:rPr>
          <w:rFonts w:hint="eastAsia"/>
        </w:rPr>
        <w:t>new_sync_write_crypt</w:t>
      </w:r>
      <w:proofErr w:type="spellEnd"/>
      <w:r w:rsidRPr="00D06AB7">
        <w:rPr>
          <w:rFonts w:hint="eastAsia"/>
        </w:rPr>
        <w:t>，</w:t>
      </w:r>
      <w:r w:rsidRPr="00D06AB7">
        <w:t>将这两个函数</w:t>
      </w:r>
      <w:r w:rsidRPr="00D06AB7">
        <w:rPr>
          <w:rFonts w:hint="eastAsia"/>
        </w:rPr>
        <w:t>指针</w:t>
      </w:r>
      <w:r w:rsidRPr="00D06AB7">
        <w:t>赋</w:t>
      </w:r>
      <w:r w:rsidRPr="00D06AB7">
        <w:rPr>
          <w:rFonts w:hint="eastAsia"/>
        </w:rPr>
        <w:t>给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2_file_operations</w:t>
      </w:r>
      <w:r w:rsidRPr="00D06AB7">
        <w:rPr>
          <w:rFonts w:hint="eastAsia"/>
        </w:rPr>
        <w:t>结构</w:t>
      </w:r>
      <w:r w:rsidRPr="00D06AB7">
        <w:t>中的</w:t>
      </w:r>
      <w:r w:rsidRPr="00D06AB7">
        <w:t>read</w:t>
      </w:r>
      <w:r w:rsidRPr="00D06AB7">
        <w:t>和</w:t>
      </w:r>
      <w:r w:rsidRPr="00D06AB7">
        <w:t>write</w:t>
      </w:r>
      <w:r w:rsidRPr="00D06AB7">
        <w:rPr>
          <w:rFonts w:hint="eastAsia"/>
        </w:rPr>
        <w:t>操作</w:t>
      </w:r>
      <w:r w:rsidRPr="00D06AB7">
        <w:t>。</w:t>
      </w:r>
      <w:r w:rsidRPr="00D06AB7">
        <w:rPr>
          <w:rFonts w:hint="eastAsia"/>
        </w:rPr>
        <w:t>在</w:t>
      </w:r>
      <w:proofErr w:type="spellStart"/>
      <w:r w:rsidRPr="00D06AB7">
        <w:rPr>
          <w:rFonts w:hint="eastAsia"/>
        </w:rPr>
        <w:t>new_sync_</w:t>
      </w:r>
      <w:r w:rsidRPr="00D06AB7">
        <w:t>write_crypt</w:t>
      </w:r>
      <w:proofErr w:type="spellEnd"/>
      <w:r w:rsidRPr="00D06AB7">
        <w:t>中</w:t>
      </w:r>
      <w:r w:rsidRPr="00D06AB7">
        <w:rPr>
          <w:rFonts w:hint="eastAsia"/>
        </w:rPr>
        <w:t>增加</w:t>
      </w:r>
      <w:r w:rsidRPr="00D06AB7">
        <w:t>对</w:t>
      </w:r>
      <w:r w:rsidRPr="00D06AB7">
        <w:rPr>
          <w:rFonts w:hint="eastAsia"/>
        </w:rPr>
        <w:t>用户</w:t>
      </w:r>
      <w:r w:rsidRPr="00D06AB7">
        <w:t>传入数据</w:t>
      </w:r>
      <w:proofErr w:type="spellStart"/>
      <w:r w:rsidRPr="00D06AB7">
        <w:t>buf</w:t>
      </w:r>
      <w:proofErr w:type="spellEnd"/>
      <w:r w:rsidRPr="00D06AB7">
        <w:t>的加密</w:t>
      </w:r>
      <w:r w:rsidRPr="00D06AB7">
        <w:rPr>
          <w:rFonts w:hint="eastAsia"/>
        </w:rPr>
        <w:t>，</w:t>
      </w:r>
      <w:r w:rsidRPr="00D06AB7">
        <w:t>在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中</w:t>
      </w:r>
      <w:r w:rsidRPr="00D06AB7">
        <w:t>增加</w:t>
      </w:r>
      <w:r w:rsidRPr="00D06AB7">
        <w:rPr>
          <w:rFonts w:hint="eastAsia"/>
        </w:rPr>
        <w:t>解密</w:t>
      </w:r>
      <w:r w:rsidRPr="00D06AB7">
        <w:t>。</w:t>
      </w:r>
      <w:r w:rsidR="009C31B1">
        <w:rPr>
          <w:rFonts w:hint="eastAsia"/>
        </w:rPr>
        <w:t>可以使用</w:t>
      </w:r>
      <w:r w:rsidRPr="00D06AB7">
        <w:rPr>
          <w:rFonts w:hint="eastAsia"/>
        </w:rPr>
        <w:t>DES</w:t>
      </w:r>
      <w:r w:rsidR="009C31B1">
        <w:rPr>
          <w:rFonts w:hint="eastAsia"/>
        </w:rPr>
        <w:t>等</w:t>
      </w:r>
      <w:r w:rsidRPr="00D06AB7">
        <w:t>加密和解密</w:t>
      </w:r>
      <w:r w:rsidR="009C31B1">
        <w:rPr>
          <w:rFonts w:hint="eastAsia"/>
        </w:rPr>
        <w:t>算法</w:t>
      </w:r>
      <w:r w:rsidRPr="00D06AB7">
        <w:rPr>
          <w:rFonts w:hint="eastAsia"/>
        </w:rPr>
        <w:t>。</w:t>
      </w:r>
      <w:r w:rsidR="00FC22B5">
        <w:rPr>
          <w:rFonts w:hint="eastAsia"/>
        </w:rPr>
        <w:t>（</w:t>
      </w:r>
      <w:r w:rsidR="00FC22B5">
        <w:rPr>
          <w:rFonts w:hint="eastAsia"/>
        </w:rPr>
        <w:t>//</w:t>
      </w:r>
      <w:r w:rsidR="00EB5725">
        <w:rPr>
          <w:rFonts w:hint="eastAsia"/>
        </w:rPr>
        <w:t>以</w:t>
      </w:r>
      <w:r w:rsidR="00FC22B5">
        <w:rPr>
          <w:rFonts w:hint="eastAsia"/>
        </w:rPr>
        <w:t>3.18</w:t>
      </w:r>
      <w:r w:rsidR="00FC22B5">
        <w:rPr>
          <w:rFonts w:hint="eastAsia"/>
        </w:rPr>
        <w:t>内核</w:t>
      </w:r>
      <w:r w:rsidR="00EB5725">
        <w:rPr>
          <w:rFonts w:hint="eastAsia"/>
        </w:rPr>
        <w:t>为例</w:t>
      </w:r>
      <w:r w:rsidR="00FC22B5">
        <w:rPr>
          <w:rFonts w:hint="eastAsia"/>
        </w:rPr>
        <w:t>）</w:t>
      </w:r>
    </w:p>
    <w:p w14:paraId="37E79D65" w14:textId="0715EB98" w:rsidR="00E52849" w:rsidRPr="00D06AB7" w:rsidRDefault="00E52849" w:rsidP="003842FA">
      <w:pPr>
        <w:ind w:firstLineChars="200" w:firstLine="420"/>
      </w:pPr>
    </w:p>
    <w:p w14:paraId="4B8DF2A6" w14:textId="47B7AC10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对</w:t>
      </w:r>
      <w:proofErr w:type="spellStart"/>
      <w:r w:rsidR="00774BF0" w:rsidRPr="00D06AB7">
        <w:rPr>
          <w:rFonts w:hint="eastAsia"/>
        </w:rPr>
        <w:t>new_sync</w:t>
      </w:r>
      <w:proofErr w:type="spellEnd"/>
      <w:r w:rsidR="00774BF0" w:rsidRPr="00D06AB7">
        <w:rPr>
          <w:rFonts w:hint="eastAsia"/>
        </w:rPr>
        <w:t>_</w:t>
      </w:r>
      <w:r w:rsidR="00C92AE1" w:rsidRPr="00C92AE1">
        <w:t xml:space="preserve"> write </w:t>
      </w:r>
      <w:r w:rsidR="00774BF0" w:rsidRPr="00D06AB7">
        <w:t>_</w:t>
      </w:r>
      <w:proofErr w:type="spellStart"/>
      <w:r w:rsidR="00774BF0" w:rsidRPr="00D06AB7">
        <w:t>cryp</w:t>
      </w:r>
      <w:proofErr w:type="spellEnd"/>
      <w:r w:rsidRPr="00D06AB7">
        <w:rPr>
          <w:rFonts w:hint="eastAsia"/>
        </w:rPr>
        <w:t>函数</w:t>
      </w:r>
      <w:r w:rsidRPr="00D06AB7">
        <w:t>，</w:t>
      </w:r>
      <w:r w:rsidRPr="00D06AB7">
        <w:rPr>
          <w:rFonts w:hint="eastAsia"/>
        </w:rPr>
        <w:t>可以</w:t>
      </w:r>
      <w:r w:rsidRPr="00D06AB7">
        <w:t>做如下修改：</w:t>
      </w:r>
    </w:p>
    <w:p w14:paraId="1FA2A4AC" w14:textId="77777777" w:rsidR="00774BF0" w:rsidRPr="00D06AB7" w:rsidRDefault="00774BF0" w:rsidP="00774BF0">
      <w:pPr>
        <w:ind w:firstLineChars="200" w:firstLine="420"/>
      </w:pPr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new_sync_write_</w:t>
      </w:r>
      <w:proofErr w:type="gramStart"/>
      <w:r w:rsidRPr="00D06AB7">
        <w:t>crypt</w:t>
      </w:r>
      <w:proofErr w:type="spellEnd"/>
      <w:r w:rsidRPr="00D06AB7">
        <w:t>(</w:t>
      </w:r>
      <w:proofErr w:type="spellStart"/>
      <w:proofErr w:type="gramEnd"/>
      <w:r w:rsidRPr="00D06AB7">
        <w:t>struct</w:t>
      </w:r>
      <w:proofErr w:type="spellEnd"/>
      <w:r w:rsidRPr="00D06AB7">
        <w:t xml:space="preserve"> file *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const</w:t>
      </w:r>
      <w:proofErr w:type="spellEnd"/>
      <w:r w:rsidRPr="00D06AB7">
        <w:t xml:space="preserve">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3D941035" w14:textId="77777777" w:rsidR="00774BF0" w:rsidRPr="00D06AB7" w:rsidRDefault="00774BF0" w:rsidP="00774BF0">
      <w:pPr>
        <w:ind w:firstLineChars="200" w:firstLine="420"/>
      </w:pPr>
      <w:r w:rsidRPr="00D06AB7">
        <w:t>{</w:t>
      </w:r>
    </w:p>
    <w:p w14:paraId="743EA428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  <w:proofErr w:type="gramStart"/>
      <w:r w:rsidRPr="00D06AB7">
        <w:rPr>
          <w:rFonts w:hint="eastAsia"/>
        </w:rPr>
        <w:t>char</w:t>
      </w:r>
      <w:proofErr w:type="gramEnd"/>
      <w:r w:rsidRPr="00D06AB7">
        <w:rPr>
          <w:rFonts w:hint="eastAsia"/>
        </w:rPr>
        <w:t xml:space="preserve">* </w:t>
      </w:r>
      <w:proofErr w:type="spellStart"/>
      <w:r w:rsidRPr="00D06AB7">
        <w:rPr>
          <w:rFonts w:hint="eastAsia"/>
        </w:rPr>
        <w:t>mybuf</w:t>
      </w:r>
      <w:proofErr w:type="spellEnd"/>
      <w:r w:rsidRPr="00D06AB7">
        <w:rPr>
          <w:rFonts w:hint="eastAsia"/>
        </w:rPr>
        <w:t xml:space="preserve"> = 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;</w:t>
      </w:r>
    </w:p>
    <w:p w14:paraId="222C89BF" w14:textId="77777777" w:rsidR="00774BF0" w:rsidRPr="00D06AB7" w:rsidRDefault="00774BF0" w:rsidP="00774BF0">
      <w:pPr>
        <w:ind w:firstLineChars="200" w:firstLine="420"/>
      </w:pPr>
      <w:r w:rsidRPr="00D06AB7">
        <w:t xml:space="preserve">        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在此处添加对长度为</w:t>
      </w:r>
      <w:proofErr w:type="spellStart"/>
      <w:r w:rsidRPr="00D06AB7">
        <w:rPr>
          <w:rFonts w:hint="eastAsia"/>
        </w:rPr>
        <w:t>len</w:t>
      </w:r>
      <w:proofErr w:type="spellEnd"/>
      <w:r w:rsidRPr="00D06AB7">
        <w:rPr>
          <w:rFonts w:hint="eastAsia"/>
        </w:rPr>
        <w:t>的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数据进行加密</w:t>
      </w:r>
      <w:bookmarkStart w:id="5" w:name="OLE_LINK4"/>
      <w:bookmarkStart w:id="6" w:name="OLE_LINK5"/>
      <w:r w:rsidR="00902F65" w:rsidRPr="00D06AB7">
        <w:rPr>
          <w:rFonts w:hint="eastAsia"/>
        </w:rPr>
        <w:t>（简单移位密码，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+</w:t>
      </w:r>
      <w:r w:rsidR="00902F65" w:rsidRPr="00D06AB7">
        <w:rPr>
          <w:rFonts w:hint="eastAsia"/>
        </w:rPr>
        <w:t>25</w:t>
      </w:r>
      <w:r w:rsidR="00902F65" w:rsidRPr="00D06AB7">
        <w:rPr>
          <w:rFonts w:hint="eastAsia"/>
        </w:rPr>
        <w:t>）</w:t>
      </w:r>
      <w:bookmarkEnd w:id="5"/>
      <w:bookmarkEnd w:id="6"/>
    </w:p>
    <w:p w14:paraId="21AD1791" w14:textId="77777777" w:rsidR="001E5A76" w:rsidRPr="00D06AB7" w:rsidRDefault="001E5A76" w:rsidP="00774BF0">
      <w:pPr>
        <w:ind w:firstLineChars="200" w:firstLine="420"/>
      </w:pPr>
    </w:p>
    <w:p w14:paraId="086DCB7A" w14:textId="77777777" w:rsidR="00774BF0" w:rsidRPr="00D06AB7" w:rsidRDefault="001947A1" w:rsidP="00774BF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</w:t>
      </w:r>
      <w:r w:rsidRPr="00D06AB7">
        <w:rPr>
          <w:rFonts w:hint="eastAsia"/>
        </w:rPr>
        <w:t>en</w:t>
      </w:r>
      <w:r w:rsidR="00774BF0" w:rsidRPr="00D06AB7">
        <w:t>crypt %</w:t>
      </w:r>
      <w:proofErr w:type="spellStart"/>
      <w:r w:rsidR="00774BF0" w:rsidRPr="00D06AB7">
        <w:t>ld</w:t>
      </w:r>
      <w:proofErr w:type="spellEnd"/>
      <w:r w:rsidR="00774BF0" w:rsidRPr="00D06AB7">
        <w:t xml:space="preserve">\n", </w:t>
      </w:r>
      <w:proofErr w:type="spellStart"/>
      <w:r w:rsidR="00774BF0" w:rsidRPr="00D06AB7">
        <w:t>len</w:t>
      </w:r>
      <w:proofErr w:type="spellEnd"/>
      <w:r w:rsidR="00774BF0" w:rsidRPr="00D06AB7">
        <w:t>);</w:t>
      </w:r>
    </w:p>
    <w:p w14:paraId="7723CAD4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  <w:r w:rsidRPr="00D06AB7">
        <w:t xml:space="preserve">return </w:t>
      </w:r>
      <w:proofErr w:type="spellStart"/>
      <w:r w:rsidRPr="00D06AB7">
        <w:t>new_sync_write</w:t>
      </w:r>
      <w:proofErr w:type="spellEnd"/>
      <w:r w:rsidRPr="00D06AB7">
        <w:t>(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mybuf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调用默认的写函数，把加密数据写入</w:t>
      </w:r>
    </w:p>
    <w:p w14:paraId="33291A1B" w14:textId="77777777" w:rsidR="003842FA" w:rsidRPr="00D06AB7" w:rsidRDefault="00774BF0" w:rsidP="00774BF0">
      <w:pPr>
        <w:ind w:firstLineChars="200" w:firstLine="420"/>
      </w:pPr>
      <w:r w:rsidRPr="00D06AB7">
        <w:t>}</w:t>
      </w:r>
    </w:p>
    <w:p w14:paraId="4ADB57A6" w14:textId="77777777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对</w:t>
      </w:r>
      <w:proofErr w:type="spellStart"/>
      <w:r w:rsidR="003F59D9" w:rsidRPr="00D06AB7">
        <w:rPr>
          <w:rFonts w:hint="eastAsia"/>
        </w:rPr>
        <w:t>new_sync_read</w:t>
      </w:r>
      <w:r w:rsidR="003F59D9" w:rsidRPr="00D06AB7">
        <w:t>_cryp</w:t>
      </w:r>
      <w:proofErr w:type="spellEnd"/>
      <w:r w:rsidRPr="00D06AB7">
        <w:rPr>
          <w:rFonts w:hint="eastAsia"/>
        </w:rPr>
        <w:t>函数</w:t>
      </w:r>
      <w:r w:rsidRPr="00D06AB7">
        <w:t>，可以做如下修改：</w:t>
      </w:r>
    </w:p>
    <w:p w14:paraId="5BBE4CFA" w14:textId="77777777" w:rsidR="00410200" w:rsidRPr="00D06AB7" w:rsidRDefault="00410200" w:rsidP="00410200">
      <w:pPr>
        <w:ind w:firstLineChars="200" w:firstLine="420"/>
      </w:pPr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new_sync_read_</w:t>
      </w:r>
      <w:proofErr w:type="gramStart"/>
      <w:r w:rsidRPr="00D06AB7">
        <w:t>crypt</w:t>
      </w:r>
      <w:proofErr w:type="spellEnd"/>
      <w:r w:rsidRPr="00D06AB7">
        <w:t>(</w:t>
      </w:r>
      <w:proofErr w:type="spellStart"/>
      <w:proofErr w:type="gramEnd"/>
      <w:r w:rsidRPr="00D06AB7">
        <w:t>struct</w:t>
      </w:r>
      <w:proofErr w:type="spellEnd"/>
      <w:r w:rsidRPr="00D06AB7">
        <w:t xml:space="preserve"> file *</w:t>
      </w:r>
      <w:proofErr w:type="spellStart"/>
      <w:r w:rsidRPr="00D06AB7">
        <w:t>filp</w:t>
      </w:r>
      <w:proofErr w:type="spellEnd"/>
      <w:r w:rsidRPr="00D06AB7">
        <w:t>,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2E9BEC36" w14:textId="77777777" w:rsidR="00410200" w:rsidRPr="00D06AB7" w:rsidRDefault="00410200" w:rsidP="00410200">
      <w:pPr>
        <w:ind w:firstLineChars="200" w:firstLine="420"/>
      </w:pPr>
      <w:r w:rsidRPr="00D06AB7">
        <w:t>{</w:t>
      </w:r>
    </w:p>
    <w:p w14:paraId="2EC1A1D8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int</w:t>
      </w:r>
      <w:proofErr w:type="spellEnd"/>
      <w:proofErr w:type="gramEnd"/>
      <w:r w:rsidRPr="00D06AB7">
        <w:t xml:space="preserve"> i;</w:t>
      </w:r>
    </w:p>
    <w:p w14:paraId="556AA738" w14:textId="77777777" w:rsidR="00126274" w:rsidRPr="00D06AB7" w:rsidRDefault="00126274" w:rsidP="0041020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先调用默认的读函数读取文件数据</w:t>
      </w:r>
    </w:p>
    <w:p w14:paraId="779E01AE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ssize_t</w:t>
      </w:r>
      <w:proofErr w:type="spellEnd"/>
      <w:proofErr w:type="gramEnd"/>
      <w:r w:rsidRPr="00D06AB7">
        <w:t xml:space="preserve"> ret = </w:t>
      </w:r>
      <w:proofErr w:type="spellStart"/>
      <w:r w:rsidRPr="00D06AB7">
        <w:t>new_sync_read</w:t>
      </w:r>
      <w:proofErr w:type="spellEnd"/>
      <w:r w:rsidRPr="00D06AB7">
        <w:t>(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</w:p>
    <w:p w14:paraId="03B37776" w14:textId="77777777" w:rsidR="00410200" w:rsidRPr="00D06AB7" w:rsidRDefault="00126274" w:rsidP="00126274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此处添加对文件的解密</w:t>
      </w:r>
      <w:r w:rsidR="002F5303" w:rsidRPr="00D06AB7">
        <w:rPr>
          <w:rFonts w:hint="eastAsia"/>
        </w:rPr>
        <w:t>（简单移位解密</w:t>
      </w:r>
      <w:r w:rsidR="00BB5F4B" w:rsidRPr="00D06AB7">
        <w:rPr>
          <w:rFonts w:hint="eastAsia"/>
        </w:rPr>
        <w:t>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-2</w:t>
      </w:r>
      <w:r w:rsidR="00BB5F4B" w:rsidRPr="00D06AB7">
        <w:rPr>
          <w:rFonts w:hint="eastAsia"/>
        </w:rPr>
        <w:t>5</w:t>
      </w:r>
      <w:r w:rsidR="00BB5F4B" w:rsidRPr="00D06AB7">
        <w:rPr>
          <w:rFonts w:hint="eastAsia"/>
        </w:rPr>
        <w:t>）</w:t>
      </w:r>
    </w:p>
    <w:p w14:paraId="16FA981A" w14:textId="77777777" w:rsidR="008518D2" w:rsidRPr="00D06AB7" w:rsidRDefault="008518D2" w:rsidP="008518D2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</w:p>
    <w:p w14:paraId="26A9D3B2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encrypt %</w:t>
      </w:r>
      <w:proofErr w:type="spellStart"/>
      <w:r w:rsidRPr="00D06AB7">
        <w:t>ld</w:t>
      </w:r>
      <w:proofErr w:type="spellEnd"/>
      <w:r w:rsidRPr="00D06AB7">
        <w:t xml:space="preserve">\n", </w:t>
      </w:r>
      <w:proofErr w:type="spellStart"/>
      <w:r w:rsidRPr="00D06AB7">
        <w:t>len</w:t>
      </w:r>
      <w:proofErr w:type="spellEnd"/>
      <w:r w:rsidRPr="00D06AB7">
        <w:t>);</w:t>
      </w:r>
    </w:p>
    <w:p w14:paraId="7CA9201F" w14:textId="4F36E056" w:rsidR="00410200" w:rsidRPr="00D06AB7" w:rsidRDefault="00410200" w:rsidP="009C31B1">
      <w:pPr>
        <w:ind w:firstLineChars="200" w:firstLine="420"/>
      </w:pPr>
      <w:r w:rsidRPr="00D06AB7">
        <w:t xml:space="preserve">        </w:t>
      </w:r>
      <w:proofErr w:type="gramStart"/>
      <w:r w:rsidRPr="00D06AB7">
        <w:t>return</w:t>
      </w:r>
      <w:proofErr w:type="gramEnd"/>
      <w:r w:rsidRPr="00D06AB7">
        <w:t xml:space="preserve"> ret;</w:t>
      </w:r>
    </w:p>
    <w:p w14:paraId="7F4247B5" w14:textId="77777777" w:rsidR="007A2131" w:rsidRDefault="00410200" w:rsidP="00410200">
      <w:pPr>
        <w:ind w:firstLineChars="200" w:firstLine="420"/>
      </w:pPr>
      <w:r w:rsidRPr="00D06AB7">
        <w:t>}</w:t>
      </w:r>
    </w:p>
    <w:p w14:paraId="72DF1560" w14:textId="77777777" w:rsidR="00FC22B5" w:rsidRDefault="00FC22B5" w:rsidP="00410200">
      <w:pPr>
        <w:ind w:firstLineChars="200" w:firstLine="420"/>
      </w:pPr>
    </w:p>
    <w:p w14:paraId="33DDC09E" w14:textId="4F6197AA" w:rsidR="00FF3D21" w:rsidRPr="00FC22B5" w:rsidRDefault="00FC22B5" w:rsidP="00FC22B5">
      <w:pPr>
        <w:ind w:firstLineChars="200" w:firstLine="422"/>
        <w:rPr>
          <w:b/>
          <w:color w:val="C00000"/>
        </w:rPr>
      </w:pPr>
      <w:r w:rsidRPr="00FC22B5">
        <w:rPr>
          <w:rFonts w:hint="eastAsia"/>
          <w:b/>
          <w:color w:val="C00000"/>
        </w:rPr>
        <w:t>//4.x</w:t>
      </w:r>
      <w:r w:rsidRPr="00FC22B5">
        <w:rPr>
          <w:rFonts w:hint="eastAsia"/>
          <w:b/>
          <w:color w:val="C00000"/>
        </w:rPr>
        <w:t>的内核可以这样实现的</w:t>
      </w:r>
    </w:p>
    <w:p w14:paraId="186AEB65" w14:textId="367029C2" w:rsidR="00FF3D21" w:rsidRPr="00D06AB7" w:rsidRDefault="00FF3D21" w:rsidP="00FF3D21">
      <w:pPr>
        <w:ind w:firstLineChars="200" w:firstLine="422"/>
      </w:pPr>
      <w:r w:rsidRPr="00BE1316">
        <w:rPr>
          <w:rFonts w:hint="eastAsia"/>
          <w:b/>
          <w:color w:val="0070C0"/>
        </w:rPr>
        <w:t>把</w:t>
      </w:r>
      <w:proofErr w:type="spellStart"/>
      <w:r w:rsidRPr="00BE1316">
        <w:rPr>
          <w:rFonts w:hint="eastAsia"/>
          <w:b/>
          <w:color w:val="0070C0"/>
        </w:rPr>
        <w:t>fs</w:t>
      </w:r>
      <w:proofErr w:type="spellEnd"/>
      <w:r w:rsidRPr="00BE1316">
        <w:rPr>
          <w:rFonts w:hint="eastAsia"/>
          <w:b/>
          <w:color w:val="0070C0"/>
        </w:rPr>
        <w:t>/</w:t>
      </w:r>
      <w:proofErr w:type="spellStart"/>
      <w:r w:rsidRPr="00BE1316">
        <w:rPr>
          <w:rFonts w:hint="eastAsia"/>
          <w:b/>
          <w:color w:val="0070C0"/>
        </w:rPr>
        <w:t>read_write.c</w:t>
      </w:r>
      <w:proofErr w:type="spellEnd"/>
      <w:r w:rsidRPr="00BE1316">
        <w:rPr>
          <w:rFonts w:hint="eastAsia"/>
          <w:b/>
          <w:color w:val="0070C0"/>
        </w:rPr>
        <w:t xml:space="preserve"> </w:t>
      </w:r>
      <w:r w:rsidRPr="00BE1316">
        <w:rPr>
          <w:rFonts w:hint="eastAsia"/>
          <w:b/>
          <w:color w:val="0070C0"/>
        </w:rPr>
        <w:t>中的</w:t>
      </w:r>
      <w:proofErr w:type="spellStart"/>
      <w:r w:rsidRPr="00BE1316">
        <w:rPr>
          <w:rFonts w:hint="eastAsia"/>
          <w:b/>
          <w:color w:val="0070C0"/>
        </w:rPr>
        <w:t>new_sync_write</w:t>
      </w:r>
      <w:proofErr w:type="spellEnd"/>
      <w:r w:rsidRPr="00BE1316">
        <w:rPr>
          <w:rFonts w:hint="eastAsia"/>
          <w:b/>
          <w:color w:val="0070C0"/>
        </w:rPr>
        <w:t xml:space="preserve"> </w:t>
      </w:r>
      <w:r w:rsidRPr="00BE1316">
        <w:rPr>
          <w:rFonts w:hint="eastAsia"/>
          <w:b/>
          <w:color w:val="0070C0"/>
        </w:rPr>
        <w:t>和</w:t>
      </w:r>
      <w:r w:rsidRPr="00BE1316">
        <w:rPr>
          <w:rFonts w:hint="eastAsia"/>
          <w:b/>
          <w:color w:val="0070C0"/>
        </w:rPr>
        <w:t xml:space="preserve"> </w:t>
      </w:r>
      <w:proofErr w:type="spellStart"/>
      <w:r w:rsidRPr="00BE1316">
        <w:rPr>
          <w:rFonts w:hint="eastAsia"/>
          <w:b/>
          <w:color w:val="0070C0"/>
        </w:rPr>
        <w:t>new_sync_read</w:t>
      </w:r>
      <w:proofErr w:type="spellEnd"/>
      <w:r w:rsidRPr="00BE1316">
        <w:rPr>
          <w:rFonts w:hint="eastAsia"/>
          <w:b/>
          <w:color w:val="0070C0"/>
        </w:rPr>
        <w:t>两个函数中复制</w:t>
      </w:r>
      <w:proofErr w:type="spellStart"/>
      <w:r w:rsidRPr="00BE1316">
        <w:rPr>
          <w:rFonts w:hint="eastAsia"/>
          <w:b/>
          <w:color w:val="0070C0"/>
        </w:rPr>
        <w:t>file</w:t>
      </w:r>
      <w:r w:rsidRPr="00BE1316">
        <w:rPr>
          <w:b/>
          <w:color w:val="0070C0"/>
        </w:rPr>
        <w:t>.c</w:t>
      </w:r>
      <w:proofErr w:type="spellEnd"/>
      <w:r w:rsidRPr="00BE1316">
        <w:rPr>
          <w:b/>
          <w:color w:val="0070C0"/>
        </w:rPr>
        <w:t>中</w:t>
      </w:r>
      <w:r w:rsidRPr="00BE1316">
        <w:rPr>
          <w:rFonts w:hint="eastAsia"/>
          <w:b/>
          <w:color w:val="0070C0"/>
        </w:rPr>
        <w:t>，并添加头文件</w:t>
      </w:r>
      <w:r w:rsidRPr="00BE1316">
        <w:rPr>
          <w:rFonts w:hint="eastAsia"/>
          <w:b/>
          <w:color w:val="0070C0"/>
        </w:rPr>
        <w:t>#include &lt;</w:t>
      </w:r>
      <w:proofErr w:type="spellStart"/>
      <w:r w:rsidRPr="00BE1316">
        <w:rPr>
          <w:rFonts w:hint="eastAsia"/>
          <w:b/>
          <w:color w:val="0070C0"/>
        </w:rPr>
        <w:t>linux</w:t>
      </w:r>
      <w:proofErr w:type="spellEnd"/>
      <w:r w:rsidRPr="00BE1316">
        <w:rPr>
          <w:rFonts w:hint="eastAsia"/>
          <w:b/>
          <w:color w:val="0070C0"/>
        </w:rPr>
        <w:t>/</w:t>
      </w:r>
      <w:proofErr w:type="spellStart"/>
      <w:r w:rsidRPr="00BE1316">
        <w:rPr>
          <w:rFonts w:hint="eastAsia"/>
          <w:b/>
          <w:color w:val="0070C0"/>
        </w:rPr>
        <w:t>uio.h</w:t>
      </w:r>
      <w:proofErr w:type="spellEnd"/>
      <w:r w:rsidRPr="00BE1316">
        <w:rPr>
          <w:rFonts w:hint="eastAsia"/>
          <w:b/>
          <w:color w:val="0070C0"/>
        </w:rPr>
        <w:t xml:space="preserve">&gt; </w:t>
      </w:r>
      <w:r w:rsidRPr="00BE1316">
        <w:rPr>
          <w:rFonts w:hint="eastAsia"/>
          <w:b/>
          <w:color w:val="0070C0"/>
        </w:rPr>
        <w:t>。</w:t>
      </w:r>
      <w:r w:rsidR="00194B90">
        <w:rPr>
          <w:rFonts w:hint="eastAsia"/>
          <w:b/>
          <w:color w:val="FF0000"/>
        </w:rPr>
        <w:t>//4.x</w:t>
      </w:r>
      <w:r w:rsidR="00194B90">
        <w:rPr>
          <w:rFonts w:hint="eastAsia"/>
          <w:b/>
          <w:color w:val="FF0000"/>
        </w:rPr>
        <w:t>的内核</w:t>
      </w:r>
      <w:r w:rsidR="00BE1316">
        <w:rPr>
          <w:rFonts w:hint="eastAsia"/>
          <w:b/>
          <w:color w:val="FF0000"/>
        </w:rPr>
        <w:t>，</w:t>
      </w:r>
      <w:r w:rsidR="00BE1316" w:rsidRPr="00BE1316">
        <w:rPr>
          <w:b/>
          <w:color w:val="FF0000"/>
        </w:rPr>
        <w:t>ext2_file_operations</w:t>
      </w:r>
      <w:r w:rsidR="00BE1316">
        <w:rPr>
          <w:b/>
          <w:color w:val="FF0000"/>
        </w:rPr>
        <w:t>的</w:t>
      </w:r>
      <w:r w:rsidR="00BE1316" w:rsidRPr="00BE1316">
        <w:rPr>
          <w:rFonts w:hint="eastAsia"/>
          <w:b/>
          <w:color w:val="FF0000"/>
        </w:rPr>
        <w:t>read</w:t>
      </w:r>
      <w:r w:rsidR="00BE1316" w:rsidRPr="00BE1316">
        <w:rPr>
          <w:rFonts w:hint="eastAsia"/>
          <w:b/>
          <w:color w:val="FF0000"/>
        </w:rPr>
        <w:t>和</w:t>
      </w:r>
      <w:r w:rsidR="00BE1316" w:rsidRPr="00BE1316">
        <w:rPr>
          <w:rFonts w:hint="eastAsia"/>
          <w:b/>
          <w:color w:val="FF0000"/>
        </w:rPr>
        <w:t>write</w:t>
      </w:r>
      <w:r w:rsidR="00BE1316">
        <w:rPr>
          <w:rFonts w:hint="eastAsia"/>
          <w:b/>
          <w:color w:val="FF0000"/>
        </w:rPr>
        <w:t>操作</w:t>
      </w:r>
      <w:r w:rsidR="00BE1316">
        <w:rPr>
          <w:b/>
          <w:color w:val="FF0000"/>
        </w:rPr>
        <w:t>函数不一样了</w:t>
      </w:r>
    </w:p>
    <w:p w14:paraId="2CC5F419" w14:textId="23620725" w:rsidR="003842FA" w:rsidRPr="00D06AB7" w:rsidRDefault="003842FA" w:rsidP="007A2131">
      <w:pPr>
        <w:ind w:firstLineChars="200" w:firstLine="420"/>
        <w:rPr>
          <w:rFonts w:ascii="宋体" w:hAnsi="宋体"/>
        </w:rPr>
      </w:pPr>
      <w:r w:rsidRPr="00D06AB7">
        <w:rPr>
          <w:rFonts w:hint="eastAsia"/>
        </w:rPr>
        <w:t>上述</w:t>
      </w:r>
      <w:r w:rsidRPr="00D06AB7">
        <w:t>修改完成后，</w:t>
      </w:r>
      <w:r w:rsidRPr="00D06AB7">
        <w:rPr>
          <w:rFonts w:ascii="宋体" w:hAnsi="宋体" w:hint="eastAsia"/>
        </w:rPr>
        <w:t>再用</w:t>
      </w:r>
      <w:r w:rsidRPr="00D06AB7">
        <w:t>make</w:t>
      </w:r>
      <w:r w:rsidRPr="00D06AB7">
        <w:rPr>
          <w:rFonts w:ascii="宋体" w:hAnsi="宋体" w:hint="eastAsia"/>
        </w:rPr>
        <w:t>重新编译</w:t>
      </w:r>
      <w:r w:rsidR="00D06AB7">
        <w:rPr>
          <w:rFonts w:ascii="宋体" w:hAnsi="宋体" w:hint="eastAsia"/>
        </w:rPr>
        <w:t>myext</w:t>
      </w:r>
      <w:r w:rsidR="007A2131" w:rsidRPr="00D06AB7">
        <w:rPr>
          <w:rFonts w:ascii="宋体" w:hAnsi="宋体" w:hint="eastAsia"/>
        </w:rPr>
        <w:t>2</w:t>
      </w:r>
      <w:r w:rsidRPr="00D06AB7">
        <w:rPr>
          <w:rFonts w:ascii="宋体" w:hAnsi="宋体" w:hint="eastAsia"/>
        </w:rPr>
        <w:t>模块，使用命令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2.ko内核模块。重新</w:t>
      </w:r>
      <w:r w:rsidRPr="00D06AB7">
        <w:rPr>
          <w:rFonts w:ascii="宋体" w:hAnsi="宋体"/>
        </w:rPr>
        <w:t>加载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内核</w:t>
      </w:r>
      <w:r w:rsidRPr="00D06AB7">
        <w:rPr>
          <w:rFonts w:ascii="宋体" w:hAnsi="宋体"/>
        </w:rPr>
        <w:t>模块，创建一个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文件</w:t>
      </w:r>
      <w:r w:rsidRPr="00D06AB7">
        <w:rPr>
          <w:rFonts w:ascii="宋体" w:hAnsi="宋体"/>
        </w:rPr>
        <w:t>系统，</w:t>
      </w:r>
      <w:r w:rsidR="006367C0" w:rsidRPr="00D06AB7">
        <w:rPr>
          <w:rFonts w:ascii="宋体" w:hAnsi="宋体" w:hint="eastAsia"/>
        </w:rPr>
        <w:t>并</w:t>
      </w:r>
      <w:r w:rsidR="006367C0" w:rsidRPr="00D06AB7">
        <w:rPr>
          <w:rFonts w:ascii="宋体" w:hAnsi="宋体"/>
        </w:rPr>
        <w:t>尝试往文件系统中写入一个字符串文件</w:t>
      </w:r>
      <w:r w:rsidR="003F59D9" w:rsidRPr="00D06AB7">
        <w:rPr>
          <w:rFonts w:ascii="宋体" w:hAnsi="宋体" w:hint="eastAsia"/>
        </w:rPr>
        <w:t>。</w:t>
      </w:r>
    </w:p>
    <w:p w14:paraId="4C84A6F0" w14:textId="07ADFC75" w:rsidR="001947A1" w:rsidRPr="00D06AB7" w:rsidRDefault="001947A1" w:rsidP="009871C7">
      <w:pPr>
        <w:ind w:leftChars="100" w:left="210" w:firstLineChars="200" w:firstLine="420"/>
      </w:pPr>
      <w:proofErr w:type="gramStart"/>
      <w:r w:rsidRPr="00D06AB7">
        <w:t>mount</w:t>
      </w:r>
      <w:proofErr w:type="gramEnd"/>
      <w:r w:rsidRPr="00D06AB7">
        <w:t xml:space="preserve"> -t </w:t>
      </w:r>
      <w:r w:rsidR="00D06AB7">
        <w:t>myext</w:t>
      </w:r>
      <w:r w:rsidRPr="00D06AB7">
        <w:t>2 -o loop ./</w:t>
      </w:r>
      <w:proofErr w:type="spellStart"/>
      <w:r w:rsidRPr="00D06AB7">
        <w:t>fs.new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  <w:r w:rsidRPr="00D06AB7">
        <w:t>/</w:t>
      </w:r>
    </w:p>
    <w:p w14:paraId="18051FEE" w14:textId="77777777" w:rsidR="001947A1" w:rsidRPr="00D06AB7" w:rsidRDefault="001947A1" w:rsidP="009871C7">
      <w:pPr>
        <w:ind w:leftChars="100" w:left="210" w:firstLineChars="200" w:firstLine="420"/>
      </w:pPr>
      <w:proofErr w:type="gramStart"/>
      <w:r w:rsidRPr="00D06AB7">
        <w:rPr>
          <w:rFonts w:hint="eastAsia"/>
        </w:rPr>
        <w:lastRenderedPageBreak/>
        <w:t>cd</w:t>
      </w:r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/</w:t>
      </w:r>
    </w:p>
    <w:p w14:paraId="17A69FAA" w14:textId="6EFBE532" w:rsidR="001947A1" w:rsidRPr="00D06AB7" w:rsidRDefault="001947A1" w:rsidP="001947A1">
      <w:pPr>
        <w:ind w:firstLineChars="200" w:firstLine="420"/>
      </w:pPr>
    </w:p>
    <w:p w14:paraId="6E480B0E" w14:textId="4DAE27A4" w:rsidR="001947A1" w:rsidRDefault="001947A1" w:rsidP="001947A1">
      <w:pPr>
        <w:ind w:firstLineChars="200" w:firstLine="420"/>
      </w:pPr>
      <w:r w:rsidRPr="00D06AB7">
        <w:rPr>
          <w:rFonts w:hint="eastAsia"/>
        </w:rPr>
        <w:t>新建文件</w:t>
      </w:r>
      <w:r w:rsidRPr="00D06AB7">
        <w:rPr>
          <w:rFonts w:hint="eastAsia"/>
        </w:rPr>
        <w:t>te</w:t>
      </w:r>
      <w:r w:rsidR="00E40B16">
        <w:rPr>
          <w:rFonts w:hint="eastAsia"/>
        </w:rPr>
        <w:t>s</w:t>
      </w:r>
      <w:r w:rsidRPr="00D06AB7">
        <w:rPr>
          <w:rFonts w:hint="eastAsia"/>
        </w:rPr>
        <w:t>t.txt</w:t>
      </w:r>
      <w:r w:rsidR="009871C7">
        <w:rPr>
          <w:rFonts w:hint="eastAsia"/>
        </w:rPr>
        <w:t>并</w:t>
      </w:r>
      <w:r w:rsidRPr="00D06AB7">
        <w:rPr>
          <w:rFonts w:hint="eastAsia"/>
        </w:rPr>
        <w:t>写入字符串</w:t>
      </w:r>
      <w:r w:rsidR="00B832D4" w:rsidRPr="00D06AB7">
        <w:rPr>
          <w:rFonts w:hint="eastAsia"/>
        </w:rPr>
        <w:t>“</w:t>
      </w:r>
      <w:r w:rsidRPr="00D06AB7">
        <w:rPr>
          <w:rFonts w:hint="eastAsia"/>
        </w:rPr>
        <w:t>1234567</w:t>
      </w:r>
      <w:r w:rsidR="00B832D4" w:rsidRPr="00D06AB7">
        <w:rPr>
          <w:rFonts w:hint="eastAsia"/>
        </w:rPr>
        <w:t>”</w:t>
      </w:r>
      <w:r w:rsidR="00A53B84">
        <w:rPr>
          <w:rFonts w:hint="eastAsia"/>
        </w:rPr>
        <w:t>，再查看</w:t>
      </w:r>
      <w:r w:rsidR="00A53B84">
        <w:rPr>
          <w:rFonts w:hint="eastAsia"/>
        </w:rPr>
        <w:t>test.txt</w:t>
      </w:r>
      <w:r w:rsidR="00A53B84">
        <w:rPr>
          <w:rFonts w:hint="eastAsia"/>
        </w:rPr>
        <w:t>文件内容：</w:t>
      </w:r>
      <w:r w:rsidR="00A53B84">
        <w:rPr>
          <w:rFonts w:hint="eastAsia"/>
        </w:rPr>
        <w:t>cat test.txt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935B6E8" w14:textId="77777777" w:rsidR="0055447F" w:rsidRPr="00D06AB7" w:rsidRDefault="0055447F" w:rsidP="001947A1">
      <w:pPr>
        <w:ind w:firstLineChars="200" w:firstLine="420"/>
      </w:pPr>
    </w:p>
    <w:p w14:paraId="1F6FF55D" w14:textId="3253910C" w:rsidR="001947A1" w:rsidRPr="009C31B1" w:rsidRDefault="009C31B1" w:rsidP="00A53B84">
      <w:pPr>
        <w:ind w:firstLineChars="200" w:firstLine="420"/>
      </w:pPr>
      <w:r>
        <w:rPr>
          <w:rFonts w:hint="eastAsia"/>
        </w:rPr>
        <w:t>把</w:t>
      </w:r>
      <w:r w:rsidR="00E40B16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</w:t>
      </w:r>
      <w:r w:rsidR="001947A1" w:rsidRPr="00D06AB7">
        <w:rPr>
          <w:rFonts w:hint="eastAsia"/>
        </w:rPr>
        <w:t>复制</w:t>
      </w:r>
      <w:r>
        <w:rPr>
          <w:rFonts w:hint="eastAsia"/>
        </w:rPr>
        <w:t>到</w:t>
      </w:r>
      <w:r w:rsidR="0082094A" w:rsidRPr="00D06AB7">
        <w:rPr>
          <w:rFonts w:hint="eastAsia"/>
        </w:rPr>
        <w:t>主目录下</w:t>
      </w:r>
      <w:r w:rsidR="001947A1" w:rsidRPr="00D06AB7">
        <w:rPr>
          <w:rFonts w:hint="eastAsia"/>
        </w:rPr>
        <w:t>：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="00E40B16">
        <w:rPr>
          <w:rFonts w:hint="eastAsia"/>
        </w:rPr>
        <w:t>tes</w:t>
      </w:r>
      <w:r>
        <w:rPr>
          <w:rFonts w:hint="eastAsia"/>
        </w:rPr>
        <w:t>t.txt  ~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524C1C9" w14:textId="1B3983B5" w:rsidR="0082094A" w:rsidRDefault="009C31B1" w:rsidP="001947A1">
      <w:pPr>
        <w:ind w:firstLineChars="200" w:firstLine="420"/>
      </w:pPr>
      <w:r>
        <w:rPr>
          <w:rFonts w:hint="eastAsia"/>
        </w:rPr>
        <w:t>在主目录下打开</w:t>
      </w:r>
      <w:r w:rsidR="009871C7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文件，</w:t>
      </w:r>
      <w:r w:rsidR="009871C7">
        <w:rPr>
          <w:rFonts w:hint="eastAsia"/>
        </w:rPr>
        <w:t>查看</w:t>
      </w:r>
      <w:r w:rsidR="009871C7">
        <w:rPr>
          <w:rFonts w:hint="eastAsia"/>
        </w:rPr>
        <w:t>test.txt</w:t>
      </w:r>
      <w:r w:rsidR="0082094A" w:rsidRPr="00D06AB7">
        <w:rPr>
          <w:rFonts w:hint="eastAsia"/>
        </w:rPr>
        <w:t>文件</w:t>
      </w:r>
      <w:r w:rsidR="009871C7">
        <w:rPr>
          <w:rFonts w:hint="eastAsia"/>
        </w:rPr>
        <w:t>内容</w:t>
      </w:r>
      <w:r w:rsidR="00A53B84">
        <w:rPr>
          <w:rFonts w:hint="eastAsia"/>
        </w:rPr>
        <w:t>的结果</w:t>
      </w:r>
      <w:r w:rsidR="009871C7">
        <w:rPr>
          <w:rFonts w:hint="eastAsia"/>
        </w:rPr>
        <w:t>？</w:t>
      </w:r>
    </w:p>
    <w:p w14:paraId="353E1198" w14:textId="77777777" w:rsidR="0055447F" w:rsidRPr="00D06AB7" w:rsidRDefault="0055447F" w:rsidP="001947A1">
      <w:pPr>
        <w:ind w:firstLineChars="200" w:firstLine="420"/>
      </w:pPr>
    </w:p>
    <w:p w14:paraId="0E2AFD10" w14:textId="2918BE02" w:rsidR="0082094A" w:rsidRDefault="0055447F" w:rsidP="001947A1">
      <w:pPr>
        <w:ind w:firstLineChars="200" w:firstLine="420"/>
      </w:pPr>
      <w:r>
        <w:rPr>
          <w:rFonts w:hint="eastAsia"/>
        </w:rPr>
        <w:t>使用文件管理器的复制，再查看结果？</w:t>
      </w:r>
    </w:p>
    <w:p w14:paraId="3CED7CCB" w14:textId="3A4BFF0E" w:rsidR="0055447F" w:rsidRDefault="0055447F" w:rsidP="001947A1">
      <w:pPr>
        <w:ind w:firstLineChars="200" w:firstLine="420"/>
      </w:pPr>
      <w:r>
        <w:rPr>
          <w:noProof/>
        </w:rPr>
        <w:drawing>
          <wp:inline distT="0" distB="0" distL="0" distR="0" wp14:anchorId="0657A03F" wp14:editId="34A7BEDC">
            <wp:extent cx="2231097" cy="1399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29" cy="1397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8EF6" wp14:editId="4D247F1E">
            <wp:extent cx="2202512" cy="138352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920" cy="13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973" w14:textId="77777777" w:rsidR="0055447F" w:rsidRDefault="0055447F" w:rsidP="001947A1">
      <w:pPr>
        <w:ind w:firstLineChars="200" w:firstLine="420"/>
      </w:pPr>
    </w:p>
    <w:p w14:paraId="16498B96" w14:textId="77777777" w:rsidR="0055447F" w:rsidRPr="0055447F" w:rsidRDefault="0055447F" w:rsidP="001947A1">
      <w:pPr>
        <w:ind w:firstLineChars="200" w:firstLine="420"/>
      </w:pPr>
    </w:p>
    <w:p w14:paraId="223AF567" w14:textId="01510C38" w:rsidR="0082094A" w:rsidRPr="00D06AB7" w:rsidRDefault="00D2029F" w:rsidP="001947A1">
      <w:pPr>
        <w:ind w:firstLineChars="200" w:firstLine="420"/>
      </w:pPr>
      <w:r w:rsidRPr="00D06AB7">
        <w:rPr>
          <w:rFonts w:hint="eastAsia"/>
        </w:rPr>
        <w:t>我们</w:t>
      </w:r>
      <w:proofErr w:type="gramStart"/>
      <w:r w:rsidRPr="00D06AB7">
        <w:rPr>
          <w:rFonts w:hint="eastAsia"/>
        </w:rPr>
        <w:t>把之前</w:t>
      </w:r>
      <w:proofErr w:type="gramEnd"/>
      <w:r w:rsidRPr="00D06AB7">
        <w:rPr>
          <w:rFonts w:hint="eastAsia"/>
        </w:rPr>
        <w:t>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改回</w:t>
      </w:r>
      <w:r w:rsidR="00C35218" w:rsidRPr="00D06AB7">
        <w:rPr>
          <w:rFonts w:ascii="宋体" w:hAnsi="宋体" w:hint="eastAsia"/>
        </w:rPr>
        <w:t>0xEF53</w:t>
      </w:r>
      <w:r w:rsidRPr="00D06AB7">
        <w:rPr>
          <w:rFonts w:hint="eastAsia"/>
        </w:rPr>
        <w:t>。</w:t>
      </w:r>
      <w:r w:rsidR="00EC234B" w:rsidRPr="00D06AB7">
        <w:rPr>
          <w:rFonts w:hint="eastAsia"/>
        </w:rPr>
        <w:t>重新编译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</w:t>
      </w:r>
      <w:r w:rsidR="00EC234B" w:rsidRPr="00D06AB7">
        <w:rPr>
          <w:rFonts w:hint="eastAsia"/>
        </w:rPr>
        <w:t>模块，</w:t>
      </w:r>
      <w:r w:rsidR="00E40B16">
        <w:rPr>
          <w:rFonts w:hint="eastAsia"/>
        </w:rPr>
        <w:t>安装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2.ko</w:t>
      </w:r>
      <w:r w:rsidR="00E40B16">
        <w:rPr>
          <w:rFonts w:hint="eastAsia"/>
        </w:rPr>
        <w:t>后，</w:t>
      </w:r>
      <w:r w:rsidRPr="00D06AB7">
        <w:rPr>
          <w:rFonts w:hint="eastAsia"/>
        </w:rPr>
        <w:t>执行下面命令：</w:t>
      </w:r>
    </w:p>
    <w:p w14:paraId="4AE538CC" w14:textId="77777777" w:rsidR="00D2029F" w:rsidRPr="00D06AB7" w:rsidRDefault="00D2029F" w:rsidP="001947A1">
      <w:pPr>
        <w:ind w:firstLineChars="200" w:firstLine="420"/>
      </w:pPr>
      <w:proofErr w:type="spellStart"/>
      <w:proofErr w:type="gramStart"/>
      <w:r w:rsidRPr="00D06AB7">
        <w:t>dd</w:t>
      </w:r>
      <w:proofErr w:type="spellEnd"/>
      <w:proofErr w:type="gramEnd"/>
      <w:r w:rsidRPr="00D06AB7">
        <w:t xml:space="preserve"> if=/</w:t>
      </w:r>
      <w:proofErr w:type="spellStart"/>
      <w:r w:rsidRPr="00D06AB7">
        <w:t>dev</w:t>
      </w:r>
      <w:proofErr w:type="spellEnd"/>
      <w:r w:rsidRPr="00D06AB7">
        <w:t>/zero of=</w:t>
      </w:r>
      <w:proofErr w:type="spellStart"/>
      <w:r w:rsidRPr="00D06AB7">
        <w:t>myfs</w:t>
      </w:r>
      <w:proofErr w:type="spellEnd"/>
      <w:r w:rsidRPr="00D06AB7">
        <w:t xml:space="preserve"> </w:t>
      </w:r>
      <w:proofErr w:type="spellStart"/>
      <w:r w:rsidRPr="00D06AB7">
        <w:t>bs</w:t>
      </w:r>
      <w:proofErr w:type="spellEnd"/>
      <w:r w:rsidRPr="00D06AB7">
        <w:t>=1M count=1</w:t>
      </w:r>
    </w:p>
    <w:p w14:paraId="56C0D5C8" w14:textId="77777777" w:rsidR="00D2029F" w:rsidRPr="00D06AB7" w:rsidRDefault="00D2029F" w:rsidP="001947A1">
      <w:pPr>
        <w:ind w:firstLineChars="200" w:firstLine="420"/>
      </w:pPr>
      <w:r w:rsidRPr="00D06AB7">
        <w:t>/</w:t>
      </w:r>
      <w:proofErr w:type="spellStart"/>
      <w:r w:rsidRPr="00D06AB7">
        <w:t>sbin</w:t>
      </w:r>
      <w:proofErr w:type="spellEnd"/>
      <w:r w:rsidRPr="00D06AB7">
        <w:t xml:space="preserve">/mkfs.ext2 </w:t>
      </w:r>
      <w:proofErr w:type="spellStart"/>
      <w:r w:rsidRPr="00D06AB7">
        <w:t>myfs</w:t>
      </w:r>
      <w:proofErr w:type="spellEnd"/>
    </w:p>
    <w:p w14:paraId="3ED6342C" w14:textId="33108D62" w:rsidR="00D2029F" w:rsidRPr="00D06AB7" w:rsidRDefault="00D2029F" w:rsidP="001947A1">
      <w:pPr>
        <w:ind w:firstLineChars="200" w:firstLine="420"/>
      </w:pPr>
      <w:proofErr w:type="gramStart"/>
      <w:r w:rsidRPr="00D06AB7">
        <w:t>mount</w:t>
      </w:r>
      <w:proofErr w:type="gramEnd"/>
      <w:r w:rsidRPr="00D06AB7">
        <w:t xml:space="preserve"> -t </w:t>
      </w:r>
      <w:r w:rsidR="00D06AB7">
        <w:t>myext</w:t>
      </w:r>
      <w:r w:rsidRPr="00D06AB7">
        <w:t>2 -o loop ./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3A9C3FA5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cd</w:t>
      </w:r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1742779C" w14:textId="77777777" w:rsidR="0047698C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echo</w:t>
      </w:r>
      <w:proofErr w:type="gramEnd"/>
      <w:r w:rsidRPr="00D06AB7">
        <w:rPr>
          <w:rFonts w:hint="eastAsia"/>
        </w:rPr>
        <w:t xml:space="preserve"> </w:t>
      </w:r>
      <w:r w:rsidRPr="00D06AB7">
        <w:t>“</w:t>
      </w:r>
      <w:r w:rsidRPr="00D06AB7">
        <w:rPr>
          <w:rFonts w:hint="eastAsia"/>
        </w:rPr>
        <w:t>1234567</w:t>
      </w:r>
      <w:r w:rsidRPr="00D06AB7">
        <w:t>”</w:t>
      </w:r>
      <w:r w:rsidRPr="00D06AB7">
        <w:rPr>
          <w:rFonts w:hint="eastAsia"/>
        </w:rPr>
        <w:t xml:space="preserve"> </w:t>
      </w:r>
      <w:r w:rsidR="003C339C" w:rsidRPr="00D06AB7">
        <w:rPr>
          <w:rFonts w:hint="eastAsia"/>
        </w:rPr>
        <w:t xml:space="preserve"> </w:t>
      </w:r>
      <w:r w:rsidRPr="00D06AB7">
        <w:rPr>
          <w:rFonts w:hint="eastAsia"/>
        </w:rPr>
        <w:t>&gt;</w:t>
      </w:r>
      <w:r w:rsidR="003C339C" w:rsidRPr="00D06AB7">
        <w:rPr>
          <w:rFonts w:hint="eastAsia"/>
        </w:rPr>
        <w:t xml:space="preserve"> </w:t>
      </w:r>
      <w:r w:rsidR="006A7FA9" w:rsidRPr="00D06AB7">
        <w:rPr>
          <w:rFonts w:hint="eastAsia"/>
        </w:rPr>
        <w:t xml:space="preserve"> tes</w:t>
      </w:r>
      <w:r w:rsidRPr="00D06AB7">
        <w:rPr>
          <w:rFonts w:hint="eastAsia"/>
        </w:rPr>
        <w:t>t.txt</w:t>
      </w:r>
    </w:p>
    <w:p w14:paraId="6B370B3E" w14:textId="5585284F" w:rsidR="00A53B84" w:rsidRPr="00D06AB7" w:rsidRDefault="00A53B84" w:rsidP="001947A1">
      <w:pPr>
        <w:ind w:firstLineChars="200" w:firstLine="420"/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test.txt</w:t>
      </w:r>
    </w:p>
    <w:p w14:paraId="4EEC4DE7" w14:textId="4D409E4F" w:rsidR="002A2ADD" w:rsidRPr="00D06AB7" w:rsidRDefault="002A2ADD" w:rsidP="001947A1">
      <w:pPr>
        <w:ind w:firstLineChars="200" w:firstLine="420"/>
      </w:pPr>
      <w:proofErr w:type="gramStart"/>
      <w:r w:rsidRPr="00D06AB7">
        <w:rPr>
          <w:rFonts w:hint="eastAsia"/>
        </w:rPr>
        <w:t>cd</w:t>
      </w:r>
      <w:proofErr w:type="gramEnd"/>
      <w:r w:rsidRPr="00D06AB7">
        <w:rPr>
          <w:rFonts w:hint="eastAsia"/>
        </w:rPr>
        <w:t xml:space="preserve"> </w:t>
      </w:r>
    </w:p>
    <w:p w14:paraId="4FD32B24" w14:textId="0B1EF8FA" w:rsidR="002A2ADD" w:rsidRPr="00D06AB7" w:rsidRDefault="002A2ADD" w:rsidP="002A2ADD">
      <w:pPr>
        <w:ind w:firstLineChars="200" w:firstLine="420"/>
      </w:pPr>
      <w:proofErr w:type="spellStart"/>
      <w:proofErr w:type="gramStart"/>
      <w:r w:rsidRPr="00D06AB7">
        <w:rPr>
          <w:rFonts w:hint="eastAsia"/>
        </w:rPr>
        <w:t>umount</w:t>
      </w:r>
      <w:proofErr w:type="spellEnd"/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6BF346E7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t>mount</w:t>
      </w:r>
      <w:proofErr w:type="gramEnd"/>
      <w:r w:rsidRPr="00D06AB7">
        <w:t xml:space="preserve"> -t ext2 -o loop ./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6EF404B3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cd</w:t>
      </w:r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22653FBD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cat</w:t>
      </w:r>
      <w:proofErr w:type="gramEnd"/>
      <w:r w:rsidRPr="00D06AB7">
        <w:rPr>
          <w:rFonts w:hint="eastAsia"/>
        </w:rPr>
        <w:t xml:space="preserve"> test.txt</w:t>
      </w:r>
    </w:p>
    <w:p w14:paraId="214B011D" w14:textId="7B437973" w:rsidR="00D8693B" w:rsidRPr="00D06AB7" w:rsidRDefault="00CD70B2" w:rsidP="00D8693B">
      <w:pPr>
        <w:ind w:firstLineChars="200" w:firstLine="420"/>
      </w:pPr>
      <w:r>
        <w:rPr>
          <w:rFonts w:hint="eastAsia"/>
        </w:rPr>
        <w:t>查看实验结果，</w:t>
      </w:r>
      <w:r w:rsidR="00D8693B" w:rsidRPr="00D06AB7">
        <w:rPr>
          <w:rFonts w:hint="eastAsia"/>
        </w:rPr>
        <w:t>此时即使</w:t>
      </w:r>
      <w:r w:rsidR="009871C7" w:rsidRPr="00D06AB7">
        <w:rPr>
          <w:rFonts w:hint="eastAsia"/>
        </w:rPr>
        <w:t>使用</w:t>
      </w:r>
      <w:r w:rsidR="009871C7" w:rsidRPr="00D06AB7">
        <w:rPr>
          <w:rFonts w:hint="eastAsia"/>
        </w:rPr>
        <w:t>ext2</w:t>
      </w:r>
      <w:r w:rsidR="009871C7" w:rsidRPr="00D06AB7">
        <w:rPr>
          <w:rFonts w:hint="eastAsia"/>
        </w:rPr>
        <w:t>文件系统</w:t>
      </w:r>
      <w:r w:rsidR="009871C7">
        <w:rPr>
          <w:rFonts w:hint="eastAsia"/>
        </w:rPr>
        <w:t>的</w:t>
      </w:r>
      <w:r w:rsidR="00D8693B" w:rsidRPr="00D06AB7">
        <w:rPr>
          <w:rFonts w:hint="eastAsia"/>
        </w:rPr>
        <w:t>magic number</w:t>
      </w:r>
      <w:r w:rsidR="00D8693B" w:rsidRPr="00D06AB7">
        <w:rPr>
          <w:rFonts w:hint="eastAsia"/>
        </w:rPr>
        <w:t>，</w:t>
      </w:r>
      <w:r w:rsidR="009871C7">
        <w:rPr>
          <w:rFonts w:hint="eastAsia"/>
        </w:rPr>
        <w:t>在</w:t>
      </w:r>
      <w:r w:rsidR="00D06AB7">
        <w:rPr>
          <w:rFonts w:hint="eastAsia"/>
        </w:rPr>
        <w:t>myext</w:t>
      </w:r>
      <w:r w:rsidR="00D8693B" w:rsidRPr="00D06AB7">
        <w:rPr>
          <w:rFonts w:hint="eastAsia"/>
        </w:rPr>
        <w:t>2</w:t>
      </w:r>
      <w:r w:rsidR="00D8693B" w:rsidRPr="00D06AB7">
        <w:rPr>
          <w:rFonts w:hint="eastAsia"/>
        </w:rPr>
        <w:t>文件</w:t>
      </w:r>
      <w:r w:rsidR="009871C7">
        <w:rPr>
          <w:rFonts w:hint="eastAsia"/>
        </w:rPr>
        <w:t>系统中创建的文件</w:t>
      </w:r>
      <w:r w:rsidR="00D8693B" w:rsidRPr="00D06AB7">
        <w:rPr>
          <w:rFonts w:hint="eastAsia"/>
        </w:rPr>
        <w:t>都是加密文件。</w:t>
      </w:r>
    </w:p>
    <w:p w14:paraId="5D976BDF" w14:textId="77777777" w:rsidR="00907DB2" w:rsidRDefault="00907DB2" w:rsidP="00907DB2">
      <w:pPr>
        <w:ind w:firstLineChars="200" w:firstLine="420"/>
      </w:pPr>
    </w:p>
    <w:p w14:paraId="75776289" w14:textId="77777777" w:rsidR="00907DB2" w:rsidRPr="00D06AB7" w:rsidRDefault="00907DB2" w:rsidP="00907DB2">
      <w:pPr>
        <w:ind w:firstLineChars="200" w:firstLine="420"/>
      </w:pPr>
    </w:p>
    <w:p w14:paraId="15122DE5" w14:textId="77777777" w:rsidR="00907DB2" w:rsidRPr="00D06AB7" w:rsidRDefault="00907DB2" w:rsidP="00907DB2">
      <w:pPr>
        <w:ind w:firstLineChars="200" w:firstLine="420"/>
      </w:pPr>
      <w:r w:rsidRPr="00D06AB7">
        <w:rPr>
          <w:rFonts w:hint="eastAsia"/>
        </w:rPr>
        <w:t>至此，文件系统部分的实验已经全部完成了。通过本实验，你对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整个文件系统的运作流程，如何添加一个文件系统，以及如何修改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对文件系统的操作，有了比较深的了解。在本实验的基础上，你完全可以发挥自己的创造性，构造出自己的文件系统，然后将它添加到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中。</w:t>
      </w:r>
    </w:p>
    <w:p w14:paraId="55768C00" w14:textId="24912373" w:rsidR="0047698C" w:rsidRPr="00D06AB7" w:rsidRDefault="0047698C" w:rsidP="001947A1">
      <w:pPr>
        <w:ind w:firstLineChars="200" w:firstLine="420"/>
      </w:pPr>
    </w:p>
    <w:p w14:paraId="26B24DF6" w14:textId="77777777" w:rsidR="00C82B67" w:rsidRPr="00533164" w:rsidRDefault="00C82B67" w:rsidP="00C82B67">
      <w:pPr>
        <w:pStyle w:val="1"/>
        <w:rPr>
          <w:rFonts w:ascii="宋体" w:hAnsi="宋体"/>
          <w:sz w:val="28"/>
          <w:szCs w:val="32"/>
        </w:rPr>
      </w:pPr>
      <w:r w:rsidRPr="00533164">
        <w:rPr>
          <w:rFonts w:ascii="宋体" w:hAnsi="宋体" w:hint="eastAsia"/>
          <w:sz w:val="28"/>
          <w:szCs w:val="32"/>
        </w:rPr>
        <w:lastRenderedPageBreak/>
        <w:t>撰写实验报告的要求</w:t>
      </w:r>
    </w:p>
    <w:p w14:paraId="3B095798" w14:textId="77777777" w:rsidR="00D21612" w:rsidRPr="00226595" w:rsidRDefault="00D21612" w:rsidP="00D21612">
      <w:pPr>
        <w:pStyle w:val="af3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按照</w:t>
      </w:r>
      <w:r>
        <w:rPr>
          <w:rFonts w:asciiTheme="minorEastAsia" w:eastAsiaTheme="minorEastAsia" w:hAnsiTheme="minorEastAsia" w:hint="eastAsia"/>
          <w:bCs/>
          <w:sz w:val="24"/>
        </w:rPr>
        <w:t>下面</w:t>
      </w:r>
      <w:r w:rsidRPr="00226595">
        <w:rPr>
          <w:rFonts w:asciiTheme="minorEastAsia" w:eastAsiaTheme="minorEastAsia" w:hAnsiTheme="minorEastAsia" w:hint="eastAsia"/>
          <w:bCs/>
          <w:sz w:val="24"/>
        </w:rPr>
        <w:t>实验报告模板格式撰写。</w:t>
      </w:r>
    </w:p>
    <w:p w14:paraId="70723EC1" w14:textId="77777777" w:rsidR="00D21612" w:rsidRPr="00226595" w:rsidRDefault="00D21612" w:rsidP="00D21612">
      <w:pPr>
        <w:pStyle w:val="af3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整个实验过程的截图。</w:t>
      </w:r>
    </w:p>
    <w:p w14:paraId="69DE5877" w14:textId="77777777" w:rsidR="00D21612" w:rsidRPr="00226595" w:rsidRDefault="00D21612" w:rsidP="00D21612">
      <w:pPr>
        <w:pStyle w:val="af3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源程序的修改部分，运行结果的截图。</w:t>
      </w:r>
    </w:p>
    <w:p w14:paraId="11F4ABB8" w14:textId="77777777" w:rsidR="00D21612" w:rsidRPr="00226595" w:rsidRDefault="00D21612" w:rsidP="00D21612">
      <w:pPr>
        <w:pStyle w:val="af3"/>
        <w:numPr>
          <w:ilvl w:val="0"/>
          <w:numId w:val="4"/>
        </w:numPr>
        <w:adjustRightInd w:val="0"/>
        <w:spacing w:line="276" w:lineRule="auto"/>
        <w:ind w:firstLineChars="0"/>
        <w:textAlignment w:val="baseline"/>
        <w:rPr>
          <w:rFonts w:asciiTheme="minorEastAsia" w:eastAsiaTheme="minorEastAsia" w:hAnsiTheme="minorEastAsia"/>
          <w:bCs/>
          <w:sz w:val="24"/>
        </w:rPr>
      </w:pPr>
      <w:r w:rsidRPr="00226595">
        <w:rPr>
          <w:rFonts w:asciiTheme="minorEastAsia" w:eastAsiaTheme="minorEastAsia" w:hAnsiTheme="minorEastAsia" w:hint="eastAsia"/>
          <w:bCs/>
          <w:sz w:val="24"/>
        </w:rPr>
        <w:t>必须撰写实验讨论（即心得体会），内容为实验过程中遇到的问题及解决方法等。否则扣除本实验20%分数。</w:t>
      </w:r>
    </w:p>
    <w:p w14:paraId="4C6A543D" w14:textId="1902F338" w:rsidR="001209DD" w:rsidRPr="00D21612" w:rsidRDefault="00D21612" w:rsidP="00D21612">
      <w:pPr>
        <w:pStyle w:val="af3"/>
        <w:numPr>
          <w:ilvl w:val="0"/>
          <w:numId w:val="4"/>
        </w:numPr>
        <w:adjustRightInd w:val="0"/>
        <w:spacing w:line="314" w:lineRule="atLeast"/>
        <w:ind w:firstLineChars="0"/>
        <w:textAlignment w:val="baseline"/>
        <w:rPr>
          <w:rFonts w:ascii="宋体" w:hAnsi="宋体"/>
          <w:sz w:val="24"/>
        </w:rPr>
      </w:pPr>
      <w:r w:rsidRPr="00D21612">
        <w:rPr>
          <w:rFonts w:asciiTheme="minorEastAsia" w:eastAsiaTheme="minorEastAsia" w:hAnsiTheme="minorEastAsia" w:hint="eastAsia"/>
          <w:bCs/>
          <w:sz w:val="24"/>
        </w:rPr>
        <w:t>实验报告文件格式为word或</w:t>
      </w:r>
      <w:proofErr w:type="spellStart"/>
      <w:r w:rsidRPr="00D21612">
        <w:rPr>
          <w:rFonts w:asciiTheme="minorEastAsia" w:eastAsiaTheme="minorEastAsia" w:hAnsiTheme="minorEastAsia" w:hint="eastAsia"/>
          <w:bCs/>
          <w:sz w:val="24"/>
        </w:rPr>
        <w:t>pdf</w:t>
      </w:r>
      <w:proofErr w:type="spellEnd"/>
      <w:r w:rsidRPr="00D21612"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 w:hint="eastAsia"/>
          <w:bCs/>
          <w:sz w:val="24"/>
        </w:rPr>
        <w:t>你编写的</w:t>
      </w:r>
      <w:r w:rsidRPr="00D21612">
        <w:rPr>
          <w:rFonts w:asciiTheme="minorEastAsia" w:eastAsiaTheme="minorEastAsia" w:hAnsiTheme="minorEastAsia" w:hint="eastAsia"/>
          <w:bCs/>
          <w:sz w:val="24"/>
        </w:rPr>
        <w:t>源代码以文本形式附在实验报告所在的文件中，不要把</w:t>
      </w:r>
      <w:proofErr w:type="spellStart"/>
      <w:r w:rsidRPr="00D21612">
        <w:rPr>
          <w:rFonts w:asciiTheme="minorEastAsia" w:eastAsiaTheme="minorEastAsia" w:hAnsiTheme="minorEastAsia" w:hint="eastAsia"/>
          <w:bCs/>
          <w:sz w:val="24"/>
        </w:rPr>
        <w:t>pdf</w:t>
      </w:r>
      <w:proofErr w:type="spellEnd"/>
      <w:r w:rsidRPr="00D21612">
        <w:rPr>
          <w:rFonts w:asciiTheme="minorEastAsia" w:eastAsiaTheme="minorEastAsia" w:hAnsiTheme="minorEastAsia" w:hint="eastAsia"/>
          <w:bCs/>
          <w:sz w:val="24"/>
        </w:rPr>
        <w:t>文件制作为图像格式，实验报告文件上传到“学在这里”中。</w:t>
      </w:r>
    </w:p>
    <w:p w14:paraId="262E8D9D" w14:textId="77777777" w:rsidR="00C82B67" w:rsidRPr="00533164" w:rsidRDefault="00C82B67" w:rsidP="00C82B67">
      <w:pPr>
        <w:jc w:val="left"/>
        <w:rPr>
          <w:rStyle w:val="3Char"/>
          <w:rFonts w:ascii="宋体" w:eastAsia="宋体" w:hAnsi="宋体"/>
          <w:b w:val="0"/>
        </w:rPr>
      </w:pPr>
    </w:p>
    <w:p w14:paraId="7467BED6" w14:textId="206C23F8" w:rsidR="00533164" w:rsidRPr="00533164" w:rsidRDefault="00936551" w:rsidP="00533164">
      <w:pPr>
        <w:pStyle w:val="1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本</w:t>
      </w:r>
      <w:r w:rsidR="00533164" w:rsidRPr="00533164">
        <w:rPr>
          <w:rFonts w:ascii="宋体" w:hAnsi="宋体" w:hint="eastAsia"/>
          <w:sz w:val="28"/>
          <w:szCs w:val="32"/>
        </w:rPr>
        <w:t>实验评分</w:t>
      </w:r>
      <w:r>
        <w:rPr>
          <w:rFonts w:ascii="宋体" w:hAnsi="宋体" w:hint="eastAsia"/>
          <w:sz w:val="28"/>
          <w:szCs w:val="32"/>
        </w:rPr>
        <w:t>参考</w:t>
      </w:r>
      <w:r w:rsidR="00533164" w:rsidRPr="00533164">
        <w:rPr>
          <w:rFonts w:ascii="宋体" w:hAnsi="宋体" w:hint="eastAsia"/>
          <w:sz w:val="28"/>
          <w:szCs w:val="32"/>
        </w:rPr>
        <w:t>：</w:t>
      </w:r>
    </w:p>
    <w:p w14:paraId="4B10FBC5" w14:textId="77777777" w:rsidR="00533164" w:rsidRPr="00533164" w:rsidRDefault="00533164" w:rsidP="00533164">
      <w:pPr>
        <w:pStyle w:val="af3"/>
        <w:numPr>
          <w:ilvl w:val="0"/>
          <w:numId w:val="12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按时提交一个完整和规范的实验报告得20分：</w:t>
      </w:r>
    </w:p>
    <w:p w14:paraId="6597A149" w14:textId="77777777" w:rsidR="00533164" w:rsidRPr="00533164" w:rsidRDefault="00533164" w:rsidP="00533164">
      <w:pPr>
        <w:pStyle w:val="af3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延迟一天扣5分，直至扣完20分，延迟一周以上本实验记0分。</w:t>
      </w:r>
    </w:p>
    <w:p w14:paraId="05135CDE" w14:textId="77777777" w:rsidR="00533164" w:rsidRPr="00533164" w:rsidRDefault="00533164" w:rsidP="00533164">
      <w:pPr>
        <w:pStyle w:val="af3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实验报告的格式规范完整，包括有实验过程中完整的截图。</w:t>
      </w:r>
    </w:p>
    <w:p w14:paraId="52DE60FA" w14:textId="77777777" w:rsidR="00533164" w:rsidRPr="00533164" w:rsidRDefault="00533164" w:rsidP="00533164">
      <w:pPr>
        <w:pStyle w:val="af3"/>
        <w:numPr>
          <w:ilvl w:val="0"/>
          <w:numId w:val="12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实验内容占80分：</w:t>
      </w:r>
    </w:p>
    <w:p w14:paraId="383B36BB" w14:textId="77777777" w:rsidR="00533164" w:rsidRPr="00533164" w:rsidRDefault="00533164" w:rsidP="00533164">
      <w:pPr>
        <w:pStyle w:val="af3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添加文件系统内核代码修改、编译内核模块成功占10分</w:t>
      </w:r>
    </w:p>
    <w:p w14:paraId="52AF6A97" w14:textId="77777777" w:rsidR="00533164" w:rsidRPr="00533164" w:rsidRDefault="00533164" w:rsidP="00533164">
      <w:pPr>
        <w:pStyle w:val="af3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四个测试完成20分</w:t>
      </w:r>
    </w:p>
    <w:p w14:paraId="2E9907B6" w14:textId="77777777" w:rsidR="00533164" w:rsidRPr="00533164" w:rsidRDefault="00533164" w:rsidP="00533164">
      <w:pPr>
        <w:pStyle w:val="af3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修改read、write完成加密 30分</w:t>
      </w:r>
    </w:p>
    <w:p w14:paraId="62FB97A0" w14:textId="3FC99753" w:rsidR="00BF1649" w:rsidRDefault="00533164" w:rsidP="00533164">
      <w:pPr>
        <w:pStyle w:val="af3"/>
        <w:numPr>
          <w:ilvl w:val="0"/>
          <w:numId w:val="11"/>
        </w:numPr>
        <w:adjustRightInd w:val="0"/>
        <w:spacing w:line="314" w:lineRule="atLeast"/>
        <w:ind w:firstLineChars="0"/>
        <w:textAlignment w:val="baseline"/>
        <w:rPr>
          <w:rFonts w:asciiTheme="minorEastAsia" w:eastAsiaTheme="minorEastAsia" w:hAnsiTheme="minorEastAsia" w:hint="eastAsia"/>
          <w:bCs/>
          <w:sz w:val="24"/>
        </w:rPr>
      </w:pPr>
      <w:r w:rsidRPr="00533164">
        <w:rPr>
          <w:rFonts w:asciiTheme="minorEastAsia" w:eastAsiaTheme="minorEastAsia" w:hAnsiTheme="minorEastAsia" w:hint="eastAsia"/>
          <w:bCs/>
          <w:sz w:val="24"/>
        </w:rPr>
        <w:t>讨论心得（实验过程中遇到的问题及解决方法）20分</w:t>
      </w:r>
    </w:p>
    <w:p w14:paraId="1C876856" w14:textId="75D55C0A" w:rsidR="00936551" w:rsidRDefault="00936551" w:rsidP="00936551">
      <w:pPr>
        <w:adjustRightInd w:val="0"/>
        <w:spacing w:line="314" w:lineRule="atLeast"/>
        <w:textAlignment w:val="baseline"/>
        <w:rPr>
          <w:rFonts w:asciiTheme="minorEastAsia" w:eastAsiaTheme="minorEastAsia" w:hAnsiTheme="minorEastAsia"/>
          <w:bCs/>
          <w:sz w:val="24"/>
        </w:rPr>
      </w:pPr>
    </w:p>
    <w:p w14:paraId="1538D62F" w14:textId="77777777" w:rsidR="00936551" w:rsidRDefault="00936551">
      <w:pPr>
        <w:widowControl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br w:type="page"/>
      </w:r>
    </w:p>
    <w:p w14:paraId="407D87CA" w14:textId="77777777" w:rsidR="00936551" w:rsidRDefault="00936551" w:rsidP="00936551">
      <w:pPr>
        <w:spacing w:line="276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2ACF2B7F" w14:textId="77777777" w:rsidR="00936551" w:rsidRDefault="00936551" w:rsidP="00936551">
      <w:pPr>
        <w:spacing w:line="276" w:lineRule="auto"/>
        <w:ind w:firstLineChars="1150" w:firstLine="2415"/>
      </w:pPr>
    </w:p>
    <w:p w14:paraId="68C47C2E" w14:textId="77777777" w:rsidR="00936551" w:rsidRDefault="00936551" w:rsidP="00936551">
      <w:pPr>
        <w:spacing w:line="276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操作系统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实验类型：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综合型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 w14:paraId="54DCD0C5" w14:textId="77777777" w:rsidR="00936551" w:rsidRDefault="00936551" w:rsidP="00936551">
      <w:pPr>
        <w:spacing w:line="276" w:lineRule="auto"/>
        <w:rPr>
          <w:u w:val="single"/>
        </w:rPr>
      </w:pPr>
      <w:r>
        <w:rPr>
          <w:rFonts w:hint="eastAsia"/>
        </w:rPr>
        <w:t>实验项目名称：</w:t>
      </w:r>
      <w:r>
        <w:rPr>
          <w:rFonts w:hint="eastAsia"/>
          <w:u w:val="single"/>
        </w:rPr>
        <w:t xml:space="preserve">                                                      </w:t>
      </w:r>
    </w:p>
    <w:p w14:paraId="3641EA29" w14:textId="77777777" w:rsidR="00936551" w:rsidRDefault="00936551" w:rsidP="00936551">
      <w:pPr>
        <w:spacing w:line="276" w:lineRule="auto"/>
      </w:pPr>
      <w:r>
        <w:rPr>
          <w:rFonts w:hint="eastAsia"/>
        </w:rPr>
        <w:t>学生姓名：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  </w:t>
      </w:r>
    </w:p>
    <w:p w14:paraId="19C10382" w14:textId="77777777" w:rsidR="00936551" w:rsidRDefault="00936551" w:rsidP="00936551">
      <w:pPr>
        <w:spacing w:line="276" w:lineRule="auto"/>
      </w:pPr>
      <w:r>
        <w:rPr>
          <w:rFonts w:hint="eastAsia"/>
        </w:rPr>
        <w:t>电子邮件地址：</w:t>
      </w:r>
      <w:r>
        <w:rPr>
          <w:rFonts w:hint="eastAsia"/>
          <w:u w:val="single"/>
        </w:rPr>
        <w:t xml:space="preserve">                         </w:t>
      </w:r>
    </w:p>
    <w:p w14:paraId="1CB05930" w14:textId="77777777" w:rsidR="00936551" w:rsidRDefault="00936551" w:rsidP="00936551">
      <w:pPr>
        <w:spacing w:line="276" w:lineRule="auto"/>
        <w:rPr>
          <w:u w:val="single"/>
        </w:rPr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</w:p>
    <w:p w14:paraId="345A3A70" w14:textId="77777777" w:rsidR="00936551" w:rsidRDefault="00936551" w:rsidP="00936551">
      <w:pPr>
        <w:spacing w:line="276" w:lineRule="auto"/>
      </w:pPr>
    </w:p>
    <w:p w14:paraId="0480B6C7" w14:textId="77777777" w:rsidR="00936551" w:rsidRDefault="00936551" w:rsidP="00936551">
      <w:pPr>
        <w:spacing w:line="276" w:lineRule="auto"/>
      </w:pPr>
    </w:p>
    <w:p w14:paraId="58F0ACD5" w14:textId="77777777" w:rsidR="00936551" w:rsidRDefault="00936551" w:rsidP="00936551">
      <w:pPr>
        <w:numPr>
          <w:ilvl w:val="0"/>
          <w:numId w:val="13"/>
        </w:numPr>
        <w:spacing w:line="276" w:lineRule="auto"/>
      </w:pPr>
      <w:r>
        <w:rPr>
          <w:rFonts w:hint="eastAsia"/>
        </w:rPr>
        <w:t>实验环境</w:t>
      </w:r>
    </w:p>
    <w:p w14:paraId="24235E98" w14:textId="77777777" w:rsidR="00936551" w:rsidRPr="002A2ECB" w:rsidRDefault="00936551" w:rsidP="00936551">
      <w:pPr>
        <w:spacing w:line="276" w:lineRule="auto"/>
        <w:ind w:left="420"/>
        <w:rPr>
          <w:color w:val="FF6600"/>
        </w:rPr>
      </w:pPr>
      <w:r>
        <w:rPr>
          <w:rFonts w:hint="eastAsia"/>
          <w:color w:val="FF6600"/>
        </w:rPr>
        <w:t xml:space="preserve"># </w:t>
      </w:r>
      <w:r w:rsidRPr="002A2ECB">
        <w:rPr>
          <w:rFonts w:hint="eastAsia"/>
          <w:color w:val="FF6600"/>
        </w:rPr>
        <w:t>填写您的计算机配置，操作系统环境，</w:t>
      </w:r>
      <w:r w:rsidRPr="002A2ECB">
        <w:rPr>
          <w:rFonts w:hint="eastAsia"/>
          <w:color w:val="FF6600"/>
        </w:rPr>
        <w:t>L</w:t>
      </w:r>
      <w:r>
        <w:rPr>
          <w:rFonts w:hint="eastAsia"/>
          <w:color w:val="FF6600"/>
        </w:rPr>
        <w:t>inux</w:t>
      </w:r>
      <w:r w:rsidRPr="002A2ECB">
        <w:rPr>
          <w:rFonts w:hint="eastAsia"/>
          <w:color w:val="FF6600"/>
        </w:rPr>
        <w:t>版本</w:t>
      </w:r>
    </w:p>
    <w:p w14:paraId="7BF0A051" w14:textId="77777777" w:rsidR="00936551" w:rsidRDefault="00936551" w:rsidP="00936551">
      <w:pPr>
        <w:numPr>
          <w:ilvl w:val="0"/>
          <w:numId w:val="13"/>
        </w:numPr>
        <w:spacing w:line="276" w:lineRule="auto"/>
      </w:pPr>
      <w:r>
        <w:rPr>
          <w:rFonts w:hint="eastAsia"/>
        </w:rPr>
        <w:t>实验内容和结果及分析</w:t>
      </w:r>
    </w:p>
    <w:p w14:paraId="59433EFB" w14:textId="77777777" w:rsidR="00936551" w:rsidRDefault="00936551" w:rsidP="00936551">
      <w:pPr>
        <w:spacing w:line="360" w:lineRule="auto"/>
        <w:ind w:leftChars="200" w:left="420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实验设计思路</w:t>
      </w:r>
      <w:bookmarkStart w:id="7" w:name="_GoBack"/>
      <w:bookmarkEnd w:id="7"/>
    </w:p>
    <w:p w14:paraId="03D41142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实验步骤及截图</w:t>
      </w:r>
    </w:p>
    <w:p w14:paraId="79A6BDEE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测试程序运行结果截图</w:t>
      </w:r>
    </w:p>
    <w:p w14:paraId="0CD15311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结果分析</w:t>
      </w:r>
    </w:p>
    <w:p w14:paraId="556C738A" w14:textId="77777777" w:rsidR="00936551" w:rsidRDefault="00936551" w:rsidP="00936551">
      <w:pPr>
        <w:spacing w:line="360" w:lineRule="auto"/>
        <w:ind w:leftChars="200" w:left="420"/>
        <w:rPr>
          <w:color w:val="FF6600"/>
        </w:rPr>
      </w:pPr>
      <w:r>
        <w:rPr>
          <w:rFonts w:hint="eastAsia"/>
          <w:color w:val="FF6600"/>
        </w:rPr>
        <w:t xml:space="preserve">#  </w:t>
      </w:r>
      <w:r>
        <w:rPr>
          <w:rFonts w:hint="eastAsia"/>
          <w:color w:val="FF6600"/>
        </w:rPr>
        <w:t>源程序</w:t>
      </w:r>
    </w:p>
    <w:p w14:paraId="3C995019" w14:textId="77777777" w:rsidR="00936551" w:rsidRPr="00D91A4C" w:rsidRDefault="00936551" w:rsidP="00936551">
      <w:pPr>
        <w:spacing w:line="276" w:lineRule="auto"/>
        <w:ind w:firstLine="420"/>
        <w:rPr>
          <w:color w:val="FF6600"/>
        </w:rPr>
      </w:pPr>
    </w:p>
    <w:p w14:paraId="60A29630" w14:textId="77777777" w:rsidR="00936551" w:rsidRDefault="00936551" w:rsidP="00936551">
      <w:pPr>
        <w:spacing w:line="276" w:lineRule="auto"/>
      </w:pPr>
    </w:p>
    <w:p w14:paraId="586897BD" w14:textId="77777777" w:rsidR="00936551" w:rsidRDefault="00936551" w:rsidP="00936551">
      <w:pPr>
        <w:numPr>
          <w:ilvl w:val="0"/>
          <w:numId w:val="13"/>
        </w:numPr>
        <w:spacing w:line="276" w:lineRule="auto"/>
      </w:pPr>
      <w:r>
        <w:rPr>
          <w:rFonts w:hint="eastAsia"/>
        </w:rPr>
        <w:t>讨论、心得（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3F920181" w14:textId="77777777" w:rsidR="00936551" w:rsidRPr="002A2ECB" w:rsidRDefault="00936551" w:rsidP="00936551">
      <w:pPr>
        <w:spacing w:line="276" w:lineRule="auto"/>
        <w:rPr>
          <w:color w:val="FF6600"/>
        </w:rPr>
      </w:pPr>
      <w:r>
        <w:rPr>
          <w:rFonts w:hint="eastAsia"/>
        </w:rPr>
        <w:t xml:space="preserve">     # </w:t>
      </w:r>
      <w:r w:rsidRPr="002A2ECB">
        <w:rPr>
          <w:rFonts w:hint="eastAsia"/>
          <w:color w:val="FF6600"/>
        </w:rPr>
        <w:t>在这里写：实验过程中遇到的问题及解决的方法，您做本实验体会</w:t>
      </w:r>
      <w:r w:rsidRPr="002A2ECB">
        <w:rPr>
          <w:rFonts w:hint="eastAsia"/>
          <w:color w:val="FF6600"/>
        </w:rPr>
        <w:t xml:space="preserve"> </w:t>
      </w:r>
    </w:p>
    <w:p w14:paraId="5F509584" w14:textId="77777777" w:rsidR="00936551" w:rsidRPr="005C324E" w:rsidRDefault="00936551" w:rsidP="00936551">
      <w:pPr>
        <w:spacing w:line="276" w:lineRule="auto"/>
        <w:ind w:left="420"/>
      </w:pPr>
    </w:p>
    <w:p w14:paraId="3184D91F" w14:textId="77777777" w:rsidR="00936551" w:rsidRPr="00BF7A09" w:rsidRDefault="00936551" w:rsidP="00936551">
      <w:pPr>
        <w:ind w:leftChars="100" w:left="210"/>
        <w:rPr>
          <w:sz w:val="24"/>
        </w:rPr>
      </w:pPr>
    </w:p>
    <w:p w14:paraId="508A50E1" w14:textId="77777777" w:rsidR="00936551" w:rsidRPr="00226595" w:rsidRDefault="00936551" w:rsidP="00936551">
      <w:pPr>
        <w:spacing w:line="276" w:lineRule="auto"/>
        <w:ind w:firstLine="425"/>
        <w:rPr>
          <w:rFonts w:asciiTheme="minorEastAsia" w:eastAsiaTheme="minorEastAsia" w:hAnsiTheme="minorEastAsia"/>
          <w:sz w:val="24"/>
        </w:rPr>
      </w:pPr>
    </w:p>
    <w:p w14:paraId="0C8217BD" w14:textId="77777777" w:rsidR="00936551" w:rsidRPr="00936551" w:rsidRDefault="00936551" w:rsidP="00936551">
      <w:pPr>
        <w:adjustRightInd w:val="0"/>
        <w:spacing w:line="314" w:lineRule="atLeast"/>
        <w:textAlignment w:val="baseline"/>
        <w:rPr>
          <w:rFonts w:asciiTheme="minorEastAsia" w:eastAsiaTheme="minorEastAsia" w:hAnsiTheme="minorEastAsia"/>
          <w:bCs/>
          <w:sz w:val="24"/>
        </w:rPr>
      </w:pPr>
    </w:p>
    <w:sectPr w:rsidR="00936551" w:rsidRPr="00936551" w:rsidSect="00F9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D5C37" w15:done="0"/>
  <w15:commentEx w15:paraId="7ABBE1F0" w15:done="0"/>
  <w15:commentEx w15:paraId="14D79CA4" w15:done="0"/>
  <w15:commentEx w15:paraId="70CFA3CA" w15:done="0"/>
  <w15:commentEx w15:paraId="68CB65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C9074" w14:textId="77777777" w:rsidR="00B018F9" w:rsidRDefault="00B018F9" w:rsidP="007779CE">
      <w:r>
        <w:separator/>
      </w:r>
    </w:p>
  </w:endnote>
  <w:endnote w:type="continuationSeparator" w:id="0">
    <w:p w14:paraId="15C123A8" w14:textId="77777777" w:rsidR="00B018F9" w:rsidRDefault="00B018F9" w:rsidP="0077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enQuanYiMicro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0A7CF" w14:textId="77777777" w:rsidR="00B018F9" w:rsidRDefault="00B018F9" w:rsidP="007779CE">
      <w:r>
        <w:separator/>
      </w:r>
    </w:p>
  </w:footnote>
  <w:footnote w:type="continuationSeparator" w:id="0">
    <w:p w14:paraId="6A9EE768" w14:textId="77777777" w:rsidR="00B018F9" w:rsidRDefault="00B018F9" w:rsidP="0077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98D"/>
    <w:multiLevelType w:val="hybridMultilevel"/>
    <w:tmpl w:val="00066654"/>
    <w:lvl w:ilvl="0" w:tplc="BE2896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5A37FD"/>
    <w:multiLevelType w:val="hybridMultilevel"/>
    <w:tmpl w:val="23281480"/>
    <w:lvl w:ilvl="0" w:tplc="04090001">
      <w:start w:val="1"/>
      <w:numFmt w:val="bullet"/>
      <w:lvlText w:val="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2">
    <w:nsid w:val="0C8579EE"/>
    <w:multiLevelType w:val="hybridMultilevel"/>
    <w:tmpl w:val="091A7E9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0D208EC"/>
    <w:multiLevelType w:val="hybridMultilevel"/>
    <w:tmpl w:val="EC60E2D0"/>
    <w:lvl w:ilvl="0" w:tplc="0409000B">
      <w:start w:val="1"/>
      <w:numFmt w:val="bullet"/>
      <w:lvlText w:val="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4">
    <w:nsid w:val="12D775ED"/>
    <w:multiLevelType w:val="hybridMultilevel"/>
    <w:tmpl w:val="28FA8300"/>
    <w:lvl w:ilvl="0" w:tplc="8062B61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4221E1F"/>
    <w:multiLevelType w:val="hybridMultilevel"/>
    <w:tmpl w:val="06460918"/>
    <w:lvl w:ilvl="0" w:tplc="0ABE76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ED87824"/>
    <w:multiLevelType w:val="hybridMultilevel"/>
    <w:tmpl w:val="BDAC20F4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F123DCA"/>
    <w:multiLevelType w:val="hybridMultilevel"/>
    <w:tmpl w:val="28D2680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238444E4"/>
    <w:multiLevelType w:val="hybridMultilevel"/>
    <w:tmpl w:val="877E55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9">
    <w:nsid w:val="2D6669D7"/>
    <w:multiLevelType w:val="hybridMultilevel"/>
    <w:tmpl w:val="74AEA0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AA50AB5"/>
    <w:multiLevelType w:val="hybridMultilevel"/>
    <w:tmpl w:val="877E55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1">
    <w:nsid w:val="62714568"/>
    <w:multiLevelType w:val="hybridMultilevel"/>
    <w:tmpl w:val="E54051F2"/>
    <w:lvl w:ilvl="0" w:tplc="6502875A">
      <w:start w:val="52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27AAE2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2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dan Shou">
    <w15:presenceInfo w15:providerId="Windows Live" w15:userId="d131728c47ca1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F2"/>
    <w:rsid w:val="00000413"/>
    <w:rsid w:val="00001E50"/>
    <w:rsid w:val="000029D5"/>
    <w:rsid w:val="00006F6F"/>
    <w:rsid w:val="0000764C"/>
    <w:rsid w:val="00007E60"/>
    <w:rsid w:val="00010281"/>
    <w:rsid w:val="00011A2C"/>
    <w:rsid w:val="00012322"/>
    <w:rsid w:val="000139E4"/>
    <w:rsid w:val="00013AFE"/>
    <w:rsid w:val="00014F74"/>
    <w:rsid w:val="000151D9"/>
    <w:rsid w:val="00017215"/>
    <w:rsid w:val="00026386"/>
    <w:rsid w:val="0003089E"/>
    <w:rsid w:val="00031D5E"/>
    <w:rsid w:val="00032670"/>
    <w:rsid w:val="000346F3"/>
    <w:rsid w:val="00037F55"/>
    <w:rsid w:val="00043384"/>
    <w:rsid w:val="0004430F"/>
    <w:rsid w:val="00050D50"/>
    <w:rsid w:val="00052019"/>
    <w:rsid w:val="00056079"/>
    <w:rsid w:val="00057B02"/>
    <w:rsid w:val="00060F75"/>
    <w:rsid w:val="00062EF9"/>
    <w:rsid w:val="00064FCD"/>
    <w:rsid w:val="000708D0"/>
    <w:rsid w:val="0007360E"/>
    <w:rsid w:val="00073C0A"/>
    <w:rsid w:val="00073E9D"/>
    <w:rsid w:val="00074346"/>
    <w:rsid w:val="00074AE8"/>
    <w:rsid w:val="00080C61"/>
    <w:rsid w:val="00081FB0"/>
    <w:rsid w:val="000845C2"/>
    <w:rsid w:val="00085F28"/>
    <w:rsid w:val="00086D89"/>
    <w:rsid w:val="000A08B1"/>
    <w:rsid w:val="000A2143"/>
    <w:rsid w:val="000A267B"/>
    <w:rsid w:val="000A41A7"/>
    <w:rsid w:val="000A4B68"/>
    <w:rsid w:val="000C06EB"/>
    <w:rsid w:val="000C1566"/>
    <w:rsid w:val="000C4959"/>
    <w:rsid w:val="000C68F4"/>
    <w:rsid w:val="000C6D0C"/>
    <w:rsid w:val="000C7B50"/>
    <w:rsid w:val="000D14AC"/>
    <w:rsid w:val="000D6889"/>
    <w:rsid w:val="000E40AC"/>
    <w:rsid w:val="000E4362"/>
    <w:rsid w:val="000E4598"/>
    <w:rsid w:val="000E46B8"/>
    <w:rsid w:val="000E4E81"/>
    <w:rsid w:val="000F1023"/>
    <w:rsid w:val="000F3AB9"/>
    <w:rsid w:val="000F614E"/>
    <w:rsid w:val="000F637E"/>
    <w:rsid w:val="000F798E"/>
    <w:rsid w:val="00103039"/>
    <w:rsid w:val="00106B9F"/>
    <w:rsid w:val="0011093E"/>
    <w:rsid w:val="0011113A"/>
    <w:rsid w:val="0011402C"/>
    <w:rsid w:val="00117554"/>
    <w:rsid w:val="00117F42"/>
    <w:rsid w:val="001209DD"/>
    <w:rsid w:val="00123156"/>
    <w:rsid w:val="00123A10"/>
    <w:rsid w:val="00125EEF"/>
    <w:rsid w:val="00126274"/>
    <w:rsid w:val="0012711C"/>
    <w:rsid w:val="001274A0"/>
    <w:rsid w:val="00127E9A"/>
    <w:rsid w:val="00131F29"/>
    <w:rsid w:val="0014440E"/>
    <w:rsid w:val="00144798"/>
    <w:rsid w:val="001458B4"/>
    <w:rsid w:val="00145AD0"/>
    <w:rsid w:val="00145DAE"/>
    <w:rsid w:val="001506B6"/>
    <w:rsid w:val="00150A22"/>
    <w:rsid w:val="00150A6D"/>
    <w:rsid w:val="0015114F"/>
    <w:rsid w:val="0015213E"/>
    <w:rsid w:val="00153379"/>
    <w:rsid w:val="0015606B"/>
    <w:rsid w:val="00156308"/>
    <w:rsid w:val="0015736D"/>
    <w:rsid w:val="001627A0"/>
    <w:rsid w:val="00163F32"/>
    <w:rsid w:val="0016740B"/>
    <w:rsid w:val="001674B1"/>
    <w:rsid w:val="001675A2"/>
    <w:rsid w:val="001735CA"/>
    <w:rsid w:val="00183389"/>
    <w:rsid w:val="0018583D"/>
    <w:rsid w:val="00187129"/>
    <w:rsid w:val="00187997"/>
    <w:rsid w:val="00187D71"/>
    <w:rsid w:val="001909B3"/>
    <w:rsid w:val="001947A1"/>
    <w:rsid w:val="00194B90"/>
    <w:rsid w:val="001A07DA"/>
    <w:rsid w:val="001A5231"/>
    <w:rsid w:val="001B1152"/>
    <w:rsid w:val="001B1324"/>
    <w:rsid w:val="001B210A"/>
    <w:rsid w:val="001B743E"/>
    <w:rsid w:val="001B7585"/>
    <w:rsid w:val="001C0574"/>
    <w:rsid w:val="001C359F"/>
    <w:rsid w:val="001C5442"/>
    <w:rsid w:val="001D32D9"/>
    <w:rsid w:val="001D4419"/>
    <w:rsid w:val="001D5375"/>
    <w:rsid w:val="001D5A75"/>
    <w:rsid w:val="001D5F85"/>
    <w:rsid w:val="001D6A57"/>
    <w:rsid w:val="001E107A"/>
    <w:rsid w:val="001E3193"/>
    <w:rsid w:val="001E5A76"/>
    <w:rsid w:val="001E63F7"/>
    <w:rsid w:val="001F0AEC"/>
    <w:rsid w:val="001F2421"/>
    <w:rsid w:val="001F46D8"/>
    <w:rsid w:val="001F47ED"/>
    <w:rsid w:val="001F4F17"/>
    <w:rsid w:val="001F5608"/>
    <w:rsid w:val="001F79CD"/>
    <w:rsid w:val="002006DF"/>
    <w:rsid w:val="00201393"/>
    <w:rsid w:val="00201BDB"/>
    <w:rsid w:val="00201D35"/>
    <w:rsid w:val="002024D8"/>
    <w:rsid w:val="002035C5"/>
    <w:rsid w:val="00204389"/>
    <w:rsid w:val="002053D8"/>
    <w:rsid w:val="002104D3"/>
    <w:rsid w:val="00211E84"/>
    <w:rsid w:val="00214B30"/>
    <w:rsid w:val="0021548A"/>
    <w:rsid w:val="002176DF"/>
    <w:rsid w:val="00222753"/>
    <w:rsid w:val="002231CA"/>
    <w:rsid w:val="00225E65"/>
    <w:rsid w:val="002311AB"/>
    <w:rsid w:val="002313D1"/>
    <w:rsid w:val="0023196F"/>
    <w:rsid w:val="00232DBF"/>
    <w:rsid w:val="00233374"/>
    <w:rsid w:val="002336A5"/>
    <w:rsid w:val="00237E85"/>
    <w:rsid w:val="00240EA1"/>
    <w:rsid w:val="002434FC"/>
    <w:rsid w:val="0024408E"/>
    <w:rsid w:val="00250754"/>
    <w:rsid w:val="00250F2A"/>
    <w:rsid w:val="00251406"/>
    <w:rsid w:val="00252E2D"/>
    <w:rsid w:val="002549C8"/>
    <w:rsid w:val="0025652B"/>
    <w:rsid w:val="002565CE"/>
    <w:rsid w:val="0026202B"/>
    <w:rsid w:val="00265D2E"/>
    <w:rsid w:val="002668A6"/>
    <w:rsid w:val="00267966"/>
    <w:rsid w:val="00267E33"/>
    <w:rsid w:val="00270169"/>
    <w:rsid w:val="002702B9"/>
    <w:rsid w:val="00270BD7"/>
    <w:rsid w:val="002731A1"/>
    <w:rsid w:val="00276D23"/>
    <w:rsid w:val="002818E7"/>
    <w:rsid w:val="002835B4"/>
    <w:rsid w:val="00283EFE"/>
    <w:rsid w:val="00286FD0"/>
    <w:rsid w:val="00287B96"/>
    <w:rsid w:val="0029224B"/>
    <w:rsid w:val="00292399"/>
    <w:rsid w:val="0029369D"/>
    <w:rsid w:val="002A2ADD"/>
    <w:rsid w:val="002A2BBE"/>
    <w:rsid w:val="002A4874"/>
    <w:rsid w:val="002A4C2F"/>
    <w:rsid w:val="002B28F5"/>
    <w:rsid w:val="002B3510"/>
    <w:rsid w:val="002B44F2"/>
    <w:rsid w:val="002B6CE2"/>
    <w:rsid w:val="002B759E"/>
    <w:rsid w:val="002C3904"/>
    <w:rsid w:val="002D468B"/>
    <w:rsid w:val="002D489F"/>
    <w:rsid w:val="002D550F"/>
    <w:rsid w:val="002E3F85"/>
    <w:rsid w:val="002E4726"/>
    <w:rsid w:val="002E7382"/>
    <w:rsid w:val="002F0199"/>
    <w:rsid w:val="002F09FD"/>
    <w:rsid w:val="002F1216"/>
    <w:rsid w:val="002F17EE"/>
    <w:rsid w:val="002F5303"/>
    <w:rsid w:val="002F66C7"/>
    <w:rsid w:val="002F6C03"/>
    <w:rsid w:val="002F7A85"/>
    <w:rsid w:val="0030137D"/>
    <w:rsid w:val="003018F1"/>
    <w:rsid w:val="00302C6C"/>
    <w:rsid w:val="00311C12"/>
    <w:rsid w:val="003157FA"/>
    <w:rsid w:val="00315E10"/>
    <w:rsid w:val="00315E6A"/>
    <w:rsid w:val="003164EB"/>
    <w:rsid w:val="003201D3"/>
    <w:rsid w:val="003206EC"/>
    <w:rsid w:val="003214E5"/>
    <w:rsid w:val="00324015"/>
    <w:rsid w:val="00324326"/>
    <w:rsid w:val="00325665"/>
    <w:rsid w:val="00325B43"/>
    <w:rsid w:val="003266B1"/>
    <w:rsid w:val="00327783"/>
    <w:rsid w:val="003311F7"/>
    <w:rsid w:val="0033390D"/>
    <w:rsid w:val="00333DC0"/>
    <w:rsid w:val="0033423F"/>
    <w:rsid w:val="0033710F"/>
    <w:rsid w:val="00337978"/>
    <w:rsid w:val="0034016C"/>
    <w:rsid w:val="003428EC"/>
    <w:rsid w:val="00344A90"/>
    <w:rsid w:val="003450CC"/>
    <w:rsid w:val="0034637B"/>
    <w:rsid w:val="0035148B"/>
    <w:rsid w:val="003540AA"/>
    <w:rsid w:val="003542D6"/>
    <w:rsid w:val="00354F73"/>
    <w:rsid w:val="003550EA"/>
    <w:rsid w:val="0035554F"/>
    <w:rsid w:val="00356AB9"/>
    <w:rsid w:val="00361B13"/>
    <w:rsid w:val="003676CA"/>
    <w:rsid w:val="00367C74"/>
    <w:rsid w:val="00370A1D"/>
    <w:rsid w:val="003724D3"/>
    <w:rsid w:val="00374D8E"/>
    <w:rsid w:val="00375102"/>
    <w:rsid w:val="003765DB"/>
    <w:rsid w:val="003779F3"/>
    <w:rsid w:val="0038418E"/>
    <w:rsid w:val="003842FA"/>
    <w:rsid w:val="0039077C"/>
    <w:rsid w:val="003938C6"/>
    <w:rsid w:val="003938D7"/>
    <w:rsid w:val="00393D8E"/>
    <w:rsid w:val="003955DC"/>
    <w:rsid w:val="00397DA5"/>
    <w:rsid w:val="003A11DD"/>
    <w:rsid w:val="003A3F86"/>
    <w:rsid w:val="003A5C63"/>
    <w:rsid w:val="003B31B2"/>
    <w:rsid w:val="003B76CF"/>
    <w:rsid w:val="003C04DE"/>
    <w:rsid w:val="003C339C"/>
    <w:rsid w:val="003C42EE"/>
    <w:rsid w:val="003C6250"/>
    <w:rsid w:val="003D29AD"/>
    <w:rsid w:val="003D2F99"/>
    <w:rsid w:val="003D746E"/>
    <w:rsid w:val="003E073A"/>
    <w:rsid w:val="003E1022"/>
    <w:rsid w:val="003E10E2"/>
    <w:rsid w:val="003E15DA"/>
    <w:rsid w:val="003E2FC0"/>
    <w:rsid w:val="003F18EC"/>
    <w:rsid w:val="003F59D9"/>
    <w:rsid w:val="003F65FB"/>
    <w:rsid w:val="00401E53"/>
    <w:rsid w:val="00402438"/>
    <w:rsid w:val="004028F8"/>
    <w:rsid w:val="004037B6"/>
    <w:rsid w:val="00403F9F"/>
    <w:rsid w:val="00407628"/>
    <w:rsid w:val="00410200"/>
    <w:rsid w:val="00410CE8"/>
    <w:rsid w:val="0041323D"/>
    <w:rsid w:val="004204A8"/>
    <w:rsid w:val="00421289"/>
    <w:rsid w:val="004315B1"/>
    <w:rsid w:val="00433B22"/>
    <w:rsid w:val="00434C51"/>
    <w:rsid w:val="00435C62"/>
    <w:rsid w:val="00444BDD"/>
    <w:rsid w:val="004459B3"/>
    <w:rsid w:val="00445F91"/>
    <w:rsid w:val="00446716"/>
    <w:rsid w:val="004519CE"/>
    <w:rsid w:val="00455E87"/>
    <w:rsid w:val="00460ED3"/>
    <w:rsid w:val="0046225D"/>
    <w:rsid w:val="00465FEB"/>
    <w:rsid w:val="004719EB"/>
    <w:rsid w:val="0047451A"/>
    <w:rsid w:val="004754BC"/>
    <w:rsid w:val="0047698C"/>
    <w:rsid w:val="00481B63"/>
    <w:rsid w:val="00484647"/>
    <w:rsid w:val="00484763"/>
    <w:rsid w:val="00486B28"/>
    <w:rsid w:val="004874F7"/>
    <w:rsid w:val="00491ACC"/>
    <w:rsid w:val="0049456D"/>
    <w:rsid w:val="00496615"/>
    <w:rsid w:val="00497268"/>
    <w:rsid w:val="004A09A0"/>
    <w:rsid w:val="004A22EA"/>
    <w:rsid w:val="004A2D9A"/>
    <w:rsid w:val="004A4217"/>
    <w:rsid w:val="004A4837"/>
    <w:rsid w:val="004A4992"/>
    <w:rsid w:val="004A6513"/>
    <w:rsid w:val="004A69B8"/>
    <w:rsid w:val="004A7681"/>
    <w:rsid w:val="004C5629"/>
    <w:rsid w:val="004C5D61"/>
    <w:rsid w:val="004D0A74"/>
    <w:rsid w:val="004D1222"/>
    <w:rsid w:val="004D3711"/>
    <w:rsid w:val="004D469F"/>
    <w:rsid w:val="004E5F29"/>
    <w:rsid w:val="004F0C4D"/>
    <w:rsid w:val="004F7725"/>
    <w:rsid w:val="005007D4"/>
    <w:rsid w:val="00505566"/>
    <w:rsid w:val="00505F78"/>
    <w:rsid w:val="005061B9"/>
    <w:rsid w:val="00512287"/>
    <w:rsid w:val="00512F91"/>
    <w:rsid w:val="00520F74"/>
    <w:rsid w:val="00524345"/>
    <w:rsid w:val="00532843"/>
    <w:rsid w:val="00532B7B"/>
    <w:rsid w:val="00532D5F"/>
    <w:rsid w:val="0053302E"/>
    <w:rsid w:val="00533164"/>
    <w:rsid w:val="00534F6F"/>
    <w:rsid w:val="00537446"/>
    <w:rsid w:val="00545513"/>
    <w:rsid w:val="00550950"/>
    <w:rsid w:val="0055110E"/>
    <w:rsid w:val="0055447F"/>
    <w:rsid w:val="005555E9"/>
    <w:rsid w:val="005562AC"/>
    <w:rsid w:val="005568D3"/>
    <w:rsid w:val="005579FD"/>
    <w:rsid w:val="00563778"/>
    <w:rsid w:val="00567A67"/>
    <w:rsid w:val="0057154D"/>
    <w:rsid w:val="005726F5"/>
    <w:rsid w:val="00580436"/>
    <w:rsid w:val="0058090F"/>
    <w:rsid w:val="00580F57"/>
    <w:rsid w:val="00581B08"/>
    <w:rsid w:val="0058452E"/>
    <w:rsid w:val="00585B86"/>
    <w:rsid w:val="00587ED3"/>
    <w:rsid w:val="00593552"/>
    <w:rsid w:val="0059389A"/>
    <w:rsid w:val="00596D75"/>
    <w:rsid w:val="005A001D"/>
    <w:rsid w:val="005A1FEC"/>
    <w:rsid w:val="005A7D07"/>
    <w:rsid w:val="005B09E4"/>
    <w:rsid w:val="005B2DD5"/>
    <w:rsid w:val="005B3D2C"/>
    <w:rsid w:val="005B4EC0"/>
    <w:rsid w:val="005B6734"/>
    <w:rsid w:val="005B72F4"/>
    <w:rsid w:val="005B75EC"/>
    <w:rsid w:val="005D17E0"/>
    <w:rsid w:val="005D4417"/>
    <w:rsid w:val="005D4DCE"/>
    <w:rsid w:val="005E044F"/>
    <w:rsid w:val="005E0A69"/>
    <w:rsid w:val="005E276E"/>
    <w:rsid w:val="005E2B90"/>
    <w:rsid w:val="005E32A2"/>
    <w:rsid w:val="005E3E7E"/>
    <w:rsid w:val="005E4683"/>
    <w:rsid w:val="005E4C0E"/>
    <w:rsid w:val="005E699A"/>
    <w:rsid w:val="005E6CA2"/>
    <w:rsid w:val="005F18BF"/>
    <w:rsid w:val="005F1BFB"/>
    <w:rsid w:val="005F59AF"/>
    <w:rsid w:val="005F6758"/>
    <w:rsid w:val="006010FC"/>
    <w:rsid w:val="0060214A"/>
    <w:rsid w:val="00602210"/>
    <w:rsid w:val="006023F9"/>
    <w:rsid w:val="00602867"/>
    <w:rsid w:val="00602CBD"/>
    <w:rsid w:val="00604F42"/>
    <w:rsid w:val="00605982"/>
    <w:rsid w:val="006059C0"/>
    <w:rsid w:val="006075F4"/>
    <w:rsid w:val="006159B4"/>
    <w:rsid w:val="00615AAE"/>
    <w:rsid w:val="00621940"/>
    <w:rsid w:val="0062545F"/>
    <w:rsid w:val="00626984"/>
    <w:rsid w:val="0062779D"/>
    <w:rsid w:val="00632068"/>
    <w:rsid w:val="00632559"/>
    <w:rsid w:val="0063293C"/>
    <w:rsid w:val="00633037"/>
    <w:rsid w:val="00633C5C"/>
    <w:rsid w:val="0063660A"/>
    <w:rsid w:val="006367C0"/>
    <w:rsid w:val="006414E6"/>
    <w:rsid w:val="0064388E"/>
    <w:rsid w:val="00645196"/>
    <w:rsid w:val="00651281"/>
    <w:rsid w:val="00652089"/>
    <w:rsid w:val="00653452"/>
    <w:rsid w:val="00657337"/>
    <w:rsid w:val="00662897"/>
    <w:rsid w:val="00664606"/>
    <w:rsid w:val="00664740"/>
    <w:rsid w:val="00664D5B"/>
    <w:rsid w:val="00670909"/>
    <w:rsid w:val="00670F2F"/>
    <w:rsid w:val="00672D4C"/>
    <w:rsid w:val="0067542B"/>
    <w:rsid w:val="00676755"/>
    <w:rsid w:val="0067708A"/>
    <w:rsid w:val="006802F6"/>
    <w:rsid w:val="00680F01"/>
    <w:rsid w:val="00683E27"/>
    <w:rsid w:val="006933FC"/>
    <w:rsid w:val="00694F29"/>
    <w:rsid w:val="0069593B"/>
    <w:rsid w:val="0069791D"/>
    <w:rsid w:val="006979DF"/>
    <w:rsid w:val="006A07E2"/>
    <w:rsid w:val="006A1A58"/>
    <w:rsid w:val="006A3DD6"/>
    <w:rsid w:val="006A5A08"/>
    <w:rsid w:val="006A5AB7"/>
    <w:rsid w:val="006A6AE4"/>
    <w:rsid w:val="006A6B91"/>
    <w:rsid w:val="006A7FA9"/>
    <w:rsid w:val="006B0EBD"/>
    <w:rsid w:val="006B1113"/>
    <w:rsid w:val="006B15A2"/>
    <w:rsid w:val="006B2891"/>
    <w:rsid w:val="006B3AE3"/>
    <w:rsid w:val="006B431A"/>
    <w:rsid w:val="006B72A2"/>
    <w:rsid w:val="006C15BF"/>
    <w:rsid w:val="006C224F"/>
    <w:rsid w:val="006C29D1"/>
    <w:rsid w:val="006C2F64"/>
    <w:rsid w:val="006C3D42"/>
    <w:rsid w:val="006C66E0"/>
    <w:rsid w:val="006C7335"/>
    <w:rsid w:val="006D1943"/>
    <w:rsid w:val="006D4C11"/>
    <w:rsid w:val="006D567D"/>
    <w:rsid w:val="006E03BC"/>
    <w:rsid w:val="006E1FE3"/>
    <w:rsid w:val="006E210B"/>
    <w:rsid w:val="006E786F"/>
    <w:rsid w:val="006F2702"/>
    <w:rsid w:val="006F517E"/>
    <w:rsid w:val="00703875"/>
    <w:rsid w:val="00704CD9"/>
    <w:rsid w:val="0070540B"/>
    <w:rsid w:val="00705EB0"/>
    <w:rsid w:val="00711DD4"/>
    <w:rsid w:val="00713D3E"/>
    <w:rsid w:val="0072214C"/>
    <w:rsid w:val="00724E0E"/>
    <w:rsid w:val="007263CB"/>
    <w:rsid w:val="00730169"/>
    <w:rsid w:val="007311F9"/>
    <w:rsid w:val="007316BF"/>
    <w:rsid w:val="00731D76"/>
    <w:rsid w:val="00733C81"/>
    <w:rsid w:val="00742D0B"/>
    <w:rsid w:val="007437E1"/>
    <w:rsid w:val="007445D9"/>
    <w:rsid w:val="00744BE9"/>
    <w:rsid w:val="00745309"/>
    <w:rsid w:val="00751BDB"/>
    <w:rsid w:val="007530A4"/>
    <w:rsid w:val="007562D6"/>
    <w:rsid w:val="00761287"/>
    <w:rsid w:val="00761C24"/>
    <w:rsid w:val="00764A4B"/>
    <w:rsid w:val="007659C2"/>
    <w:rsid w:val="0076630C"/>
    <w:rsid w:val="007664D1"/>
    <w:rsid w:val="007667D4"/>
    <w:rsid w:val="00767FA3"/>
    <w:rsid w:val="007729DE"/>
    <w:rsid w:val="00773629"/>
    <w:rsid w:val="00774BF0"/>
    <w:rsid w:val="007779CE"/>
    <w:rsid w:val="00777CC9"/>
    <w:rsid w:val="00780430"/>
    <w:rsid w:val="00782460"/>
    <w:rsid w:val="00786E8F"/>
    <w:rsid w:val="0078755D"/>
    <w:rsid w:val="00790467"/>
    <w:rsid w:val="00790814"/>
    <w:rsid w:val="00793175"/>
    <w:rsid w:val="00793543"/>
    <w:rsid w:val="00793913"/>
    <w:rsid w:val="0079451A"/>
    <w:rsid w:val="00794C00"/>
    <w:rsid w:val="0079669F"/>
    <w:rsid w:val="007A2131"/>
    <w:rsid w:val="007A37C8"/>
    <w:rsid w:val="007A3873"/>
    <w:rsid w:val="007A46EE"/>
    <w:rsid w:val="007A67DB"/>
    <w:rsid w:val="007A74BA"/>
    <w:rsid w:val="007A7AF3"/>
    <w:rsid w:val="007B0B54"/>
    <w:rsid w:val="007B19C4"/>
    <w:rsid w:val="007B29AE"/>
    <w:rsid w:val="007B4401"/>
    <w:rsid w:val="007B4942"/>
    <w:rsid w:val="007B54FD"/>
    <w:rsid w:val="007B5572"/>
    <w:rsid w:val="007B6B1F"/>
    <w:rsid w:val="007C1B21"/>
    <w:rsid w:val="007C397E"/>
    <w:rsid w:val="007C5171"/>
    <w:rsid w:val="007C5812"/>
    <w:rsid w:val="007C7E07"/>
    <w:rsid w:val="007D1833"/>
    <w:rsid w:val="007D2A15"/>
    <w:rsid w:val="007D3588"/>
    <w:rsid w:val="007D556F"/>
    <w:rsid w:val="007E2C2F"/>
    <w:rsid w:val="007E3273"/>
    <w:rsid w:val="007E68E8"/>
    <w:rsid w:val="007E773E"/>
    <w:rsid w:val="007F0E9E"/>
    <w:rsid w:val="007F1F3D"/>
    <w:rsid w:val="007F45E8"/>
    <w:rsid w:val="007F4EE1"/>
    <w:rsid w:val="007F5BB6"/>
    <w:rsid w:val="00804CEB"/>
    <w:rsid w:val="00805051"/>
    <w:rsid w:val="0080766A"/>
    <w:rsid w:val="008126DE"/>
    <w:rsid w:val="008138A6"/>
    <w:rsid w:val="008159D6"/>
    <w:rsid w:val="0081707E"/>
    <w:rsid w:val="00817F2B"/>
    <w:rsid w:val="008200A8"/>
    <w:rsid w:val="0082094A"/>
    <w:rsid w:val="008223FB"/>
    <w:rsid w:val="00824333"/>
    <w:rsid w:val="00825771"/>
    <w:rsid w:val="00832FE1"/>
    <w:rsid w:val="00834136"/>
    <w:rsid w:val="008363AE"/>
    <w:rsid w:val="00842444"/>
    <w:rsid w:val="008429FC"/>
    <w:rsid w:val="00843668"/>
    <w:rsid w:val="008461D4"/>
    <w:rsid w:val="00850973"/>
    <w:rsid w:val="00851838"/>
    <w:rsid w:val="008518D2"/>
    <w:rsid w:val="008522B5"/>
    <w:rsid w:val="0086452F"/>
    <w:rsid w:val="00865379"/>
    <w:rsid w:val="00866BBA"/>
    <w:rsid w:val="00870B06"/>
    <w:rsid w:val="00870F67"/>
    <w:rsid w:val="00871D31"/>
    <w:rsid w:val="00874DEF"/>
    <w:rsid w:val="00875715"/>
    <w:rsid w:val="008768A5"/>
    <w:rsid w:val="00877B02"/>
    <w:rsid w:val="008808B6"/>
    <w:rsid w:val="00882F91"/>
    <w:rsid w:val="0088307B"/>
    <w:rsid w:val="00884432"/>
    <w:rsid w:val="00884D3C"/>
    <w:rsid w:val="00895C92"/>
    <w:rsid w:val="0089654F"/>
    <w:rsid w:val="008A0B33"/>
    <w:rsid w:val="008A1A55"/>
    <w:rsid w:val="008A22C8"/>
    <w:rsid w:val="008A2A88"/>
    <w:rsid w:val="008A52B8"/>
    <w:rsid w:val="008A52C5"/>
    <w:rsid w:val="008A55A6"/>
    <w:rsid w:val="008A6A77"/>
    <w:rsid w:val="008A77AC"/>
    <w:rsid w:val="008B0E06"/>
    <w:rsid w:val="008B1812"/>
    <w:rsid w:val="008B6637"/>
    <w:rsid w:val="008B6A21"/>
    <w:rsid w:val="008D24C3"/>
    <w:rsid w:val="008D301A"/>
    <w:rsid w:val="008E33B9"/>
    <w:rsid w:val="008E4317"/>
    <w:rsid w:val="008E433B"/>
    <w:rsid w:val="008E4BA1"/>
    <w:rsid w:val="008F21F2"/>
    <w:rsid w:val="008F257F"/>
    <w:rsid w:val="009012AD"/>
    <w:rsid w:val="00902E77"/>
    <w:rsid w:val="00902F65"/>
    <w:rsid w:val="00904761"/>
    <w:rsid w:val="009052DD"/>
    <w:rsid w:val="009069D1"/>
    <w:rsid w:val="00906EF9"/>
    <w:rsid w:val="00907DB2"/>
    <w:rsid w:val="00910950"/>
    <w:rsid w:val="009120C1"/>
    <w:rsid w:val="00912742"/>
    <w:rsid w:val="00912FA5"/>
    <w:rsid w:val="00917BC9"/>
    <w:rsid w:val="009223E5"/>
    <w:rsid w:val="0092294E"/>
    <w:rsid w:val="0092589D"/>
    <w:rsid w:val="00925AF3"/>
    <w:rsid w:val="00927FF6"/>
    <w:rsid w:val="00932CCE"/>
    <w:rsid w:val="00933B29"/>
    <w:rsid w:val="0093404F"/>
    <w:rsid w:val="00934223"/>
    <w:rsid w:val="0093581E"/>
    <w:rsid w:val="00935D7D"/>
    <w:rsid w:val="00936551"/>
    <w:rsid w:val="009378E4"/>
    <w:rsid w:val="00941618"/>
    <w:rsid w:val="00941705"/>
    <w:rsid w:val="0094263C"/>
    <w:rsid w:val="009427DE"/>
    <w:rsid w:val="0094462B"/>
    <w:rsid w:val="00944AC1"/>
    <w:rsid w:val="00951409"/>
    <w:rsid w:val="00952A69"/>
    <w:rsid w:val="0095606B"/>
    <w:rsid w:val="0095626F"/>
    <w:rsid w:val="00961F6F"/>
    <w:rsid w:val="0096483D"/>
    <w:rsid w:val="00964F65"/>
    <w:rsid w:val="009677C2"/>
    <w:rsid w:val="0097066E"/>
    <w:rsid w:val="00970BB3"/>
    <w:rsid w:val="00972E50"/>
    <w:rsid w:val="00973384"/>
    <w:rsid w:val="009746FD"/>
    <w:rsid w:val="00974ADD"/>
    <w:rsid w:val="009766B5"/>
    <w:rsid w:val="00980525"/>
    <w:rsid w:val="00986611"/>
    <w:rsid w:val="009871C7"/>
    <w:rsid w:val="00995E22"/>
    <w:rsid w:val="00996D6B"/>
    <w:rsid w:val="009A11ED"/>
    <w:rsid w:val="009A56BD"/>
    <w:rsid w:val="009A629F"/>
    <w:rsid w:val="009A6779"/>
    <w:rsid w:val="009A74D8"/>
    <w:rsid w:val="009A7749"/>
    <w:rsid w:val="009A7A37"/>
    <w:rsid w:val="009B23BD"/>
    <w:rsid w:val="009B421B"/>
    <w:rsid w:val="009C31B1"/>
    <w:rsid w:val="009C448F"/>
    <w:rsid w:val="009C4781"/>
    <w:rsid w:val="009D0868"/>
    <w:rsid w:val="009D08A8"/>
    <w:rsid w:val="009D2D87"/>
    <w:rsid w:val="009D77FF"/>
    <w:rsid w:val="009E0CAA"/>
    <w:rsid w:val="009E0DBA"/>
    <w:rsid w:val="009E30B1"/>
    <w:rsid w:val="009E385F"/>
    <w:rsid w:val="009E6BEA"/>
    <w:rsid w:val="009F23AC"/>
    <w:rsid w:val="009F2C32"/>
    <w:rsid w:val="009F3198"/>
    <w:rsid w:val="009F32B0"/>
    <w:rsid w:val="00A03EEF"/>
    <w:rsid w:val="00A0466A"/>
    <w:rsid w:val="00A060BB"/>
    <w:rsid w:val="00A10277"/>
    <w:rsid w:val="00A15595"/>
    <w:rsid w:val="00A16543"/>
    <w:rsid w:val="00A22326"/>
    <w:rsid w:val="00A223C6"/>
    <w:rsid w:val="00A24AA2"/>
    <w:rsid w:val="00A2595E"/>
    <w:rsid w:val="00A25CBB"/>
    <w:rsid w:val="00A263AB"/>
    <w:rsid w:val="00A2697E"/>
    <w:rsid w:val="00A2772A"/>
    <w:rsid w:val="00A31B90"/>
    <w:rsid w:val="00A3227C"/>
    <w:rsid w:val="00A42059"/>
    <w:rsid w:val="00A424C3"/>
    <w:rsid w:val="00A440AC"/>
    <w:rsid w:val="00A4470A"/>
    <w:rsid w:val="00A46EE7"/>
    <w:rsid w:val="00A5203D"/>
    <w:rsid w:val="00A52702"/>
    <w:rsid w:val="00A53B84"/>
    <w:rsid w:val="00A54C24"/>
    <w:rsid w:val="00A54E0B"/>
    <w:rsid w:val="00A56143"/>
    <w:rsid w:val="00A57D2F"/>
    <w:rsid w:val="00A60EE1"/>
    <w:rsid w:val="00A60F2E"/>
    <w:rsid w:val="00A65DC1"/>
    <w:rsid w:val="00A6642E"/>
    <w:rsid w:val="00A676A5"/>
    <w:rsid w:val="00A67744"/>
    <w:rsid w:val="00A72C81"/>
    <w:rsid w:val="00A7480C"/>
    <w:rsid w:val="00A74ADE"/>
    <w:rsid w:val="00A75DA4"/>
    <w:rsid w:val="00A8052C"/>
    <w:rsid w:val="00A81B01"/>
    <w:rsid w:val="00A82254"/>
    <w:rsid w:val="00A82655"/>
    <w:rsid w:val="00A84C79"/>
    <w:rsid w:val="00A86399"/>
    <w:rsid w:val="00A87965"/>
    <w:rsid w:val="00A9156D"/>
    <w:rsid w:val="00A968E9"/>
    <w:rsid w:val="00A976B0"/>
    <w:rsid w:val="00A97FD3"/>
    <w:rsid w:val="00AA142F"/>
    <w:rsid w:val="00AA34AB"/>
    <w:rsid w:val="00AA3FD2"/>
    <w:rsid w:val="00AA42A4"/>
    <w:rsid w:val="00AC28B1"/>
    <w:rsid w:val="00AC33EA"/>
    <w:rsid w:val="00AC3F93"/>
    <w:rsid w:val="00AC603C"/>
    <w:rsid w:val="00AC6704"/>
    <w:rsid w:val="00AD0647"/>
    <w:rsid w:val="00AD06B2"/>
    <w:rsid w:val="00AD24D7"/>
    <w:rsid w:val="00AD2F48"/>
    <w:rsid w:val="00AD3EFD"/>
    <w:rsid w:val="00AD59A7"/>
    <w:rsid w:val="00AF0492"/>
    <w:rsid w:val="00AF0969"/>
    <w:rsid w:val="00AF0E85"/>
    <w:rsid w:val="00AF180C"/>
    <w:rsid w:val="00AF613F"/>
    <w:rsid w:val="00AF6CB3"/>
    <w:rsid w:val="00B018F9"/>
    <w:rsid w:val="00B0310A"/>
    <w:rsid w:val="00B036DB"/>
    <w:rsid w:val="00B04109"/>
    <w:rsid w:val="00B05379"/>
    <w:rsid w:val="00B0622F"/>
    <w:rsid w:val="00B1233A"/>
    <w:rsid w:val="00B1668E"/>
    <w:rsid w:val="00B16F4E"/>
    <w:rsid w:val="00B21F63"/>
    <w:rsid w:val="00B223E0"/>
    <w:rsid w:val="00B24C2D"/>
    <w:rsid w:val="00B269CB"/>
    <w:rsid w:val="00B272CF"/>
    <w:rsid w:val="00B309CF"/>
    <w:rsid w:val="00B33B3C"/>
    <w:rsid w:val="00B3714E"/>
    <w:rsid w:val="00B40D34"/>
    <w:rsid w:val="00B41E44"/>
    <w:rsid w:val="00B41FCD"/>
    <w:rsid w:val="00B45C73"/>
    <w:rsid w:val="00B46879"/>
    <w:rsid w:val="00B471ED"/>
    <w:rsid w:val="00B47B71"/>
    <w:rsid w:val="00B50F4B"/>
    <w:rsid w:val="00B511C9"/>
    <w:rsid w:val="00B5162B"/>
    <w:rsid w:val="00B571B4"/>
    <w:rsid w:val="00B6280F"/>
    <w:rsid w:val="00B62C62"/>
    <w:rsid w:val="00B6324A"/>
    <w:rsid w:val="00B63786"/>
    <w:rsid w:val="00B6586F"/>
    <w:rsid w:val="00B66561"/>
    <w:rsid w:val="00B67206"/>
    <w:rsid w:val="00B72910"/>
    <w:rsid w:val="00B73CB8"/>
    <w:rsid w:val="00B75B68"/>
    <w:rsid w:val="00B832D4"/>
    <w:rsid w:val="00B849AA"/>
    <w:rsid w:val="00B85502"/>
    <w:rsid w:val="00B86FD1"/>
    <w:rsid w:val="00B879E0"/>
    <w:rsid w:val="00B90508"/>
    <w:rsid w:val="00B90BC1"/>
    <w:rsid w:val="00B91E9D"/>
    <w:rsid w:val="00B942DF"/>
    <w:rsid w:val="00B97181"/>
    <w:rsid w:val="00BA0191"/>
    <w:rsid w:val="00BA25F3"/>
    <w:rsid w:val="00BA31A1"/>
    <w:rsid w:val="00BA4E2C"/>
    <w:rsid w:val="00BA5008"/>
    <w:rsid w:val="00BA6B17"/>
    <w:rsid w:val="00BB35F1"/>
    <w:rsid w:val="00BB3C7D"/>
    <w:rsid w:val="00BB59FE"/>
    <w:rsid w:val="00BB5F4B"/>
    <w:rsid w:val="00BB6D06"/>
    <w:rsid w:val="00BC08FA"/>
    <w:rsid w:val="00BC1158"/>
    <w:rsid w:val="00BC2B7F"/>
    <w:rsid w:val="00BC2BFF"/>
    <w:rsid w:val="00BC316D"/>
    <w:rsid w:val="00BC7618"/>
    <w:rsid w:val="00BD076F"/>
    <w:rsid w:val="00BD6DE6"/>
    <w:rsid w:val="00BD7E66"/>
    <w:rsid w:val="00BD7F50"/>
    <w:rsid w:val="00BE06C4"/>
    <w:rsid w:val="00BE1005"/>
    <w:rsid w:val="00BE1316"/>
    <w:rsid w:val="00BE2B1E"/>
    <w:rsid w:val="00BE32A8"/>
    <w:rsid w:val="00BE494A"/>
    <w:rsid w:val="00BE7254"/>
    <w:rsid w:val="00BF1649"/>
    <w:rsid w:val="00BF3545"/>
    <w:rsid w:val="00BF762F"/>
    <w:rsid w:val="00C00A88"/>
    <w:rsid w:val="00C00E29"/>
    <w:rsid w:val="00C02045"/>
    <w:rsid w:val="00C04AA2"/>
    <w:rsid w:val="00C04B80"/>
    <w:rsid w:val="00C12274"/>
    <w:rsid w:val="00C14EAA"/>
    <w:rsid w:val="00C15C7E"/>
    <w:rsid w:val="00C16F4E"/>
    <w:rsid w:val="00C21DCC"/>
    <w:rsid w:val="00C22431"/>
    <w:rsid w:val="00C22990"/>
    <w:rsid w:val="00C23411"/>
    <w:rsid w:val="00C30D65"/>
    <w:rsid w:val="00C32F5E"/>
    <w:rsid w:val="00C35218"/>
    <w:rsid w:val="00C41672"/>
    <w:rsid w:val="00C42231"/>
    <w:rsid w:val="00C42A47"/>
    <w:rsid w:val="00C444F2"/>
    <w:rsid w:val="00C52747"/>
    <w:rsid w:val="00C53717"/>
    <w:rsid w:val="00C56A88"/>
    <w:rsid w:val="00C57574"/>
    <w:rsid w:val="00C62D09"/>
    <w:rsid w:val="00C6464F"/>
    <w:rsid w:val="00C647EE"/>
    <w:rsid w:val="00C64EF1"/>
    <w:rsid w:val="00C668AA"/>
    <w:rsid w:val="00C71961"/>
    <w:rsid w:val="00C72632"/>
    <w:rsid w:val="00C760F6"/>
    <w:rsid w:val="00C76E57"/>
    <w:rsid w:val="00C77B64"/>
    <w:rsid w:val="00C822DA"/>
    <w:rsid w:val="00C82B67"/>
    <w:rsid w:val="00C872A5"/>
    <w:rsid w:val="00C92AE1"/>
    <w:rsid w:val="00C92EA7"/>
    <w:rsid w:val="00C94E97"/>
    <w:rsid w:val="00C96144"/>
    <w:rsid w:val="00C96810"/>
    <w:rsid w:val="00CA0457"/>
    <w:rsid w:val="00CA0E7C"/>
    <w:rsid w:val="00CA396A"/>
    <w:rsid w:val="00CA5147"/>
    <w:rsid w:val="00CA5FD3"/>
    <w:rsid w:val="00CA7112"/>
    <w:rsid w:val="00CB1D48"/>
    <w:rsid w:val="00CB2B9A"/>
    <w:rsid w:val="00CB3DB7"/>
    <w:rsid w:val="00CB520F"/>
    <w:rsid w:val="00CC0367"/>
    <w:rsid w:val="00CC0685"/>
    <w:rsid w:val="00CC2BBD"/>
    <w:rsid w:val="00CC37D2"/>
    <w:rsid w:val="00CC3D18"/>
    <w:rsid w:val="00CC6EF8"/>
    <w:rsid w:val="00CD32A8"/>
    <w:rsid w:val="00CD5208"/>
    <w:rsid w:val="00CD70B2"/>
    <w:rsid w:val="00CD772C"/>
    <w:rsid w:val="00CE203B"/>
    <w:rsid w:val="00CE3324"/>
    <w:rsid w:val="00CE4A7F"/>
    <w:rsid w:val="00CE4CD7"/>
    <w:rsid w:val="00CF0D90"/>
    <w:rsid w:val="00CF1BCB"/>
    <w:rsid w:val="00CF1D9F"/>
    <w:rsid w:val="00CF313C"/>
    <w:rsid w:val="00CF3499"/>
    <w:rsid w:val="00CF522B"/>
    <w:rsid w:val="00CF58D5"/>
    <w:rsid w:val="00CF7CDE"/>
    <w:rsid w:val="00D00141"/>
    <w:rsid w:val="00D03CC9"/>
    <w:rsid w:val="00D06AB7"/>
    <w:rsid w:val="00D10BA3"/>
    <w:rsid w:val="00D1251F"/>
    <w:rsid w:val="00D141D2"/>
    <w:rsid w:val="00D1617D"/>
    <w:rsid w:val="00D17546"/>
    <w:rsid w:val="00D2029F"/>
    <w:rsid w:val="00D21612"/>
    <w:rsid w:val="00D22BE0"/>
    <w:rsid w:val="00D230B5"/>
    <w:rsid w:val="00D23474"/>
    <w:rsid w:val="00D23C78"/>
    <w:rsid w:val="00D259C8"/>
    <w:rsid w:val="00D26EE7"/>
    <w:rsid w:val="00D343AA"/>
    <w:rsid w:val="00D343DF"/>
    <w:rsid w:val="00D34ABA"/>
    <w:rsid w:val="00D355BA"/>
    <w:rsid w:val="00D360DB"/>
    <w:rsid w:val="00D36C1C"/>
    <w:rsid w:val="00D37B01"/>
    <w:rsid w:val="00D407ED"/>
    <w:rsid w:val="00D42031"/>
    <w:rsid w:val="00D4496E"/>
    <w:rsid w:val="00D470A6"/>
    <w:rsid w:val="00D47BEA"/>
    <w:rsid w:val="00D47CFC"/>
    <w:rsid w:val="00D5136A"/>
    <w:rsid w:val="00D555DB"/>
    <w:rsid w:val="00D57E77"/>
    <w:rsid w:val="00D61A2C"/>
    <w:rsid w:val="00D62CAF"/>
    <w:rsid w:val="00D66770"/>
    <w:rsid w:val="00D66B2F"/>
    <w:rsid w:val="00D67733"/>
    <w:rsid w:val="00D7168D"/>
    <w:rsid w:val="00D72958"/>
    <w:rsid w:val="00D81AAD"/>
    <w:rsid w:val="00D81ED0"/>
    <w:rsid w:val="00D8693B"/>
    <w:rsid w:val="00D86CE6"/>
    <w:rsid w:val="00D90667"/>
    <w:rsid w:val="00D91DF3"/>
    <w:rsid w:val="00D94204"/>
    <w:rsid w:val="00DA0F7E"/>
    <w:rsid w:val="00DA2C84"/>
    <w:rsid w:val="00DA4A9F"/>
    <w:rsid w:val="00DA6957"/>
    <w:rsid w:val="00DA6FDA"/>
    <w:rsid w:val="00DB35E2"/>
    <w:rsid w:val="00DB58EF"/>
    <w:rsid w:val="00DC143B"/>
    <w:rsid w:val="00DC5049"/>
    <w:rsid w:val="00DE2C55"/>
    <w:rsid w:val="00DE3B60"/>
    <w:rsid w:val="00DE5564"/>
    <w:rsid w:val="00DE5E4E"/>
    <w:rsid w:val="00DE61D8"/>
    <w:rsid w:val="00DE6382"/>
    <w:rsid w:val="00DE6A14"/>
    <w:rsid w:val="00DF2745"/>
    <w:rsid w:val="00DF3B83"/>
    <w:rsid w:val="00E009EF"/>
    <w:rsid w:val="00E04938"/>
    <w:rsid w:val="00E05BF6"/>
    <w:rsid w:val="00E10F2F"/>
    <w:rsid w:val="00E1375E"/>
    <w:rsid w:val="00E1487A"/>
    <w:rsid w:val="00E158DB"/>
    <w:rsid w:val="00E16D19"/>
    <w:rsid w:val="00E2467B"/>
    <w:rsid w:val="00E25B5D"/>
    <w:rsid w:val="00E3139D"/>
    <w:rsid w:val="00E40681"/>
    <w:rsid w:val="00E40AA8"/>
    <w:rsid w:val="00E40B16"/>
    <w:rsid w:val="00E41001"/>
    <w:rsid w:val="00E41A04"/>
    <w:rsid w:val="00E44DE5"/>
    <w:rsid w:val="00E519C8"/>
    <w:rsid w:val="00E52849"/>
    <w:rsid w:val="00E52BF0"/>
    <w:rsid w:val="00E55B8E"/>
    <w:rsid w:val="00E56E99"/>
    <w:rsid w:val="00E56F98"/>
    <w:rsid w:val="00E63225"/>
    <w:rsid w:val="00E652B0"/>
    <w:rsid w:val="00E7021B"/>
    <w:rsid w:val="00E703E7"/>
    <w:rsid w:val="00E70678"/>
    <w:rsid w:val="00E71A48"/>
    <w:rsid w:val="00E7309B"/>
    <w:rsid w:val="00E73216"/>
    <w:rsid w:val="00E73320"/>
    <w:rsid w:val="00E76026"/>
    <w:rsid w:val="00E803D2"/>
    <w:rsid w:val="00E864A5"/>
    <w:rsid w:val="00E87C46"/>
    <w:rsid w:val="00E93CD3"/>
    <w:rsid w:val="00E946A4"/>
    <w:rsid w:val="00EA0E74"/>
    <w:rsid w:val="00EA1D1F"/>
    <w:rsid w:val="00EA4079"/>
    <w:rsid w:val="00EA5D81"/>
    <w:rsid w:val="00EA5F27"/>
    <w:rsid w:val="00EB5725"/>
    <w:rsid w:val="00EB6476"/>
    <w:rsid w:val="00EC0CDA"/>
    <w:rsid w:val="00EC16FF"/>
    <w:rsid w:val="00EC234B"/>
    <w:rsid w:val="00EC28AD"/>
    <w:rsid w:val="00ED0F51"/>
    <w:rsid w:val="00ED21EB"/>
    <w:rsid w:val="00ED3360"/>
    <w:rsid w:val="00EE3CBA"/>
    <w:rsid w:val="00EE5B8F"/>
    <w:rsid w:val="00EE67F4"/>
    <w:rsid w:val="00EE74FD"/>
    <w:rsid w:val="00EF12FC"/>
    <w:rsid w:val="00EF166D"/>
    <w:rsid w:val="00EF3874"/>
    <w:rsid w:val="00EF782B"/>
    <w:rsid w:val="00F00739"/>
    <w:rsid w:val="00F01C5F"/>
    <w:rsid w:val="00F02D48"/>
    <w:rsid w:val="00F030D0"/>
    <w:rsid w:val="00F047CE"/>
    <w:rsid w:val="00F125BA"/>
    <w:rsid w:val="00F13447"/>
    <w:rsid w:val="00F15396"/>
    <w:rsid w:val="00F16E00"/>
    <w:rsid w:val="00F20413"/>
    <w:rsid w:val="00F20AC5"/>
    <w:rsid w:val="00F27CC4"/>
    <w:rsid w:val="00F33014"/>
    <w:rsid w:val="00F33D65"/>
    <w:rsid w:val="00F348CA"/>
    <w:rsid w:val="00F40F7F"/>
    <w:rsid w:val="00F4782C"/>
    <w:rsid w:val="00F51800"/>
    <w:rsid w:val="00F52F47"/>
    <w:rsid w:val="00F535E8"/>
    <w:rsid w:val="00F5428D"/>
    <w:rsid w:val="00F55F72"/>
    <w:rsid w:val="00F60BA4"/>
    <w:rsid w:val="00F60BD0"/>
    <w:rsid w:val="00F63588"/>
    <w:rsid w:val="00F6775B"/>
    <w:rsid w:val="00F67F7E"/>
    <w:rsid w:val="00F72B67"/>
    <w:rsid w:val="00F80556"/>
    <w:rsid w:val="00F80E58"/>
    <w:rsid w:val="00F8426C"/>
    <w:rsid w:val="00F91C8C"/>
    <w:rsid w:val="00F942AE"/>
    <w:rsid w:val="00F943CA"/>
    <w:rsid w:val="00F94417"/>
    <w:rsid w:val="00F94B82"/>
    <w:rsid w:val="00F97E70"/>
    <w:rsid w:val="00FA00CE"/>
    <w:rsid w:val="00FA06B3"/>
    <w:rsid w:val="00FA10F3"/>
    <w:rsid w:val="00FA1D51"/>
    <w:rsid w:val="00FA1E5C"/>
    <w:rsid w:val="00FA1FDE"/>
    <w:rsid w:val="00FA315F"/>
    <w:rsid w:val="00FA7318"/>
    <w:rsid w:val="00FA7328"/>
    <w:rsid w:val="00FA7D87"/>
    <w:rsid w:val="00FB0996"/>
    <w:rsid w:val="00FB4C5A"/>
    <w:rsid w:val="00FB6442"/>
    <w:rsid w:val="00FC1DB9"/>
    <w:rsid w:val="00FC22B5"/>
    <w:rsid w:val="00FC254A"/>
    <w:rsid w:val="00FC3761"/>
    <w:rsid w:val="00FD0A9A"/>
    <w:rsid w:val="00FD2AB3"/>
    <w:rsid w:val="00FD3030"/>
    <w:rsid w:val="00FD39CC"/>
    <w:rsid w:val="00FD4EC9"/>
    <w:rsid w:val="00FD5C10"/>
    <w:rsid w:val="00FE0498"/>
    <w:rsid w:val="00FE1493"/>
    <w:rsid w:val="00FE2394"/>
    <w:rsid w:val="00FF1838"/>
    <w:rsid w:val="00FF3D21"/>
    <w:rsid w:val="00FF3ED4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F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7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7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7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72C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C5D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B44F2"/>
    <w:pPr>
      <w:ind w:firstLineChars="171" w:firstLine="359"/>
    </w:pPr>
  </w:style>
  <w:style w:type="paragraph" w:customStyle="1" w:styleId="20">
    <w:name w:val="样式 图 + 首行缩进:  2 字符"/>
    <w:basedOn w:val="a4"/>
    <w:autoRedefine/>
    <w:rsid w:val="002B44F2"/>
  </w:style>
  <w:style w:type="paragraph" w:customStyle="1" w:styleId="a4">
    <w:name w:val="图"/>
    <w:basedOn w:val="a"/>
    <w:rsid w:val="002B44F2"/>
    <w:pPr>
      <w:adjustRightInd w:val="0"/>
      <w:spacing w:line="314" w:lineRule="atLeast"/>
      <w:ind w:left="360"/>
      <w:jc w:val="center"/>
      <w:textAlignment w:val="baseline"/>
    </w:pPr>
    <w:rPr>
      <w:kern w:val="0"/>
      <w:sz w:val="18"/>
      <w:szCs w:val="20"/>
    </w:rPr>
  </w:style>
  <w:style w:type="paragraph" w:customStyle="1" w:styleId="a5">
    <w:name w:val="图题"/>
    <w:basedOn w:val="a"/>
    <w:next w:val="a"/>
    <w:rsid w:val="00A72C81"/>
    <w:pPr>
      <w:jc w:val="center"/>
    </w:pPr>
    <w:rPr>
      <w:sz w:val="18"/>
    </w:rPr>
  </w:style>
  <w:style w:type="paragraph" w:customStyle="1" w:styleId="40">
    <w:name w:val="标题4"/>
    <w:basedOn w:val="a"/>
    <w:rsid w:val="002B44F2"/>
    <w:pPr>
      <w:spacing w:beforeLines="50" w:afterLines="50"/>
      <w:ind w:left="360"/>
    </w:pPr>
    <w:rPr>
      <w:bCs/>
      <w:sz w:val="24"/>
    </w:rPr>
  </w:style>
  <w:style w:type="paragraph" w:customStyle="1" w:styleId="a6">
    <w:name w:val="程序"/>
    <w:basedOn w:val="a"/>
    <w:rsid w:val="002B44F2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character" w:customStyle="1" w:styleId="Char">
    <w:name w:val="图题 Char"/>
    <w:basedOn w:val="a0"/>
    <w:rsid w:val="002B44F2"/>
    <w:rPr>
      <w:rFonts w:eastAsia="宋体"/>
      <w:noProof w:val="0"/>
      <w:kern w:val="2"/>
      <w:sz w:val="18"/>
      <w:lang w:val="en-US" w:eastAsia="zh-CN" w:bidi="ar-SA"/>
    </w:rPr>
  </w:style>
  <w:style w:type="paragraph" w:styleId="a7">
    <w:name w:val="Plain Text"/>
    <w:basedOn w:val="a"/>
    <w:rsid w:val="002B44F2"/>
    <w:pPr>
      <w:adjustRightInd w:val="0"/>
      <w:spacing w:line="360" w:lineRule="auto"/>
      <w:ind w:left="360" w:firstLine="539"/>
      <w:jc w:val="left"/>
      <w:textAlignment w:val="baseline"/>
    </w:pPr>
    <w:rPr>
      <w:rFonts w:ascii="宋体" w:hAnsi="Courier New"/>
      <w:kern w:val="0"/>
      <w:szCs w:val="20"/>
    </w:rPr>
  </w:style>
  <w:style w:type="paragraph" w:styleId="a8">
    <w:name w:val="Document Map"/>
    <w:basedOn w:val="a"/>
    <w:semiHidden/>
    <w:rsid w:val="002B44F2"/>
    <w:pPr>
      <w:shd w:val="clear" w:color="auto" w:fill="000080"/>
    </w:pPr>
  </w:style>
  <w:style w:type="paragraph" w:styleId="a9">
    <w:name w:val="Normal Indent"/>
    <w:basedOn w:val="a"/>
    <w:rsid w:val="002B44F2"/>
    <w:pPr>
      <w:adjustRightInd w:val="0"/>
      <w:spacing w:line="314" w:lineRule="atLeast"/>
      <w:ind w:left="360" w:firstLine="420"/>
      <w:textAlignment w:val="baseline"/>
    </w:pPr>
    <w:rPr>
      <w:kern w:val="0"/>
      <w:szCs w:val="20"/>
    </w:rPr>
  </w:style>
  <w:style w:type="character" w:styleId="aa">
    <w:name w:val="Hyperlink"/>
    <w:basedOn w:val="a0"/>
    <w:rsid w:val="002B44F2"/>
    <w:rPr>
      <w:color w:val="0000FF"/>
      <w:u w:val="single"/>
    </w:rPr>
  </w:style>
  <w:style w:type="character" w:styleId="ab">
    <w:name w:val="FollowedHyperlink"/>
    <w:basedOn w:val="a0"/>
    <w:rsid w:val="002B44F2"/>
    <w:rPr>
      <w:color w:val="800080"/>
      <w:u w:val="single"/>
    </w:rPr>
  </w:style>
  <w:style w:type="paragraph" w:styleId="21">
    <w:name w:val="Body Text Indent 2"/>
    <w:basedOn w:val="a"/>
    <w:rsid w:val="002B44F2"/>
    <w:pPr>
      <w:ind w:firstLine="360"/>
    </w:pPr>
  </w:style>
  <w:style w:type="paragraph" w:styleId="ac">
    <w:name w:val="Balloon Text"/>
    <w:basedOn w:val="a"/>
    <w:semiHidden/>
    <w:rsid w:val="002B44F2"/>
    <w:rPr>
      <w:sz w:val="16"/>
      <w:szCs w:val="16"/>
    </w:rPr>
  </w:style>
  <w:style w:type="character" w:styleId="ad">
    <w:name w:val="annotation reference"/>
    <w:basedOn w:val="a0"/>
    <w:semiHidden/>
    <w:rsid w:val="002B44F2"/>
    <w:rPr>
      <w:sz w:val="21"/>
      <w:szCs w:val="21"/>
    </w:rPr>
  </w:style>
  <w:style w:type="paragraph" w:styleId="ae">
    <w:name w:val="annotation text"/>
    <w:basedOn w:val="a"/>
    <w:link w:val="Char0"/>
    <w:semiHidden/>
    <w:rsid w:val="002B44F2"/>
    <w:pPr>
      <w:jc w:val="left"/>
    </w:pPr>
  </w:style>
  <w:style w:type="paragraph" w:styleId="HTML">
    <w:name w:val="HTML Preformatted"/>
    <w:basedOn w:val="a"/>
    <w:rsid w:val="00D40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HTML0">
    <w:name w:val="HTML Variable"/>
    <w:basedOn w:val="a0"/>
    <w:rsid w:val="00D407ED"/>
    <w:rPr>
      <w:i/>
      <w:iCs/>
    </w:rPr>
  </w:style>
  <w:style w:type="paragraph" w:customStyle="1" w:styleId="StyleLeft0cm">
    <w:name w:val="Style 图题 + Left:  0 cm"/>
    <w:basedOn w:val="a"/>
    <w:rsid w:val="006C15BF"/>
    <w:pPr>
      <w:jc w:val="center"/>
    </w:pPr>
    <w:rPr>
      <w:rFonts w:cs="宋体"/>
      <w:sz w:val="18"/>
    </w:rPr>
  </w:style>
  <w:style w:type="paragraph" w:customStyle="1" w:styleId="code">
    <w:name w:val="code"/>
    <w:basedOn w:val="a"/>
    <w:rsid w:val="004C5D61"/>
    <w:rPr>
      <w:rFonts w:ascii="Lucida Console" w:hAnsi="Lucida Console"/>
      <w:sz w:val="16"/>
    </w:rPr>
  </w:style>
  <w:style w:type="paragraph" w:customStyle="1" w:styleId="codeend">
    <w:name w:val="code_end"/>
    <w:basedOn w:val="code"/>
    <w:rsid w:val="004C5D61"/>
    <w:pPr>
      <w:pBdr>
        <w:bottom w:val="single" w:sz="4" w:space="1" w:color="auto"/>
      </w:pBdr>
    </w:pPr>
  </w:style>
  <w:style w:type="paragraph" w:customStyle="1" w:styleId="codestart">
    <w:name w:val="code_start"/>
    <w:basedOn w:val="code"/>
    <w:rsid w:val="004C5D61"/>
    <w:pPr>
      <w:pBdr>
        <w:top w:val="single" w:sz="4" w:space="1" w:color="auto"/>
      </w:pBdr>
    </w:pPr>
  </w:style>
  <w:style w:type="paragraph" w:customStyle="1" w:styleId="af">
    <w:name w:val="自然段"/>
    <w:basedOn w:val="a"/>
    <w:link w:val="Char1"/>
    <w:rsid w:val="004C5D61"/>
    <w:pPr>
      <w:ind w:firstLineChars="200" w:firstLine="200"/>
    </w:pPr>
  </w:style>
  <w:style w:type="character" w:customStyle="1" w:styleId="Char1">
    <w:name w:val="自然段 Char"/>
    <w:basedOn w:val="a0"/>
    <w:link w:val="af"/>
    <w:rsid w:val="000E4E8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StyleHanging2ch">
    <w:name w:val="Style Hanging:  2 ch"/>
    <w:basedOn w:val="a"/>
    <w:rsid w:val="00D230B5"/>
    <w:pPr>
      <w:ind w:left="200" w:hangingChars="200" w:hanging="200"/>
    </w:pPr>
    <w:rPr>
      <w:rFonts w:cs="宋体"/>
      <w:szCs w:val="20"/>
    </w:rPr>
  </w:style>
  <w:style w:type="paragraph" w:styleId="af0">
    <w:name w:val="header"/>
    <w:basedOn w:val="a"/>
    <w:link w:val="Char2"/>
    <w:rsid w:val="0077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0"/>
    <w:rsid w:val="007779CE"/>
    <w:rPr>
      <w:kern w:val="2"/>
      <w:sz w:val="18"/>
      <w:szCs w:val="18"/>
    </w:rPr>
  </w:style>
  <w:style w:type="paragraph" w:styleId="af1">
    <w:name w:val="footer"/>
    <w:basedOn w:val="a"/>
    <w:link w:val="Char3"/>
    <w:rsid w:val="0077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1"/>
    <w:rsid w:val="007779CE"/>
    <w:rPr>
      <w:kern w:val="2"/>
      <w:sz w:val="18"/>
      <w:szCs w:val="18"/>
    </w:rPr>
  </w:style>
  <w:style w:type="character" w:customStyle="1" w:styleId="3Char">
    <w:name w:val="样式 标题 3 + 黑体 四号 非加粗 Char"/>
    <w:basedOn w:val="a0"/>
    <w:rsid w:val="00C82B67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af2">
    <w:name w:val="Date"/>
    <w:basedOn w:val="a"/>
    <w:next w:val="a"/>
    <w:link w:val="Char4"/>
    <w:rsid w:val="00DE5E4E"/>
    <w:pPr>
      <w:ind w:leftChars="2500" w:left="100"/>
    </w:pPr>
  </w:style>
  <w:style w:type="character" w:customStyle="1" w:styleId="Char4">
    <w:name w:val="日期 Char"/>
    <w:basedOn w:val="a0"/>
    <w:link w:val="af2"/>
    <w:rsid w:val="00DE5E4E"/>
    <w:rPr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496615"/>
    <w:pPr>
      <w:ind w:firstLineChars="200" w:firstLine="420"/>
    </w:pPr>
  </w:style>
  <w:style w:type="paragraph" w:styleId="af4">
    <w:name w:val="annotation subject"/>
    <w:basedOn w:val="ae"/>
    <w:next w:val="ae"/>
    <w:link w:val="Char5"/>
    <w:semiHidden/>
    <w:unhideWhenUsed/>
    <w:rsid w:val="002E3F85"/>
    <w:rPr>
      <w:b/>
      <w:bCs/>
    </w:rPr>
  </w:style>
  <w:style w:type="character" w:customStyle="1" w:styleId="Char0">
    <w:name w:val="批注文字 Char"/>
    <w:basedOn w:val="a0"/>
    <w:link w:val="ae"/>
    <w:semiHidden/>
    <w:rsid w:val="002E3F85"/>
    <w:rPr>
      <w:kern w:val="2"/>
      <w:sz w:val="21"/>
      <w:szCs w:val="24"/>
    </w:rPr>
  </w:style>
  <w:style w:type="character" w:customStyle="1" w:styleId="Char5">
    <w:name w:val="批注主题 Char"/>
    <w:basedOn w:val="Char0"/>
    <w:link w:val="af4"/>
    <w:semiHidden/>
    <w:rsid w:val="002E3F85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7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7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7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72C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C5D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B44F2"/>
    <w:pPr>
      <w:ind w:firstLineChars="171" w:firstLine="359"/>
    </w:pPr>
  </w:style>
  <w:style w:type="paragraph" w:customStyle="1" w:styleId="20">
    <w:name w:val="样式 图 + 首行缩进:  2 字符"/>
    <w:basedOn w:val="a4"/>
    <w:autoRedefine/>
    <w:rsid w:val="002B44F2"/>
  </w:style>
  <w:style w:type="paragraph" w:customStyle="1" w:styleId="a4">
    <w:name w:val="图"/>
    <w:basedOn w:val="a"/>
    <w:rsid w:val="002B44F2"/>
    <w:pPr>
      <w:adjustRightInd w:val="0"/>
      <w:spacing w:line="314" w:lineRule="atLeast"/>
      <w:ind w:left="360"/>
      <w:jc w:val="center"/>
      <w:textAlignment w:val="baseline"/>
    </w:pPr>
    <w:rPr>
      <w:kern w:val="0"/>
      <w:sz w:val="18"/>
      <w:szCs w:val="20"/>
    </w:rPr>
  </w:style>
  <w:style w:type="paragraph" w:customStyle="1" w:styleId="a5">
    <w:name w:val="图题"/>
    <w:basedOn w:val="a"/>
    <w:next w:val="a"/>
    <w:rsid w:val="00A72C81"/>
    <w:pPr>
      <w:jc w:val="center"/>
    </w:pPr>
    <w:rPr>
      <w:sz w:val="18"/>
    </w:rPr>
  </w:style>
  <w:style w:type="paragraph" w:customStyle="1" w:styleId="40">
    <w:name w:val="标题4"/>
    <w:basedOn w:val="a"/>
    <w:rsid w:val="002B44F2"/>
    <w:pPr>
      <w:spacing w:beforeLines="50" w:afterLines="50"/>
      <w:ind w:left="360"/>
    </w:pPr>
    <w:rPr>
      <w:bCs/>
      <w:sz w:val="24"/>
    </w:rPr>
  </w:style>
  <w:style w:type="paragraph" w:customStyle="1" w:styleId="a6">
    <w:name w:val="程序"/>
    <w:basedOn w:val="a"/>
    <w:rsid w:val="002B44F2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character" w:customStyle="1" w:styleId="Char">
    <w:name w:val="图题 Char"/>
    <w:basedOn w:val="a0"/>
    <w:rsid w:val="002B44F2"/>
    <w:rPr>
      <w:rFonts w:eastAsia="宋体"/>
      <w:noProof w:val="0"/>
      <w:kern w:val="2"/>
      <w:sz w:val="18"/>
      <w:lang w:val="en-US" w:eastAsia="zh-CN" w:bidi="ar-SA"/>
    </w:rPr>
  </w:style>
  <w:style w:type="paragraph" w:styleId="a7">
    <w:name w:val="Plain Text"/>
    <w:basedOn w:val="a"/>
    <w:rsid w:val="002B44F2"/>
    <w:pPr>
      <w:adjustRightInd w:val="0"/>
      <w:spacing w:line="360" w:lineRule="auto"/>
      <w:ind w:left="360" w:firstLine="539"/>
      <w:jc w:val="left"/>
      <w:textAlignment w:val="baseline"/>
    </w:pPr>
    <w:rPr>
      <w:rFonts w:ascii="宋体" w:hAnsi="Courier New"/>
      <w:kern w:val="0"/>
      <w:szCs w:val="20"/>
    </w:rPr>
  </w:style>
  <w:style w:type="paragraph" w:styleId="a8">
    <w:name w:val="Document Map"/>
    <w:basedOn w:val="a"/>
    <w:semiHidden/>
    <w:rsid w:val="002B44F2"/>
    <w:pPr>
      <w:shd w:val="clear" w:color="auto" w:fill="000080"/>
    </w:pPr>
  </w:style>
  <w:style w:type="paragraph" w:styleId="a9">
    <w:name w:val="Normal Indent"/>
    <w:basedOn w:val="a"/>
    <w:rsid w:val="002B44F2"/>
    <w:pPr>
      <w:adjustRightInd w:val="0"/>
      <w:spacing w:line="314" w:lineRule="atLeast"/>
      <w:ind w:left="360" w:firstLine="420"/>
      <w:textAlignment w:val="baseline"/>
    </w:pPr>
    <w:rPr>
      <w:kern w:val="0"/>
      <w:szCs w:val="20"/>
    </w:rPr>
  </w:style>
  <w:style w:type="character" w:styleId="aa">
    <w:name w:val="Hyperlink"/>
    <w:basedOn w:val="a0"/>
    <w:rsid w:val="002B44F2"/>
    <w:rPr>
      <w:color w:val="0000FF"/>
      <w:u w:val="single"/>
    </w:rPr>
  </w:style>
  <w:style w:type="character" w:styleId="ab">
    <w:name w:val="FollowedHyperlink"/>
    <w:basedOn w:val="a0"/>
    <w:rsid w:val="002B44F2"/>
    <w:rPr>
      <w:color w:val="800080"/>
      <w:u w:val="single"/>
    </w:rPr>
  </w:style>
  <w:style w:type="paragraph" w:styleId="21">
    <w:name w:val="Body Text Indent 2"/>
    <w:basedOn w:val="a"/>
    <w:rsid w:val="002B44F2"/>
    <w:pPr>
      <w:ind w:firstLine="360"/>
    </w:pPr>
  </w:style>
  <w:style w:type="paragraph" w:styleId="ac">
    <w:name w:val="Balloon Text"/>
    <w:basedOn w:val="a"/>
    <w:semiHidden/>
    <w:rsid w:val="002B44F2"/>
    <w:rPr>
      <w:sz w:val="16"/>
      <w:szCs w:val="16"/>
    </w:rPr>
  </w:style>
  <w:style w:type="character" w:styleId="ad">
    <w:name w:val="annotation reference"/>
    <w:basedOn w:val="a0"/>
    <w:semiHidden/>
    <w:rsid w:val="002B44F2"/>
    <w:rPr>
      <w:sz w:val="21"/>
      <w:szCs w:val="21"/>
    </w:rPr>
  </w:style>
  <w:style w:type="paragraph" w:styleId="ae">
    <w:name w:val="annotation text"/>
    <w:basedOn w:val="a"/>
    <w:link w:val="Char0"/>
    <w:semiHidden/>
    <w:rsid w:val="002B44F2"/>
    <w:pPr>
      <w:jc w:val="left"/>
    </w:pPr>
  </w:style>
  <w:style w:type="paragraph" w:styleId="HTML">
    <w:name w:val="HTML Preformatted"/>
    <w:basedOn w:val="a"/>
    <w:rsid w:val="00D40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HTML0">
    <w:name w:val="HTML Variable"/>
    <w:basedOn w:val="a0"/>
    <w:rsid w:val="00D407ED"/>
    <w:rPr>
      <w:i/>
      <w:iCs/>
    </w:rPr>
  </w:style>
  <w:style w:type="paragraph" w:customStyle="1" w:styleId="StyleLeft0cm">
    <w:name w:val="Style 图题 + Left:  0 cm"/>
    <w:basedOn w:val="a"/>
    <w:rsid w:val="006C15BF"/>
    <w:pPr>
      <w:jc w:val="center"/>
    </w:pPr>
    <w:rPr>
      <w:rFonts w:cs="宋体"/>
      <w:sz w:val="18"/>
    </w:rPr>
  </w:style>
  <w:style w:type="paragraph" w:customStyle="1" w:styleId="code">
    <w:name w:val="code"/>
    <w:basedOn w:val="a"/>
    <w:rsid w:val="004C5D61"/>
    <w:rPr>
      <w:rFonts w:ascii="Lucida Console" w:hAnsi="Lucida Console"/>
      <w:sz w:val="16"/>
    </w:rPr>
  </w:style>
  <w:style w:type="paragraph" w:customStyle="1" w:styleId="codeend">
    <w:name w:val="code_end"/>
    <w:basedOn w:val="code"/>
    <w:rsid w:val="004C5D61"/>
    <w:pPr>
      <w:pBdr>
        <w:bottom w:val="single" w:sz="4" w:space="1" w:color="auto"/>
      </w:pBdr>
    </w:pPr>
  </w:style>
  <w:style w:type="paragraph" w:customStyle="1" w:styleId="codestart">
    <w:name w:val="code_start"/>
    <w:basedOn w:val="code"/>
    <w:rsid w:val="004C5D61"/>
    <w:pPr>
      <w:pBdr>
        <w:top w:val="single" w:sz="4" w:space="1" w:color="auto"/>
      </w:pBdr>
    </w:pPr>
  </w:style>
  <w:style w:type="paragraph" w:customStyle="1" w:styleId="af">
    <w:name w:val="自然段"/>
    <w:basedOn w:val="a"/>
    <w:link w:val="Char1"/>
    <w:rsid w:val="004C5D61"/>
    <w:pPr>
      <w:ind w:firstLineChars="200" w:firstLine="200"/>
    </w:pPr>
  </w:style>
  <w:style w:type="character" w:customStyle="1" w:styleId="Char1">
    <w:name w:val="自然段 Char"/>
    <w:basedOn w:val="a0"/>
    <w:link w:val="af"/>
    <w:rsid w:val="000E4E8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StyleHanging2ch">
    <w:name w:val="Style Hanging:  2 ch"/>
    <w:basedOn w:val="a"/>
    <w:rsid w:val="00D230B5"/>
    <w:pPr>
      <w:ind w:left="200" w:hangingChars="200" w:hanging="200"/>
    </w:pPr>
    <w:rPr>
      <w:rFonts w:cs="宋体"/>
      <w:szCs w:val="20"/>
    </w:rPr>
  </w:style>
  <w:style w:type="paragraph" w:styleId="af0">
    <w:name w:val="header"/>
    <w:basedOn w:val="a"/>
    <w:link w:val="Char2"/>
    <w:rsid w:val="0077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0"/>
    <w:rsid w:val="007779CE"/>
    <w:rPr>
      <w:kern w:val="2"/>
      <w:sz w:val="18"/>
      <w:szCs w:val="18"/>
    </w:rPr>
  </w:style>
  <w:style w:type="paragraph" w:styleId="af1">
    <w:name w:val="footer"/>
    <w:basedOn w:val="a"/>
    <w:link w:val="Char3"/>
    <w:rsid w:val="0077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1"/>
    <w:rsid w:val="007779CE"/>
    <w:rPr>
      <w:kern w:val="2"/>
      <w:sz w:val="18"/>
      <w:szCs w:val="18"/>
    </w:rPr>
  </w:style>
  <w:style w:type="character" w:customStyle="1" w:styleId="3Char">
    <w:name w:val="样式 标题 3 + 黑体 四号 非加粗 Char"/>
    <w:basedOn w:val="a0"/>
    <w:rsid w:val="00C82B67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af2">
    <w:name w:val="Date"/>
    <w:basedOn w:val="a"/>
    <w:next w:val="a"/>
    <w:link w:val="Char4"/>
    <w:rsid w:val="00DE5E4E"/>
    <w:pPr>
      <w:ind w:leftChars="2500" w:left="100"/>
    </w:pPr>
  </w:style>
  <w:style w:type="character" w:customStyle="1" w:styleId="Char4">
    <w:name w:val="日期 Char"/>
    <w:basedOn w:val="a0"/>
    <w:link w:val="af2"/>
    <w:rsid w:val="00DE5E4E"/>
    <w:rPr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496615"/>
    <w:pPr>
      <w:ind w:firstLineChars="200" w:firstLine="420"/>
    </w:pPr>
  </w:style>
  <w:style w:type="paragraph" w:styleId="af4">
    <w:name w:val="annotation subject"/>
    <w:basedOn w:val="ae"/>
    <w:next w:val="ae"/>
    <w:link w:val="Char5"/>
    <w:semiHidden/>
    <w:unhideWhenUsed/>
    <w:rsid w:val="002E3F85"/>
    <w:rPr>
      <w:b/>
      <w:bCs/>
    </w:rPr>
  </w:style>
  <w:style w:type="character" w:customStyle="1" w:styleId="Char0">
    <w:name w:val="批注文字 Char"/>
    <w:basedOn w:val="a0"/>
    <w:link w:val="ae"/>
    <w:semiHidden/>
    <w:rsid w:val="002E3F85"/>
    <w:rPr>
      <w:kern w:val="2"/>
      <w:sz w:val="21"/>
      <w:szCs w:val="24"/>
    </w:rPr>
  </w:style>
  <w:style w:type="character" w:customStyle="1" w:styleId="Char5">
    <w:name w:val="批注主题 Char"/>
    <w:basedOn w:val="Char0"/>
    <w:link w:val="af4"/>
    <w:semiHidden/>
    <w:rsid w:val="002E3F8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36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35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sp\arfankai\&#36793;&#24178;&#36793;&#23398;&#31532;&#20108;&#29256;\&#23395;&#27743;&#27665;\&#12298;&#25805;&#20316;&#31995;&#32479;&#35838;&#31243;&#35774;&#35745;&#12299;&#30446;&#24405;&#21450;&#26684;&#24335;_kai_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《操作系统课程设计》目录及格式_kai_4</Template>
  <TotalTime>123</TotalTime>
  <Pages>12</Pages>
  <Words>1635</Words>
  <Characters>9321</Characters>
  <Application>Microsoft Office Word</Application>
  <DocSecurity>0</DocSecurity>
  <Lines>77</Lines>
  <Paragraphs>21</Paragraphs>
  <ScaleCrop>false</ScaleCrop>
  <Company>Kai</Company>
  <LinksUpToDate>false</LinksUpToDate>
  <CharactersWithSpaces>10935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添加一个文件系统</dc:title>
  <dc:creator>jjm</dc:creator>
  <cp:lastModifiedBy>lenovo</cp:lastModifiedBy>
  <cp:revision>25</cp:revision>
  <cp:lastPrinted>2007-10-12T06:21:00Z</cp:lastPrinted>
  <dcterms:created xsi:type="dcterms:W3CDTF">2015-11-23T05:54:00Z</dcterms:created>
  <dcterms:modified xsi:type="dcterms:W3CDTF">2017-09-13T03:56:00Z</dcterms:modified>
</cp:coreProperties>
</file>